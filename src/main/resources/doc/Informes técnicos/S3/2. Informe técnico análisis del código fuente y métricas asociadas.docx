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729A3" w14:textId="74DAA7AF" w:rsidR="00A638EC" w:rsidRPr="00116B65" w:rsidRDefault="006531B9" w:rsidP="00A638EC">
      <w:pPr>
        <w:pStyle w:val="Subttulo"/>
      </w:pPr>
      <w:sdt>
        <w:sdtPr>
          <w:alias w:val="Escriba la fecha:"/>
          <w:tag w:val="Escriba la fecha:"/>
          <w:id w:val="-664086759"/>
          <w:placeholder>
            <w:docPart w:val="105D7A4935BE4EE2A723110A60D663FB"/>
          </w:placeholder>
          <w:dataBinding w:prefixMappings="xmlns:ns0='http://schemas.microsoft.com/office/2006/coverPageProps' " w:xpath="/ns0:CoverPageProperties[1]/ns0:CompanyFax[1]" w:storeItemID="{55AF091B-3C7A-41E3-B477-F2FDAA23CFDA}"/>
          <w15:appearance w15:val="hidden"/>
          <w:text/>
        </w:sdtPr>
        <w:sdtEndPr/>
        <w:sdtContent>
          <w:r w:rsidR="0023090D">
            <w:t>PSG2</w:t>
          </w:r>
        </w:sdtContent>
      </w:sdt>
    </w:p>
    <w:p w14:paraId="678528AE" w14:textId="4609FCE6" w:rsidR="00A638EC" w:rsidRPr="00116B65" w:rsidRDefault="0038403F" w:rsidP="00A638EC">
      <w:pPr>
        <w:pStyle w:val="Logotipo"/>
      </w:pPr>
      <w:r>
        <w:rPr>
          <w:noProof/>
        </w:rPr>
        <mc:AlternateContent>
          <mc:Choice Requires="wps">
            <w:drawing>
              <wp:anchor distT="45720" distB="45720" distL="114300" distR="114300" simplePos="0" relativeHeight="251661312" behindDoc="0" locked="0" layoutInCell="1" allowOverlap="1" wp14:anchorId="0837E737" wp14:editId="3131C5E5">
                <wp:simplePos x="0" y="0"/>
                <wp:positionH relativeFrom="column">
                  <wp:posOffset>3487420</wp:posOffset>
                </wp:positionH>
                <wp:positionV relativeFrom="paragraph">
                  <wp:posOffset>2255520</wp:posOffset>
                </wp:positionV>
                <wp:extent cx="2360930" cy="1404620"/>
                <wp:effectExtent l="0" t="0" r="0" b="698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33193FE" w14:textId="21579279" w:rsidR="00D8739A" w:rsidRPr="0038403F" w:rsidRDefault="00D8739A" w:rsidP="0038403F">
                            <w:pPr>
                              <w:jc w:val="right"/>
                              <w:rPr>
                                <w:sz w:val="56"/>
                                <w:szCs w:val="56"/>
                              </w:rPr>
                            </w:pPr>
                            <w:r w:rsidRPr="0038403F">
                              <w:rPr>
                                <w:sz w:val="56"/>
                                <w:szCs w:val="56"/>
                              </w:rPr>
                              <w:t>PROCESO SOFTWARE Y GESTIÓN II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37E737" id="_x0000_t202" coordsize="21600,21600" o:spt="202" path="m,l,21600r21600,l21600,xe">
                <v:stroke joinstyle="miter"/>
                <v:path gradientshapeok="t" o:connecttype="rect"/>
              </v:shapetype>
              <v:shape id="Cuadro de texto 2" o:spid="_x0000_s1026" type="#_x0000_t202" style="position:absolute;left:0;text-align:left;margin-left:274.6pt;margin-top:177.6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" stroked="f">
                <v:textbox style="mso-fit-shape-to-text:t">
                  <w:txbxContent>
                    <w:p w14:paraId="733193FE" w14:textId="21579279" w:rsidR="00D8739A" w:rsidRPr="0038403F" w:rsidRDefault="00D8739A" w:rsidP="0038403F">
                      <w:pPr>
                        <w:jc w:val="right"/>
                        <w:rPr>
                          <w:sz w:val="56"/>
                          <w:szCs w:val="56"/>
                        </w:rPr>
                      </w:pPr>
                      <w:r w:rsidRPr="0038403F">
                        <w:rPr>
                          <w:sz w:val="56"/>
                          <w:szCs w:val="56"/>
                        </w:rPr>
                        <w:t>PROCESO SOFTWARE Y GESTIÓN II</w:t>
                      </w:r>
                    </w:p>
                  </w:txbxContent>
                </v:textbox>
                <w10:wrap type="square"/>
              </v:shape>
            </w:pict>
          </mc:Fallback>
        </mc:AlternateContent>
      </w:r>
    </w:p>
    <w:sdt>
      <w:sdtPr>
        <w:alias w:val="Escriba el título:"/>
        <w:tag w:val=""/>
        <w:id w:val="390237733"/>
        <w:placeholder>
          <w:docPart w:val="23A4802B943F41F8A74722A937243B5E"/>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7A768C93" w14:textId="445B6840" w:rsidR="00A638EC" w:rsidRPr="00116B65" w:rsidRDefault="00F70F6C" w:rsidP="00A638EC">
          <w:pPr>
            <w:pStyle w:val="Ttulo"/>
          </w:pPr>
          <w:r>
            <w:t>I</w:t>
          </w:r>
          <w:r w:rsidR="00011AB3">
            <w:t>nforme técnico - Análisis del Código Fuente y Métricas Asociadas</w:t>
          </w:r>
        </w:p>
      </w:sdtContent>
    </w:sdt>
    <w:sdt>
      <w:sdtPr>
        <w:rPr>
          <w:rFonts w:ascii="Arial" w:hAnsi="Arial" w:cs="Arial"/>
          <w:sz w:val="32"/>
          <w:szCs w:val="32"/>
        </w:rPr>
        <w:alias w:val="Escriba el subtítulo:"/>
        <w:tag w:val="Escriba el subtítulo:"/>
        <w:id w:val="1134748392"/>
        <w:placeholder>
          <w:docPart w:val="9586192FD39D4FEC87DB0524F5FC5C03"/>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0FBDCCA" w14:textId="7A6FD316" w:rsidR="00A638EC" w:rsidRPr="00600E5F" w:rsidRDefault="00011AB3" w:rsidP="00A638EC">
          <w:pPr>
            <w:pStyle w:val="Subttulo"/>
            <w:rPr>
              <w:sz w:val="32"/>
              <w:szCs w:val="32"/>
            </w:rPr>
          </w:pPr>
          <w:r w:rsidRPr="00480DCF">
            <w:rPr>
              <w:rFonts w:ascii="Arial" w:hAnsi="Arial" w:cs="Arial"/>
              <w:sz w:val="32"/>
              <w:szCs w:val="32"/>
            </w:rPr>
            <w:t>product owner</w:t>
          </w:r>
          <w:r w:rsidRPr="00600E5F">
            <w:rPr>
              <w:rFonts w:ascii="Arial" w:hAnsi="Arial" w:cs="Arial"/>
              <w:sz w:val="32"/>
              <w:szCs w:val="32"/>
            </w:rPr>
            <w:t xml:space="preserve">: </w:t>
          </w:r>
          <w:r w:rsidRPr="00C11900">
            <w:rPr>
              <w:rFonts w:ascii="Arial" w:hAnsi="Arial" w:cs="Arial"/>
              <w:sz w:val="32"/>
              <w:szCs w:val="32"/>
            </w:rPr>
            <w:t>Carlos Müller Cejás</w:t>
          </w:r>
        </w:p>
      </w:sdtContent>
    </w:sdt>
    <w:p w14:paraId="458A432D" w14:textId="67A30A9A" w:rsidR="00290347" w:rsidRPr="00116B65" w:rsidRDefault="00A01B87" w:rsidP="00290347">
      <w:pPr>
        <w:pStyle w:val="Informacindecontacto"/>
      </w:pPr>
      <w:r>
        <w:rPr>
          <w:noProof/>
        </w:rPr>
        <mc:AlternateContent>
          <mc:Choice Requires="wps">
            <w:drawing>
              <wp:anchor distT="45720" distB="45720" distL="114300" distR="114300" simplePos="0" relativeHeight="251659264" behindDoc="0" locked="0" layoutInCell="1" allowOverlap="1" wp14:anchorId="662A4B75" wp14:editId="26A762F9">
                <wp:simplePos x="0" y="0"/>
                <wp:positionH relativeFrom="page">
                  <wp:posOffset>4084320</wp:posOffset>
                </wp:positionH>
                <wp:positionV relativeFrom="paragraph">
                  <wp:posOffset>227965</wp:posOffset>
                </wp:positionV>
                <wp:extent cx="2827020" cy="1404620"/>
                <wp:effectExtent l="0" t="0" r="0" b="6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404620"/>
                        </a:xfrm>
                        <a:prstGeom prst="rect">
                          <a:avLst/>
                        </a:prstGeom>
                        <a:solidFill>
                          <a:srgbClr val="FFFFFF"/>
                        </a:solidFill>
                        <a:ln w="9525">
                          <a:noFill/>
                          <a:miter lim="800000"/>
                          <a:headEnd/>
                          <a:tailEnd/>
                        </a:ln>
                      </wps:spPr>
                      <wps:txbx>
                        <w:txbxContent>
                          <w:p w14:paraId="2E3D06CA" w14:textId="329586F4" w:rsidR="00D8739A" w:rsidRDefault="00D8739A" w:rsidP="0038403F">
                            <w:pPr>
                              <w:ind w:left="360"/>
                              <w:jc w:val="right"/>
                            </w:pPr>
                            <w:r>
                              <w:t xml:space="preserve">Carmen </w:t>
                            </w:r>
                            <w:proofErr w:type="spellStart"/>
                            <w:r>
                              <w:t>Mª</w:t>
                            </w:r>
                            <w:proofErr w:type="spellEnd"/>
                            <w:r>
                              <w:t xml:space="preserve"> Muñoz Pérez (Scrum Master)</w:t>
                            </w:r>
                          </w:p>
                          <w:p w14:paraId="763A2FB2" w14:textId="77777777" w:rsidR="00D8739A" w:rsidRPr="003B5C21" w:rsidRDefault="00D8739A" w:rsidP="0038403F">
                            <w:pPr>
                              <w:ind w:left="360"/>
                              <w:jc w:val="right"/>
                            </w:pPr>
                            <w:r>
                              <w:t>Enrique Salazar Márquez</w:t>
                            </w:r>
                          </w:p>
                          <w:p w14:paraId="3144C856" w14:textId="77777777" w:rsidR="00D8739A" w:rsidRDefault="00D8739A" w:rsidP="0038403F">
                            <w:pPr>
                              <w:ind w:left="360"/>
                              <w:jc w:val="right"/>
                            </w:pPr>
                            <w:r>
                              <w:t>Javier Martínez Fernández</w:t>
                            </w:r>
                          </w:p>
                          <w:p w14:paraId="36C64AB5" w14:textId="77777777" w:rsidR="00D8739A" w:rsidRDefault="00D8739A" w:rsidP="0038403F">
                            <w:pPr>
                              <w:ind w:left="360"/>
                              <w:jc w:val="right"/>
                            </w:pPr>
                            <w:r>
                              <w:t>José Carlos Morales Borreguero</w:t>
                            </w:r>
                          </w:p>
                          <w:p w14:paraId="702CD5D2" w14:textId="77777777" w:rsidR="00D8739A" w:rsidRDefault="00D8739A" w:rsidP="0038403F">
                            <w:pPr>
                              <w:ind w:left="360"/>
                              <w:jc w:val="right"/>
                            </w:pPr>
                            <w:r>
                              <w:t>Rafael Ángel Jiménez Fernández</w:t>
                            </w:r>
                          </w:p>
                          <w:p w14:paraId="188EF1A6" w14:textId="086C0201" w:rsidR="00D8739A" w:rsidRDefault="00D8739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A4B75" id="_x0000_s1027" type="#_x0000_t202" style="position:absolute;left:0;text-align:left;margin-left:321.6pt;margin-top:17.95pt;width:222.6pt;height:110.6pt;z-index:251659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" stroked="f">
                <v:textbox style="mso-fit-shape-to-text:t">
                  <w:txbxContent>
                    <w:p w14:paraId="2E3D06CA" w14:textId="329586F4" w:rsidR="00D8739A" w:rsidRDefault="00D8739A" w:rsidP="0038403F">
                      <w:pPr>
                        <w:ind w:left="360"/>
                        <w:jc w:val="right"/>
                      </w:pPr>
                      <w:r>
                        <w:t xml:space="preserve">Carmen </w:t>
                      </w:r>
                      <w:proofErr w:type="spellStart"/>
                      <w:r>
                        <w:t>Mª</w:t>
                      </w:r>
                      <w:proofErr w:type="spellEnd"/>
                      <w:r>
                        <w:t xml:space="preserve"> Muñoz Pérez (Scrum Master)</w:t>
                      </w:r>
                    </w:p>
                    <w:p w14:paraId="763A2FB2" w14:textId="77777777" w:rsidR="00D8739A" w:rsidRPr="003B5C21" w:rsidRDefault="00D8739A" w:rsidP="0038403F">
                      <w:pPr>
                        <w:ind w:left="360"/>
                        <w:jc w:val="right"/>
                      </w:pPr>
                      <w:r>
                        <w:t>Enrique Salazar Márquez</w:t>
                      </w:r>
                    </w:p>
                    <w:p w14:paraId="3144C856" w14:textId="77777777" w:rsidR="00D8739A" w:rsidRDefault="00D8739A" w:rsidP="0038403F">
                      <w:pPr>
                        <w:ind w:left="360"/>
                        <w:jc w:val="right"/>
                      </w:pPr>
                      <w:r>
                        <w:t>Javier Martínez Fernández</w:t>
                      </w:r>
                    </w:p>
                    <w:p w14:paraId="36C64AB5" w14:textId="77777777" w:rsidR="00D8739A" w:rsidRDefault="00D8739A" w:rsidP="0038403F">
                      <w:pPr>
                        <w:ind w:left="360"/>
                        <w:jc w:val="right"/>
                      </w:pPr>
                      <w:r>
                        <w:t>José Carlos Morales Borreguero</w:t>
                      </w:r>
                    </w:p>
                    <w:p w14:paraId="702CD5D2" w14:textId="77777777" w:rsidR="00D8739A" w:rsidRDefault="00D8739A" w:rsidP="0038403F">
                      <w:pPr>
                        <w:ind w:left="360"/>
                        <w:jc w:val="right"/>
                      </w:pPr>
                      <w:r>
                        <w:t>Rafael Ángel Jiménez Fernández</w:t>
                      </w:r>
                    </w:p>
                    <w:p w14:paraId="188EF1A6" w14:textId="086C0201" w:rsidR="00D8739A" w:rsidRDefault="00D8739A"/>
                  </w:txbxContent>
                </v:textbox>
                <w10:wrap type="square" anchorx="page"/>
              </v:shape>
            </w:pict>
          </mc:Fallback>
        </mc:AlternateContent>
      </w:r>
    </w:p>
    <w:sdt>
      <w:sdtPr>
        <w:rPr>
          <w:rFonts w:asciiTheme="minorHAnsi" w:eastAsiaTheme="minorEastAsia" w:hAnsiTheme="minorHAnsi" w:cstheme="minorBidi"/>
          <w:caps w:val="0"/>
          <w:color w:val="auto"/>
          <w:sz w:val="22"/>
          <w:szCs w:val="22"/>
        </w:rPr>
        <w:id w:val="-1093391820"/>
        <w:docPartObj>
          <w:docPartGallery w:val="Table of Contents"/>
          <w:docPartUnique/>
        </w:docPartObj>
      </w:sdtPr>
      <w:sdtEndPr>
        <w:rPr>
          <w:b/>
          <w:bCs/>
        </w:rPr>
      </w:sdtEndPr>
      <w:sdtContent>
        <w:p w14:paraId="7A8E9A2E" w14:textId="3ACCD740" w:rsidR="0023090D" w:rsidRPr="00C04477" w:rsidRDefault="0023090D">
          <w:pPr>
            <w:pStyle w:val="TtuloTDC"/>
            <w:rPr>
              <w:color w:val="555A3C" w:themeColor="accent3" w:themeShade="80"/>
            </w:rPr>
          </w:pPr>
          <w:r w:rsidRPr="00C04477">
            <w:rPr>
              <w:color w:val="555A3C" w:themeColor="accent3" w:themeShade="80"/>
            </w:rPr>
            <w:t>Contenido</w:t>
          </w:r>
        </w:p>
        <w:p w14:paraId="7B02305C" w14:textId="71AD43FD" w:rsidR="00852C6A" w:rsidRDefault="0023090D">
          <w:pPr>
            <w:pStyle w:val="TDC3"/>
            <w:tabs>
              <w:tab w:val="right" w:leader="dot" w:pos="9016"/>
            </w:tabs>
            <w:rPr>
              <w:noProof/>
              <w:kern w:val="0"/>
              <w:lang w:eastAsia="es-ES"/>
              <w14:ligatures w14:val="none"/>
            </w:rPr>
          </w:pPr>
          <w:r>
            <w:fldChar w:fldCharType="begin"/>
          </w:r>
          <w:r>
            <w:instrText xml:space="preserve"> TOC \o "1-3" \h \z \u </w:instrText>
          </w:r>
          <w:r>
            <w:fldChar w:fldCharType="separate"/>
          </w:r>
          <w:hyperlink w:anchor="_Toc70948459" w:history="1">
            <w:r w:rsidR="00852C6A" w:rsidRPr="004C4C6C">
              <w:rPr>
                <w:rStyle w:val="Hipervnculo"/>
                <w:noProof/>
              </w:rPr>
              <w:t>Métricas SonarCloud Sprint s2</w:t>
            </w:r>
            <w:r w:rsidR="00852C6A">
              <w:rPr>
                <w:noProof/>
                <w:webHidden/>
              </w:rPr>
              <w:tab/>
            </w:r>
            <w:r w:rsidR="00852C6A">
              <w:rPr>
                <w:noProof/>
                <w:webHidden/>
              </w:rPr>
              <w:fldChar w:fldCharType="begin"/>
            </w:r>
            <w:r w:rsidR="00852C6A">
              <w:rPr>
                <w:noProof/>
                <w:webHidden/>
              </w:rPr>
              <w:instrText xml:space="preserve"> PAGEREF _Toc70948459 \h </w:instrText>
            </w:r>
            <w:r w:rsidR="00852C6A">
              <w:rPr>
                <w:noProof/>
                <w:webHidden/>
              </w:rPr>
            </w:r>
            <w:r w:rsidR="00852C6A">
              <w:rPr>
                <w:noProof/>
                <w:webHidden/>
              </w:rPr>
              <w:fldChar w:fldCharType="separate"/>
            </w:r>
            <w:r w:rsidR="00852C6A">
              <w:rPr>
                <w:noProof/>
                <w:webHidden/>
              </w:rPr>
              <w:t>3</w:t>
            </w:r>
            <w:r w:rsidR="00852C6A">
              <w:rPr>
                <w:noProof/>
                <w:webHidden/>
              </w:rPr>
              <w:fldChar w:fldCharType="end"/>
            </w:r>
          </w:hyperlink>
        </w:p>
        <w:p w14:paraId="1E0631AF" w14:textId="01C1D809" w:rsidR="00852C6A" w:rsidRDefault="00852C6A">
          <w:pPr>
            <w:pStyle w:val="TDC3"/>
            <w:tabs>
              <w:tab w:val="right" w:leader="dot" w:pos="9016"/>
            </w:tabs>
            <w:rPr>
              <w:noProof/>
              <w:kern w:val="0"/>
              <w:lang w:eastAsia="es-ES"/>
              <w14:ligatures w14:val="none"/>
            </w:rPr>
          </w:pPr>
          <w:hyperlink w:anchor="_Toc70948460" w:history="1">
            <w:r w:rsidRPr="004C4C6C">
              <w:rPr>
                <w:rStyle w:val="Hipervnculo"/>
                <w:noProof/>
              </w:rPr>
              <w:t>Panel de control</w:t>
            </w:r>
            <w:r>
              <w:rPr>
                <w:noProof/>
                <w:webHidden/>
              </w:rPr>
              <w:tab/>
            </w:r>
            <w:r>
              <w:rPr>
                <w:noProof/>
                <w:webHidden/>
              </w:rPr>
              <w:fldChar w:fldCharType="begin"/>
            </w:r>
            <w:r>
              <w:rPr>
                <w:noProof/>
                <w:webHidden/>
              </w:rPr>
              <w:instrText xml:space="preserve"> PAGEREF _Toc70948460 \h </w:instrText>
            </w:r>
            <w:r>
              <w:rPr>
                <w:noProof/>
                <w:webHidden/>
              </w:rPr>
            </w:r>
            <w:r>
              <w:rPr>
                <w:noProof/>
                <w:webHidden/>
              </w:rPr>
              <w:fldChar w:fldCharType="separate"/>
            </w:r>
            <w:r>
              <w:rPr>
                <w:noProof/>
                <w:webHidden/>
              </w:rPr>
              <w:t>3</w:t>
            </w:r>
            <w:r>
              <w:rPr>
                <w:noProof/>
                <w:webHidden/>
              </w:rPr>
              <w:fldChar w:fldCharType="end"/>
            </w:r>
          </w:hyperlink>
        </w:p>
        <w:p w14:paraId="6EACCE94" w14:textId="2F78A0B1" w:rsidR="00852C6A" w:rsidRDefault="00852C6A">
          <w:pPr>
            <w:pStyle w:val="TDC3"/>
            <w:tabs>
              <w:tab w:val="right" w:leader="dot" w:pos="9016"/>
            </w:tabs>
            <w:rPr>
              <w:noProof/>
              <w:kern w:val="0"/>
              <w:lang w:eastAsia="es-ES"/>
              <w14:ligatures w14:val="none"/>
            </w:rPr>
          </w:pPr>
          <w:hyperlink w:anchor="_Toc70948461" w:history="1">
            <w:r w:rsidRPr="004C4C6C">
              <w:rPr>
                <w:rStyle w:val="Hipervnculo"/>
                <w:noProof/>
              </w:rPr>
              <w:t>Descripción y análisis de los bugs encontrados</w:t>
            </w:r>
            <w:r>
              <w:rPr>
                <w:noProof/>
                <w:webHidden/>
              </w:rPr>
              <w:tab/>
            </w:r>
            <w:r>
              <w:rPr>
                <w:noProof/>
                <w:webHidden/>
              </w:rPr>
              <w:fldChar w:fldCharType="begin"/>
            </w:r>
            <w:r>
              <w:rPr>
                <w:noProof/>
                <w:webHidden/>
              </w:rPr>
              <w:instrText xml:space="preserve"> PAGEREF _Toc70948461 \h </w:instrText>
            </w:r>
            <w:r>
              <w:rPr>
                <w:noProof/>
                <w:webHidden/>
              </w:rPr>
            </w:r>
            <w:r>
              <w:rPr>
                <w:noProof/>
                <w:webHidden/>
              </w:rPr>
              <w:fldChar w:fldCharType="separate"/>
            </w:r>
            <w:r>
              <w:rPr>
                <w:noProof/>
                <w:webHidden/>
              </w:rPr>
              <w:t>4</w:t>
            </w:r>
            <w:r>
              <w:rPr>
                <w:noProof/>
                <w:webHidden/>
              </w:rPr>
              <w:fldChar w:fldCharType="end"/>
            </w:r>
          </w:hyperlink>
        </w:p>
        <w:p w14:paraId="767DF2F5" w14:textId="21074FCB" w:rsidR="00852C6A" w:rsidRDefault="00852C6A">
          <w:pPr>
            <w:pStyle w:val="TDC3"/>
            <w:tabs>
              <w:tab w:val="right" w:leader="dot" w:pos="9016"/>
            </w:tabs>
            <w:rPr>
              <w:noProof/>
              <w:kern w:val="0"/>
              <w:lang w:eastAsia="es-ES"/>
              <w14:ligatures w14:val="none"/>
            </w:rPr>
          </w:pPr>
          <w:hyperlink w:anchor="_Toc70948462" w:history="1">
            <w:r w:rsidRPr="004C4C6C">
              <w:rPr>
                <w:rStyle w:val="Hipervnculo"/>
                <w:noProof/>
              </w:rPr>
              <w:t>Descripción y análisis de los malos olores encontrados</w:t>
            </w:r>
            <w:r>
              <w:rPr>
                <w:noProof/>
                <w:webHidden/>
              </w:rPr>
              <w:tab/>
            </w:r>
            <w:r>
              <w:rPr>
                <w:noProof/>
                <w:webHidden/>
              </w:rPr>
              <w:fldChar w:fldCharType="begin"/>
            </w:r>
            <w:r>
              <w:rPr>
                <w:noProof/>
                <w:webHidden/>
              </w:rPr>
              <w:instrText xml:space="preserve"> PAGEREF _Toc70948462 \h </w:instrText>
            </w:r>
            <w:r>
              <w:rPr>
                <w:noProof/>
                <w:webHidden/>
              </w:rPr>
            </w:r>
            <w:r>
              <w:rPr>
                <w:noProof/>
                <w:webHidden/>
              </w:rPr>
              <w:fldChar w:fldCharType="separate"/>
            </w:r>
            <w:r>
              <w:rPr>
                <w:noProof/>
                <w:webHidden/>
              </w:rPr>
              <w:t>4</w:t>
            </w:r>
            <w:r>
              <w:rPr>
                <w:noProof/>
                <w:webHidden/>
              </w:rPr>
              <w:fldChar w:fldCharType="end"/>
            </w:r>
          </w:hyperlink>
        </w:p>
        <w:p w14:paraId="58DE901F" w14:textId="3CB5C68C" w:rsidR="00852C6A" w:rsidRDefault="00852C6A">
          <w:pPr>
            <w:pStyle w:val="TDC3"/>
            <w:tabs>
              <w:tab w:val="right" w:leader="dot" w:pos="9016"/>
            </w:tabs>
            <w:rPr>
              <w:noProof/>
              <w:kern w:val="0"/>
              <w:lang w:eastAsia="es-ES"/>
              <w14:ligatures w14:val="none"/>
            </w:rPr>
          </w:pPr>
          <w:hyperlink w:anchor="_Toc70948463" w:history="1">
            <w:r w:rsidRPr="004C4C6C">
              <w:rPr>
                <w:rStyle w:val="Hipervnculo"/>
                <w:noProof/>
              </w:rPr>
              <w:t>Importación no utilizada</w:t>
            </w:r>
            <w:r>
              <w:rPr>
                <w:noProof/>
                <w:webHidden/>
              </w:rPr>
              <w:tab/>
            </w:r>
            <w:r>
              <w:rPr>
                <w:noProof/>
                <w:webHidden/>
              </w:rPr>
              <w:fldChar w:fldCharType="begin"/>
            </w:r>
            <w:r>
              <w:rPr>
                <w:noProof/>
                <w:webHidden/>
              </w:rPr>
              <w:instrText xml:space="preserve"> PAGEREF _Toc70948463 \h </w:instrText>
            </w:r>
            <w:r>
              <w:rPr>
                <w:noProof/>
                <w:webHidden/>
              </w:rPr>
            </w:r>
            <w:r>
              <w:rPr>
                <w:noProof/>
                <w:webHidden/>
              </w:rPr>
              <w:fldChar w:fldCharType="separate"/>
            </w:r>
            <w:r>
              <w:rPr>
                <w:noProof/>
                <w:webHidden/>
              </w:rPr>
              <w:t>4</w:t>
            </w:r>
            <w:r>
              <w:rPr>
                <w:noProof/>
                <w:webHidden/>
              </w:rPr>
              <w:fldChar w:fldCharType="end"/>
            </w:r>
          </w:hyperlink>
        </w:p>
        <w:p w14:paraId="6D4BDD7C" w14:textId="2EDE32A8" w:rsidR="00852C6A" w:rsidRDefault="00852C6A">
          <w:pPr>
            <w:pStyle w:val="TDC3"/>
            <w:tabs>
              <w:tab w:val="right" w:leader="dot" w:pos="9016"/>
            </w:tabs>
            <w:rPr>
              <w:noProof/>
              <w:kern w:val="0"/>
              <w:lang w:eastAsia="es-ES"/>
              <w14:ligatures w14:val="none"/>
            </w:rPr>
          </w:pPr>
          <w:hyperlink w:anchor="_Toc70948464" w:history="1">
            <w:r w:rsidRPr="004C4C6C">
              <w:rPr>
                <w:rStyle w:val="Hipervnculo"/>
                <w:noProof/>
              </w:rPr>
              <w:t>Importación duplicada</w:t>
            </w:r>
            <w:r>
              <w:rPr>
                <w:noProof/>
                <w:webHidden/>
              </w:rPr>
              <w:tab/>
            </w:r>
            <w:r>
              <w:rPr>
                <w:noProof/>
                <w:webHidden/>
              </w:rPr>
              <w:fldChar w:fldCharType="begin"/>
            </w:r>
            <w:r>
              <w:rPr>
                <w:noProof/>
                <w:webHidden/>
              </w:rPr>
              <w:instrText xml:space="preserve"> PAGEREF _Toc70948464 \h </w:instrText>
            </w:r>
            <w:r>
              <w:rPr>
                <w:noProof/>
                <w:webHidden/>
              </w:rPr>
            </w:r>
            <w:r>
              <w:rPr>
                <w:noProof/>
                <w:webHidden/>
              </w:rPr>
              <w:fldChar w:fldCharType="separate"/>
            </w:r>
            <w:r>
              <w:rPr>
                <w:noProof/>
                <w:webHidden/>
              </w:rPr>
              <w:t>5</w:t>
            </w:r>
            <w:r>
              <w:rPr>
                <w:noProof/>
                <w:webHidden/>
              </w:rPr>
              <w:fldChar w:fldCharType="end"/>
            </w:r>
          </w:hyperlink>
        </w:p>
        <w:p w14:paraId="127CD14A" w14:textId="397AF57D" w:rsidR="00852C6A" w:rsidRDefault="00852C6A">
          <w:pPr>
            <w:pStyle w:val="TDC3"/>
            <w:tabs>
              <w:tab w:val="right" w:leader="dot" w:pos="9016"/>
            </w:tabs>
            <w:rPr>
              <w:noProof/>
              <w:kern w:val="0"/>
              <w:lang w:eastAsia="es-ES"/>
              <w14:ligatures w14:val="none"/>
            </w:rPr>
          </w:pPr>
          <w:hyperlink w:anchor="_Toc70948465" w:history="1">
            <w:r w:rsidRPr="004C4C6C">
              <w:rPr>
                <w:rStyle w:val="Hipervnculo"/>
                <w:noProof/>
              </w:rPr>
              <w:t>Eliminar importación innecesaria: las clases del mismo paquete siempre se importan implícitamente.</w:t>
            </w:r>
            <w:r>
              <w:rPr>
                <w:noProof/>
                <w:webHidden/>
              </w:rPr>
              <w:tab/>
            </w:r>
            <w:r>
              <w:rPr>
                <w:noProof/>
                <w:webHidden/>
              </w:rPr>
              <w:fldChar w:fldCharType="begin"/>
            </w:r>
            <w:r>
              <w:rPr>
                <w:noProof/>
                <w:webHidden/>
              </w:rPr>
              <w:instrText xml:space="preserve"> PAGEREF _Toc70948465 \h </w:instrText>
            </w:r>
            <w:r>
              <w:rPr>
                <w:noProof/>
                <w:webHidden/>
              </w:rPr>
            </w:r>
            <w:r>
              <w:rPr>
                <w:noProof/>
                <w:webHidden/>
              </w:rPr>
              <w:fldChar w:fldCharType="separate"/>
            </w:r>
            <w:r>
              <w:rPr>
                <w:noProof/>
                <w:webHidden/>
              </w:rPr>
              <w:t>5</w:t>
            </w:r>
            <w:r>
              <w:rPr>
                <w:noProof/>
                <w:webHidden/>
              </w:rPr>
              <w:fldChar w:fldCharType="end"/>
            </w:r>
          </w:hyperlink>
        </w:p>
        <w:p w14:paraId="5975C572" w14:textId="4A79ED8C" w:rsidR="00852C6A" w:rsidRDefault="00852C6A">
          <w:pPr>
            <w:pStyle w:val="TDC3"/>
            <w:tabs>
              <w:tab w:val="right" w:leader="dot" w:pos="9016"/>
            </w:tabs>
            <w:rPr>
              <w:noProof/>
              <w:kern w:val="0"/>
              <w:lang w:eastAsia="es-ES"/>
              <w14:ligatures w14:val="none"/>
            </w:rPr>
          </w:pPr>
          <w:hyperlink w:anchor="_Toc70948466" w:history="1">
            <w:r w:rsidRPr="004C4C6C">
              <w:rPr>
                <w:rStyle w:val="Hipervnculo"/>
                <w:noProof/>
              </w:rPr>
              <w:t>Sustituir la especificación de tipo en esta llamada al constructor por el operador diamante ("&lt;&gt;")</w:t>
            </w:r>
            <w:r>
              <w:rPr>
                <w:noProof/>
                <w:webHidden/>
              </w:rPr>
              <w:tab/>
            </w:r>
            <w:r>
              <w:rPr>
                <w:noProof/>
                <w:webHidden/>
              </w:rPr>
              <w:fldChar w:fldCharType="begin"/>
            </w:r>
            <w:r>
              <w:rPr>
                <w:noProof/>
                <w:webHidden/>
              </w:rPr>
              <w:instrText xml:space="preserve"> PAGEREF _Toc70948466 \h </w:instrText>
            </w:r>
            <w:r>
              <w:rPr>
                <w:noProof/>
                <w:webHidden/>
              </w:rPr>
            </w:r>
            <w:r>
              <w:rPr>
                <w:noProof/>
                <w:webHidden/>
              </w:rPr>
              <w:fldChar w:fldCharType="separate"/>
            </w:r>
            <w:r>
              <w:rPr>
                <w:noProof/>
                <w:webHidden/>
              </w:rPr>
              <w:t>6</w:t>
            </w:r>
            <w:r>
              <w:rPr>
                <w:noProof/>
                <w:webHidden/>
              </w:rPr>
              <w:fldChar w:fldCharType="end"/>
            </w:r>
          </w:hyperlink>
        </w:p>
        <w:p w14:paraId="16247DC9" w14:textId="69195E5A" w:rsidR="00852C6A" w:rsidRDefault="00852C6A">
          <w:pPr>
            <w:pStyle w:val="TDC3"/>
            <w:tabs>
              <w:tab w:val="right" w:leader="dot" w:pos="9016"/>
            </w:tabs>
            <w:rPr>
              <w:noProof/>
              <w:kern w:val="0"/>
              <w:lang w:eastAsia="es-ES"/>
              <w14:ligatures w14:val="none"/>
            </w:rPr>
          </w:pPr>
          <w:hyperlink w:anchor="_Toc70948467" w:history="1">
            <w:r w:rsidRPr="004C4C6C">
              <w:rPr>
                <w:rStyle w:val="Hipervnculo"/>
                <w:noProof/>
              </w:rPr>
              <w:t>Definir una constante en lugar de duplicar un String varias veces</w:t>
            </w:r>
            <w:r>
              <w:rPr>
                <w:noProof/>
                <w:webHidden/>
              </w:rPr>
              <w:tab/>
            </w:r>
            <w:r>
              <w:rPr>
                <w:noProof/>
                <w:webHidden/>
              </w:rPr>
              <w:fldChar w:fldCharType="begin"/>
            </w:r>
            <w:r>
              <w:rPr>
                <w:noProof/>
                <w:webHidden/>
              </w:rPr>
              <w:instrText xml:space="preserve"> PAGEREF _Toc70948467 \h </w:instrText>
            </w:r>
            <w:r>
              <w:rPr>
                <w:noProof/>
                <w:webHidden/>
              </w:rPr>
            </w:r>
            <w:r>
              <w:rPr>
                <w:noProof/>
                <w:webHidden/>
              </w:rPr>
              <w:fldChar w:fldCharType="separate"/>
            </w:r>
            <w:r>
              <w:rPr>
                <w:noProof/>
                <w:webHidden/>
              </w:rPr>
              <w:t>6</w:t>
            </w:r>
            <w:r>
              <w:rPr>
                <w:noProof/>
                <w:webHidden/>
              </w:rPr>
              <w:fldChar w:fldCharType="end"/>
            </w:r>
          </w:hyperlink>
        </w:p>
        <w:p w14:paraId="10FA338E" w14:textId="0BF93636" w:rsidR="00852C6A" w:rsidRDefault="00852C6A">
          <w:pPr>
            <w:pStyle w:val="TDC3"/>
            <w:tabs>
              <w:tab w:val="right" w:leader="dot" w:pos="9016"/>
            </w:tabs>
            <w:rPr>
              <w:noProof/>
              <w:kern w:val="0"/>
              <w:lang w:eastAsia="es-ES"/>
              <w14:ligatures w14:val="none"/>
            </w:rPr>
          </w:pPr>
          <w:hyperlink w:anchor="_Toc70948468" w:history="1">
            <w:r w:rsidRPr="004C4C6C">
              <w:rPr>
                <w:rStyle w:val="Hipervnculo"/>
                <w:noProof/>
              </w:rPr>
              <w:t>Devuelve inmediatamente una expresión en lugar de asignarla a una variable temporal</w:t>
            </w:r>
            <w:r>
              <w:rPr>
                <w:noProof/>
                <w:webHidden/>
              </w:rPr>
              <w:tab/>
            </w:r>
            <w:r>
              <w:rPr>
                <w:noProof/>
                <w:webHidden/>
              </w:rPr>
              <w:fldChar w:fldCharType="begin"/>
            </w:r>
            <w:r>
              <w:rPr>
                <w:noProof/>
                <w:webHidden/>
              </w:rPr>
              <w:instrText xml:space="preserve"> PAGEREF _Toc70948468 \h </w:instrText>
            </w:r>
            <w:r>
              <w:rPr>
                <w:noProof/>
                <w:webHidden/>
              </w:rPr>
            </w:r>
            <w:r>
              <w:rPr>
                <w:noProof/>
                <w:webHidden/>
              </w:rPr>
              <w:fldChar w:fldCharType="separate"/>
            </w:r>
            <w:r>
              <w:rPr>
                <w:noProof/>
                <w:webHidden/>
              </w:rPr>
              <w:t>6</w:t>
            </w:r>
            <w:r>
              <w:rPr>
                <w:noProof/>
                <w:webHidden/>
              </w:rPr>
              <w:fldChar w:fldCharType="end"/>
            </w:r>
          </w:hyperlink>
        </w:p>
        <w:p w14:paraId="69989684" w14:textId="72FBA015" w:rsidR="00852C6A" w:rsidRDefault="00852C6A">
          <w:pPr>
            <w:pStyle w:val="TDC3"/>
            <w:tabs>
              <w:tab w:val="right" w:leader="dot" w:pos="9016"/>
            </w:tabs>
            <w:rPr>
              <w:noProof/>
              <w:kern w:val="0"/>
              <w:lang w:eastAsia="es-ES"/>
              <w14:ligatures w14:val="none"/>
            </w:rPr>
          </w:pPr>
          <w:hyperlink w:anchor="_Toc70948469" w:history="1">
            <w:r w:rsidRPr="004C4C6C">
              <w:rPr>
                <w:rStyle w:val="Hipervnculo"/>
                <w:noProof/>
              </w:rPr>
              <w:t>Eliminar el uso de "NoOpPasswordEncoder"; está obsoleto</w:t>
            </w:r>
            <w:r>
              <w:rPr>
                <w:noProof/>
                <w:webHidden/>
              </w:rPr>
              <w:tab/>
            </w:r>
            <w:r>
              <w:rPr>
                <w:noProof/>
                <w:webHidden/>
              </w:rPr>
              <w:fldChar w:fldCharType="begin"/>
            </w:r>
            <w:r>
              <w:rPr>
                <w:noProof/>
                <w:webHidden/>
              </w:rPr>
              <w:instrText xml:space="preserve"> PAGEREF _Toc70948469 \h </w:instrText>
            </w:r>
            <w:r>
              <w:rPr>
                <w:noProof/>
                <w:webHidden/>
              </w:rPr>
            </w:r>
            <w:r>
              <w:rPr>
                <w:noProof/>
                <w:webHidden/>
              </w:rPr>
              <w:fldChar w:fldCharType="separate"/>
            </w:r>
            <w:r>
              <w:rPr>
                <w:noProof/>
                <w:webHidden/>
              </w:rPr>
              <w:t>7</w:t>
            </w:r>
            <w:r>
              <w:rPr>
                <w:noProof/>
                <w:webHidden/>
              </w:rPr>
              <w:fldChar w:fldCharType="end"/>
            </w:r>
          </w:hyperlink>
        </w:p>
        <w:p w14:paraId="1DD32E2E" w14:textId="2005653F" w:rsidR="00852C6A" w:rsidRDefault="00852C6A">
          <w:pPr>
            <w:pStyle w:val="TDC3"/>
            <w:tabs>
              <w:tab w:val="right" w:leader="dot" w:pos="9016"/>
            </w:tabs>
            <w:rPr>
              <w:noProof/>
              <w:kern w:val="0"/>
              <w:lang w:eastAsia="es-ES"/>
              <w14:ligatures w14:val="none"/>
            </w:rPr>
          </w:pPr>
          <w:hyperlink w:anchor="_Toc70948470" w:history="1">
            <w:r w:rsidRPr="004C4C6C">
              <w:rPr>
                <w:rStyle w:val="Hipervnculo"/>
                <w:noProof/>
              </w:rPr>
              <w:t>Cambiar el nombre de una variable determinada que oculta el campo declarado una línea determinada</w:t>
            </w:r>
            <w:r>
              <w:rPr>
                <w:noProof/>
                <w:webHidden/>
              </w:rPr>
              <w:tab/>
            </w:r>
            <w:r>
              <w:rPr>
                <w:noProof/>
                <w:webHidden/>
              </w:rPr>
              <w:fldChar w:fldCharType="begin"/>
            </w:r>
            <w:r>
              <w:rPr>
                <w:noProof/>
                <w:webHidden/>
              </w:rPr>
              <w:instrText xml:space="preserve"> PAGEREF _Toc70948470 \h </w:instrText>
            </w:r>
            <w:r>
              <w:rPr>
                <w:noProof/>
                <w:webHidden/>
              </w:rPr>
            </w:r>
            <w:r>
              <w:rPr>
                <w:noProof/>
                <w:webHidden/>
              </w:rPr>
              <w:fldChar w:fldCharType="separate"/>
            </w:r>
            <w:r>
              <w:rPr>
                <w:noProof/>
                <w:webHidden/>
              </w:rPr>
              <w:t>7</w:t>
            </w:r>
            <w:r>
              <w:rPr>
                <w:noProof/>
                <w:webHidden/>
              </w:rPr>
              <w:fldChar w:fldCharType="end"/>
            </w:r>
          </w:hyperlink>
        </w:p>
        <w:p w14:paraId="499F6796" w14:textId="03BDBB67" w:rsidR="00852C6A" w:rsidRDefault="00852C6A">
          <w:pPr>
            <w:pStyle w:val="TDC3"/>
            <w:tabs>
              <w:tab w:val="right" w:leader="dot" w:pos="9016"/>
            </w:tabs>
            <w:rPr>
              <w:noProof/>
              <w:kern w:val="0"/>
              <w:lang w:eastAsia="es-ES"/>
              <w14:ligatures w14:val="none"/>
            </w:rPr>
          </w:pPr>
          <w:hyperlink w:anchor="_Toc70948471" w:history="1">
            <w:r w:rsidRPr="004C4C6C">
              <w:rPr>
                <w:rStyle w:val="Hipervnculo"/>
                <w:noProof/>
              </w:rPr>
              <w:t>Renombrar el campo</w:t>
            </w:r>
            <w:r>
              <w:rPr>
                <w:noProof/>
                <w:webHidden/>
              </w:rPr>
              <w:tab/>
            </w:r>
            <w:r>
              <w:rPr>
                <w:noProof/>
                <w:webHidden/>
              </w:rPr>
              <w:fldChar w:fldCharType="begin"/>
            </w:r>
            <w:r>
              <w:rPr>
                <w:noProof/>
                <w:webHidden/>
              </w:rPr>
              <w:instrText xml:space="preserve"> PAGEREF _Toc70948471 \h </w:instrText>
            </w:r>
            <w:r>
              <w:rPr>
                <w:noProof/>
                <w:webHidden/>
              </w:rPr>
            </w:r>
            <w:r>
              <w:rPr>
                <w:noProof/>
                <w:webHidden/>
              </w:rPr>
              <w:fldChar w:fldCharType="separate"/>
            </w:r>
            <w:r>
              <w:rPr>
                <w:noProof/>
                <w:webHidden/>
              </w:rPr>
              <w:t>8</w:t>
            </w:r>
            <w:r>
              <w:rPr>
                <w:noProof/>
                <w:webHidden/>
              </w:rPr>
              <w:fldChar w:fldCharType="end"/>
            </w:r>
          </w:hyperlink>
        </w:p>
        <w:p w14:paraId="0355CD46" w14:textId="7EB7D88F" w:rsidR="00852C6A" w:rsidRDefault="00852C6A">
          <w:pPr>
            <w:pStyle w:val="TDC3"/>
            <w:tabs>
              <w:tab w:val="right" w:leader="dot" w:pos="9016"/>
            </w:tabs>
            <w:rPr>
              <w:noProof/>
              <w:kern w:val="0"/>
              <w:lang w:eastAsia="es-ES"/>
              <w14:ligatures w14:val="none"/>
            </w:rPr>
          </w:pPr>
          <w:hyperlink w:anchor="_Toc70948472" w:history="1">
            <w:r w:rsidRPr="004C4C6C">
              <w:rPr>
                <w:rStyle w:val="Hipervnculo"/>
                <w:noProof/>
              </w:rPr>
              <w:t>El bloque de líneas de código comentadas debe ser eliminado</w:t>
            </w:r>
            <w:r>
              <w:rPr>
                <w:noProof/>
                <w:webHidden/>
              </w:rPr>
              <w:tab/>
            </w:r>
            <w:r>
              <w:rPr>
                <w:noProof/>
                <w:webHidden/>
              </w:rPr>
              <w:fldChar w:fldCharType="begin"/>
            </w:r>
            <w:r>
              <w:rPr>
                <w:noProof/>
                <w:webHidden/>
              </w:rPr>
              <w:instrText xml:space="preserve"> PAGEREF _Toc70948472 \h </w:instrText>
            </w:r>
            <w:r>
              <w:rPr>
                <w:noProof/>
                <w:webHidden/>
              </w:rPr>
            </w:r>
            <w:r>
              <w:rPr>
                <w:noProof/>
                <w:webHidden/>
              </w:rPr>
              <w:fldChar w:fldCharType="separate"/>
            </w:r>
            <w:r>
              <w:rPr>
                <w:noProof/>
                <w:webHidden/>
              </w:rPr>
              <w:t>8</w:t>
            </w:r>
            <w:r>
              <w:rPr>
                <w:noProof/>
                <w:webHidden/>
              </w:rPr>
              <w:fldChar w:fldCharType="end"/>
            </w:r>
          </w:hyperlink>
        </w:p>
        <w:p w14:paraId="0DB09980" w14:textId="5FFCA354" w:rsidR="00852C6A" w:rsidRDefault="00852C6A">
          <w:pPr>
            <w:pStyle w:val="TDC3"/>
            <w:tabs>
              <w:tab w:val="right" w:leader="dot" w:pos="9016"/>
            </w:tabs>
            <w:rPr>
              <w:noProof/>
              <w:kern w:val="0"/>
              <w:lang w:eastAsia="es-ES"/>
              <w14:ligatures w14:val="none"/>
            </w:rPr>
          </w:pPr>
          <w:hyperlink w:anchor="_Toc70948473" w:history="1">
            <w:r w:rsidRPr="004C4C6C">
              <w:rPr>
                <w:rStyle w:val="Hipervnculo"/>
                <w:noProof/>
              </w:rPr>
              <w:t>Añadir un constructor privado para ocultar el público implícito</w:t>
            </w:r>
            <w:r>
              <w:rPr>
                <w:noProof/>
                <w:webHidden/>
              </w:rPr>
              <w:tab/>
            </w:r>
            <w:r>
              <w:rPr>
                <w:noProof/>
                <w:webHidden/>
              </w:rPr>
              <w:fldChar w:fldCharType="begin"/>
            </w:r>
            <w:r>
              <w:rPr>
                <w:noProof/>
                <w:webHidden/>
              </w:rPr>
              <w:instrText xml:space="preserve"> PAGEREF _Toc70948473 \h </w:instrText>
            </w:r>
            <w:r>
              <w:rPr>
                <w:noProof/>
                <w:webHidden/>
              </w:rPr>
            </w:r>
            <w:r>
              <w:rPr>
                <w:noProof/>
                <w:webHidden/>
              </w:rPr>
              <w:fldChar w:fldCharType="separate"/>
            </w:r>
            <w:r>
              <w:rPr>
                <w:noProof/>
                <w:webHidden/>
              </w:rPr>
              <w:t>8</w:t>
            </w:r>
            <w:r>
              <w:rPr>
                <w:noProof/>
                <w:webHidden/>
              </w:rPr>
              <w:fldChar w:fldCharType="end"/>
            </w:r>
          </w:hyperlink>
        </w:p>
        <w:p w14:paraId="4AFD7746" w14:textId="39D361DA" w:rsidR="00852C6A" w:rsidRDefault="00852C6A">
          <w:pPr>
            <w:pStyle w:val="TDC3"/>
            <w:tabs>
              <w:tab w:val="right" w:leader="dot" w:pos="9016"/>
            </w:tabs>
            <w:rPr>
              <w:noProof/>
              <w:kern w:val="0"/>
              <w:lang w:eastAsia="es-ES"/>
              <w14:ligatures w14:val="none"/>
            </w:rPr>
          </w:pPr>
          <w:hyperlink w:anchor="_Toc70948474" w:history="1">
            <w:r w:rsidRPr="004C4C6C">
              <w:rPr>
                <w:rStyle w:val="Hipervnculo"/>
                <w:noProof/>
              </w:rPr>
              <w:t>Convertir la clase abstracta en una interfaz</w:t>
            </w:r>
            <w:r>
              <w:rPr>
                <w:noProof/>
                <w:webHidden/>
              </w:rPr>
              <w:tab/>
            </w:r>
            <w:r>
              <w:rPr>
                <w:noProof/>
                <w:webHidden/>
              </w:rPr>
              <w:fldChar w:fldCharType="begin"/>
            </w:r>
            <w:r>
              <w:rPr>
                <w:noProof/>
                <w:webHidden/>
              </w:rPr>
              <w:instrText xml:space="preserve"> PAGEREF _Toc70948474 \h </w:instrText>
            </w:r>
            <w:r>
              <w:rPr>
                <w:noProof/>
                <w:webHidden/>
              </w:rPr>
            </w:r>
            <w:r>
              <w:rPr>
                <w:noProof/>
                <w:webHidden/>
              </w:rPr>
              <w:fldChar w:fldCharType="separate"/>
            </w:r>
            <w:r>
              <w:rPr>
                <w:noProof/>
                <w:webHidden/>
              </w:rPr>
              <w:t>9</w:t>
            </w:r>
            <w:r>
              <w:rPr>
                <w:noProof/>
                <w:webHidden/>
              </w:rPr>
              <w:fldChar w:fldCharType="end"/>
            </w:r>
          </w:hyperlink>
        </w:p>
        <w:p w14:paraId="78D5A5F9" w14:textId="02BF6338" w:rsidR="00852C6A" w:rsidRDefault="00852C6A">
          <w:pPr>
            <w:pStyle w:val="TDC3"/>
            <w:tabs>
              <w:tab w:val="right" w:leader="dot" w:pos="9016"/>
            </w:tabs>
            <w:rPr>
              <w:noProof/>
              <w:kern w:val="0"/>
              <w:lang w:eastAsia="es-ES"/>
              <w14:ligatures w14:val="none"/>
            </w:rPr>
          </w:pPr>
          <w:hyperlink w:anchor="_Toc70948475" w:history="1">
            <w:r w:rsidRPr="004C4C6C">
              <w:rPr>
                <w:rStyle w:val="Hipervnculo"/>
                <w:noProof/>
              </w:rPr>
              <w:t>Completar la tarea asociada a este comentario TODO</w:t>
            </w:r>
            <w:r>
              <w:rPr>
                <w:noProof/>
                <w:webHidden/>
              </w:rPr>
              <w:tab/>
            </w:r>
            <w:r>
              <w:rPr>
                <w:noProof/>
                <w:webHidden/>
              </w:rPr>
              <w:fldChar w:fldCharType="begin"/>
            </w:r>
            <w:r>
              <w:rPr>
                <w:noProof/>
                <w:webHidden/>
              </w:rPr>
              <w:instrText xml:space="preserve"> PAGEREF _Toc70948475 \h </w:instrText>
            </w:r>
            <w:r>
              <w:rPr>
                <w:noProof/>
                <w:webHidden/>
              </w:rPr>
            </w:r>
            <w:r>
              <w:rPr>
                <w:noProof/>
                <w:webHidden/>
              </w:rPr>
              <w:fldChar w:fldCharType="separate"/>
            </w:r>
            <w:r>
              <w:rPr>
                <w:noProof/>
                <w:webHidden/>
              </w:rPr>
              <w:t>9</w:t>
            </w:r>
            <w:r>
              <w:rPr>
                <w:noProof/>
                <w:webHidden/>
              </w:rPr>
              <w:fldChar w:fldCharType="end"/>
            </w:r>
          </w:hyperlink>
        </w:p>
        <w:p w14:paraId="374D30BA" w14:textId="0E539FFC" w:rsidR="00852C6A" w:rsidRDefault="00852C6A">
          <w:pPr>
            <w:pStyle w:val="TDC3"/>
            <w:tabs>
              <w:tab w:val="right" w:leader="dot" w:pos="9016"/>
            </w:tabs>
            <w:rPr>
              <w:noProof/>
              <w:kern w:val="0"/>
              <w:lang w:eastAsia="es-ES"/>
              <w14:ligatures w14:val="none"/>
            </w:rPr>
          </w:pPr>
          <w:hyperlink w:anchor="_Toc70948476" w:history="1">
            <w:r w:rsidRPr="004C4C6C">
              <w:rPr>
                <w:rStyle w:val="Hipervnculo"/>
                <w:noProof/>
              </w:rPr>
              <w:t>Definir y lanzar una excepción dedicada en lugar de utilizar una genérica</w:t>
            </w:r>
            <w:r>
              <w:rPr>
                <w:noProof/>
                <w:webHidden/>
              </w:rPr>
              <w:tab/>
            </w:r>
            <w:r>
              <w:rPr>
                <w:noProof/>
                <w:webHidden/>
              </w:rPr>
              <w:fldChar w:fldCharType="begin"/>
            </w:r>
            <w:r>
              <w:rPr>
                <w:noProof/>
                <w:webHidden/>
              </w:rPr>
              <w:instrText xml:space="preserve"> PAGEREF _Toc70948476 \h </w:instrText>
            </w:r>
            <w:r>
              <w:rPr>
                <w:noProof/>
                <w:webHidden/>
              </w:rPr>
            </w:r>
            <w:r>
              <w:rPr>
                <w:noProof/>
                <w:webHidden/>
              </w:rPr>
              <w:fldChar w:fldCharType="separate"/>
            </w:r>
            <w:r>
              <w:rPr>
                <w:noProof/>
                <w:webHidden/>
              </w:rPr>
              <w:t>9</w:t>
            </w:r>
            <w:r>
              <w:rPr>
                <w:noProof/>
                <w:webHidden/>
              </w:rPr>
              <w:fldChar w:fldCharType="end"/>
            </w:r>
          </w:hyperlink>
        </w:p>
        <w:p w14:paraId="27531F5F" w14:textId="450764DF" w:rsidR="00852C6A" w:rsidRDefault="00852C6A">
          <w:pPr>
            <w:pStyle w:val="TDC3"/>
            <w:tabs>
              <w:tab w:val="right" w:leader="dot" w:pos="9016"/>
            </w:tabs>
            <w:rPr>
              <w:noProof/>
              <w:kern w:val="0"/>
              <w:lang w:eastAsia="es-ES"/>
              <w14:ligatures w14:val="none"/>
            </w:rPr>
          </w:pPr>
          <w:hyperlink w:anchor="_Toc70948477" w:history="1">
            <w:r w:rsidRPr="004C4C6C">
              <w:rPr>
                <w:rStyle w:val="Hipervnculo"/>
                <w:noProof/>
              </w:rPr>
              <w:t>Eliminar campo privado no utilizado</w:t>
            </w:r>
            <w:r>
              <w:rPr>
                <w:noProof/>
                <w:webHidden/>
              </w:rPr>
              <w:tab/>
            </w:r>
            <w:r>
              <w:rPr>
                <w:noProof/>
                <w:webHidden/>
              </w:rPr>
              <w:fldChar w:fldCharType="begin"/>
            </w:r>
            <w:r>
              <w:rPr>
                <w:noProof/>
                <w:webHidden/>
              </w:rPr>
              <w:instrText xml:space="preserve"> PAGEREF _Toc70948477 \h </w:instrText>
            </w:r>
            <w:r>
              <w:rPr>
                <w:noProof/>
                <w:webHidden/>
              </w:rPr>
            </w:r>
            <w:r>
              <w:rPr>
                <w:noProof/>
                <w:webHidden/>
              </w:rPr>
              <w:fldChar w:fldCharType="separate"/>
            </w:r>
            <w:r>
              <w:rPr>
                <w:noProof/>
                <w:webHidden/>
              </w:rPr>
              <w:t>10</w:t>
            </w:r>
            <w:r>
              <w:rPr>
                <w:noProof/>
                <w:webHidden/>
              </w:rPr>
              <w:fldChar w:fldCharType="end"/>
            </w:r>
          </w:hyperlink>
        </w:p>
        <w:p w14:paraId="3AE74426" w14:textId="2E01CDB0" w:rsidR="00852C6A" w:rsidRDefault="00852C6A">
          <w:pPr>
            <w:pStyle w:val="TDC3"/>
            <w:tabs>
              <w:tab w:val="right" w:leader="dot" w:pos="9016"/>
            </w:tabs>
            <w:rPr>
              <w:noProof/>
              <w:kern w:val="0"/>
              <w:lang w:eastAsia="es-ES"/>
              <w14:ligatures w14:val="none"/>
            </w:rPr>
          </w:pPr>
          <w:hyperlink w:anchor="_Toc70948478" w:history="1">
            <w:r w:rsidRPr="004C4C6C">
              <w:rPr>
                <w:rStyle w:val="Hipervnculo"/>
                <w:noProof/>
              </w:rPr>
              <w:t>Devuelve una colección vacía en lugar de null</w:t>
            </w:r>
            <w:r>
              <w:rPr>
                <w:noProof/>
                <w:webHidden/>
              </w:rPr>
              <w:tab/>
            </w:r>
            <w:r>
              <w:rPr>
                <w:noProof/>
                <w:webHidden/>
              </w:rPr>
              <w:fldChar w:fldCharType="begin"/>
            </w:r>
            <w:r>
              <w:rPr>
                <w:noProof/>
                <w:webHidden/>
              </w:rPr>
              <w:instrText xml:space="preserve"> PAGEREF _Toc70948478 \h </w:instrText>
            </w:r>
            <w:r>
              <w:rPr>
                <w:noProof/>
                <w:webHidden/>
              </w:rPr>
            </w:r>
            <w:r>
              <w:rPr>
                <w:noProof/>
                <w:webHidden/>
              </w:rPr>
              <w:fldChar w:fldCharType="separate"/>
            </w:r>
            <w:r>
              <w:rPr>
                <w:noProof/>
                <w:webHidden/>
              </w:rPr>
              <w:t>10</w:t>
            </w:r>
            <w:r>
              <w:rPr>
                <w:noProof/>
                <w:webHidden/>
              </w:rPr>
              <w:fldChar w:fldCharType="end"/>
            </w:r>
          </w:hyperlink>
        </w:p>
        <w:p w14:paraId="552E27F7" w14:textId="770C1F51" w:rsidR="00852C6A" w:rsidRDefault="00852C6A">
          <w:pPr>
            <w:pStyle w:val="TDC3"/>
            <w:tabs>
              <w:tab w:val="right" w:leader="dot" w:pos="9016"/>
            </w:tabs>
            <w:rPr>
              <w:noProof/>
              <w:kern w:val="0"/>
              <w:lang w:eastAsia="es-ES"/>
              <w14:ligatures w14:val="none"/>
            </w:rPr>
          </w:pPr>
          <w:hyperlink w:anchor="_Toc70948479" w:history="1">
            <w:r w:rsidRPr="004C4C6C">
              <w:rPr>
                <w:rStyle w:val="Hipervnculo"/>
                <w:noProof/>
              </w:rPr>
              <w:t>Utilice isEmpty() para comprobar si la colección está vacía o no.</w:t>
            </w:r>
            <w:r>
              <w:rPr>
                <w:noProof/>
                <w:webHidden/>
              </w:rPr>
              <w:tab/>
            </w:r>
            <w:r>
              <w:rPr>
                <w:noProof/>
                <w:webHidden/>
              </w:rPr>
              <w:fldChar w:fldCharType="begin"/>
            </w:r>
            <w:r>
              <w:rPr>
                <w:noProof/>
                <w:webHidden/>
              </w:rPr>
              <w:instrText xml:space="preserve"> PAGEREF _Toc70948479 \h </w:instrText>
            </w:r>
            <w:r>
              <w:rPr>
                <w:noProof/>
                <w:webHidden/>
              </w:rPr>
            </w:r>
            <w:r>
              <w:rPr>
                <w:noProof/>
                <w:webHidden/>
              </w:rPr>
              <w:fldChar w:fldCharType="separate"/>
            </w:r>
            <w:r>
              <w:rPr>
                <w:noProof/>
                <w:webHidden/>
              </w:rPr>
              <w:t>10</w:t>
            </w:r>
            <w:r>
              <w:rPr>
                <w:noProof/>
                <w:webHidden/>
              </w:rPr>
              <w:fldChar w:fldCharType="end"/>
            </w:r>
          </w:hyperlink>
        </w:p>
        <w:p w14:paraId="66C0177A" w14:textId="76B619AB" w:rsidR="00852C6A" w:rsidRDefault="00852C6A">
          <w:pPr>
            <w:pStyle w:val="TDC3"/>
            <w:tabs>
              <w:tab w:val="right" w:leader="dot" w:pos="9016"/>
            </w:tabs>
            <w:rPr>
              <w:noProof/>
              <w:kern w:val="0"/>
              <w:lang w:eastAsia="es-ES"/>
              <w14:ligatures w14:val="none"/>
            </w:rPr>
          </w:pPr>
          <w:hyperlink w:anchor="_Toc70948480" w:history="1">
            <w:r w:rsidRPr="004C4C6C">
              <w:rPr>
                <w:rStyle w:val="Hipervnculo"/>
                <w:noProof/>
              </w:rPr>
              <w:t>Cambie el nombre de esta variable local para que coincida con la expresión regular '^[a-z][a-zA-Z0-9]*$'</w:t>
            </w:r>
            <w:r>
              <w:rPr>
                <w:noProof/>
                <w:webHidden/>
              </w:rPr>
              <w:tab/>
            </w:r>
            <w:r>
              <w:rPr>
                <w:noProof/>
                <w:webHidden/>
              </w:rPr>
              <w:fldChar w:fldCharType="begin"/>
            </w:r>
            <w:r>
              <w:rPr>
                <w:noProof/>
                <w:webHidden/>
              </w:rPr>
              <w:instrText xml:space="preserve"> PAGEREF _Toc70948480 \h </w:instrText>
            </w:r>
            <w:r>
              <w:rPr>
                <w:noProof/>
                <w:webHidden/>
              </w:rPr>
            </w:r>
            <w:r>
              <w:rPr>
                <w:noProof/>
                <w:webHidden/>
              </w:rPr>
              <w:fldChar w:fldCharType="separate"/>
            </w:r>
            <w:r>
              <w:rPr>
                <w:noProof/>
                <w:webHidden/>
              </w:rPr>
              <w:t>11</w:t>
            </w:r>
            <w:r>
              <w:rPr>
                <w:noProof/>
                <w:webHidden/>
              </w:rPr>
              <w:fldChar w:fldCharType="end"/>
            </w:r>
          </w:hyperlink>
        </w:p>
        <w:p w14:paraId="7251A0F9" w14:textId="5233E2CC" w:rsidR="00852C6A" w:rsidRDefault="00852C6A">
          <w:pPr>
            <w:pStyle w:val="TDC3"/>
            <w:tabs>
              <w:tab w:val="right" w:leader="dot" w:pos="9016"/>
            </w:tabs>
            <w:rPr>
              <w:noProof/>
              <w:kern w:val="0"/>
              <w:lang w:eastAsia="es-ES"/>
              <w14:ligatures w14:val="none"/>
            </w:rPr>
          </w:pPr>
          <w:hyperlink w:anchor="_Toc70948481" w:history="1">
            <w:r w:rsidRPr="004C4C6C">
              <w:rPr>
                <w:rStyle w:val="Hipervnculo"/>
                <w:noProof/>
                <w:lang w:val="en-GB"/>
              </w:rPr>
              <w:t>Utilice assertThat(actual).hasToString(expected_String) en su lugar.</w:t>
            </w:r>
            <w:r>
              <w:rPr>
                <w:noProof/>
                <w:webHidden/>
              </w:rPr>
              <w:tab/>
            </w:r>
            <w:r>
              <w:rPr>
                <w:noProof/>
                <w:webHidden/>
              </w:rPr>
              <w:fldChar w:fldCharType="begin"/>
            </w:r>
            <w:r>
              <w:rPr>
                <w:noProof/>
                <w:webHidden/>
              </w:rPr>
              <w:instrText xml:space="preserve"> PAGEREF _Toc70948481 \h </w:instrText>
            </w:r>
            <w:r>
              <w:rPr>
                <w:noProof/>
                <w:webHidden/>
              </w:rPr>
            </w:r>
            <w:r>
              <w:rPr>
                <w:noProof/>
                <w:webHidden/>
              </w:rPr>
              <w:fldChar w:fldCharType="separate"/>
            </w:r>
            <w:r>
              <w:rPr>
                <w:noProof/>
                <w:webHidden/>
              </w:rPr>
              <w:t>11</w:t>
            </w:r>
            <w:r>
              <w:rPr>
                <w:noProof/>
                <w:webHidden/>
              </w:rPr>
              <w:fldChar w:fldCharType="end"/>
            </w:r>
          </w:hyperlink>
        </w:p>
        <w:p w14:paraId="409961C0" w14:textId="7B2C3EB8" w:rsidR="00852C6A" w:rsidRDefault="00852C6A">
          <w:pPr>
            <w:pStyle w:val="TDC3"/>
            <w:tabs>
              <w:tab w:val="right" w:leader="dot" w:pos="9016"/>
            </w:tabs>
            <w:rPr>
              <w:noProof/>
              <w:kern w:val="0"/>
              <w:lang w:eastAsia="es-ES"/>
              <w14:ligatures w14:val="none"/>
            </w:rPr>
          </w:pPr>
          <w:hyperlink w:anchor="_Toc70948482" w:history="1">
            <w:r w:rsidRPr="004C4C6C">
              <w:rPr>
                <w:rStyle w:val="Hipervnculo"/>
                <w:noProof/>
              </w:rPr>
              <w:t>Elimina el modificador "público".</w:t>
            </w:r>
            <w:r>
              <w:rPr>
                <w:noProof/>
                <w:webHidden/>
              </w:rPr>
              <w:tab/>
            </w:r>
            <w:r>
              <w:rPr>
                <w:noProof/>
                <w:webHidden/>
              </w:rPr>
              <w:fldChar w:fldCharType="begin"/>
            </w:r>
            <w:r>
              <w:rPr>
                <w:noProof/>
                <w:webHidden/>
              </w:rPr>
              <w:instrText xml:space="preserve"> PAGEREF _Toc70948482 \h </w:instrText>
            </w:r>
            <w:r>
              <w:rPr>
                <w:noProof/>
                <w:webHidden/>
              </w:rPr>
            </w:r>
            <w:r>
              <w:rPr>
                <w:noProof/>
                <w:webHidden/>
              </w:rPr>
              <w:fldChar w:fldCharType="separate"/>
            </w:r>
            <w:r>
              <w:rPr>
                <w:noProof/>
                <w:webHidden/>
              </w:rPr>
              <w:t>11</w:t>
            </w:r>
            <w:r>
              <w:rPr>
                <w:noProof/>
                <w:webHidden/>
              </w:rPr>
              <w:fldChar w:fldCharType="end"/>
            </w:r>
          </w:hyperlink>
        </w:p>
        <w:p w14:paraId="5747CECD" w14:textId="4DC2E6B6" w:rsidR="00852C6A" w:rsidRDefault="00852C6A">
          <w:pPr>
            <w:pStyle w:val="TDC3"/>
            <w:tabs>
              <w:tab w:val="right" w:leader="dot" w:pos="9016"/>
            </w:tabs>
            <w:rPr>
              <w:noProof/>
              <w:kern w:val="0"/>
              <w:lang w:eastAsia="es-ES"/>
              <w14:ligatures w14:val="none"/>
            </w:rPr>
          </w:pPr>
          <w:hyperlink w:anchor="_Toc70948483" w:history="1">
            <w:r w:rsidRPr="004C4C6C">
              <w:rPr>
                <w:rStyle w:val="Hipervnculo"/>
                <w:noProof/>
              </w:rPr>
              <w:t>Métricas SonarCloud Sprint s3</w:t>
            </w:r>
            <w:r>
              <w:rPr>
                <w:noProof/>
                <w:webHidden/>
              </w:rPr>
              <w:tab/>
            </w:r>
            <w:r>
              <w:rPr>
                <w:noProof/>
                <w:webHidden/>
              </w:rPr>
              <w:fldChar w:fldCharType="begin"/>
            </w:r>
            <w:r>
              <w:rPr>
                <w:noProof/>
                <w:webHidden/>
              </w:rPr>
              <w:instrText xml:space="preserve"> PAGEREF _Toc70948483 \h </w:instrText>
            </w:r>
            <w:r>
              <w:rPr>
                <w:noProof/>
                <w:webHidden/>
              </w:rPr>
            </w:r>
            <w:r>
              <w:rPr>
                <w:noProof/>
                <w:webHidden/>
              </w:rPr>
              <w:fldChar w:fldCharType="separate"/>
            </w:r>
            <w:r>
              <w:rPr>
                <w:noProof/>
                <w:webHidden/>
              </w:rPr>
              <w:t>12</w:t>
            </w:r>
            <w:r>
              <w:rPr>
                <w:noProof/>
                <w:webHidden/>
              </w:rPr>
              <w:fldChar w:fldCharType="end"/>
            </w:r>
          </w:hyperlink>
        </w:p>
        <w:p w14:paraId="78D57652" w14:textId="730F2C0A" w:rsidR="00852C6A" w:rsidRDefault="00852C6A">
          <w:pPr>
            <w:pStyle w:val="TDC3"/>
            <w:tabs>
              <w:tab w:val="right" w:leader="dot" w:pos="9016"/>
            </w:tabs>
            <w:rPr>
              <w:noProof/>
              <w:kern w:val="0"/>
              <w:lang w:eastAsia="es-ES"/>
              <w14:ligatures w14:val="none"/>
            </w:rPr>
          </w:pPr>
          <w:hyperlink w:anchor="_Toc70948484" w:history="1">
            <w:r w:rsidRPr="004C4C6C">
              <w:rPr>
                <w:rStyle w:val="Hipervnculo"/>
                <w:noProof/>
              </w:rPr>
              <w:t>Panel de control</w:t>
            </w:r>
            <w:r>
              <w:rPr>
                <w:noProof/>
                <w:webHidden/>
              </w:rPr>
              <w:tab/>
            </w:r>
            <w:r>
              <w:rPr>
                <w:noProof/>
                <w:webHidden/>
              </w:rPr>
              <w:fldChar w:fldCharType="begin"/>
            </w:r>
            <w:r>
              <w:rPr>
                <w:noProof/>
                <w:webHidden/>
              </w:rPr>
              <w:instrText xml:space="preserve"> PAGEREF _Toc70948484 \h </w:instrText>
            </w:r>
            <w:r>
              <w:rPr>
                <w:noProof/>
                <w:webHidden/>
              </w:rPr>
            </w:r>
            <w:r>
              <w:rPr>
                <w:noProof/>
                <w:webHidden/>
              </w:rPr>
              <w:fldChar w:fldCharType="separate"/>
            </w:r>
            <w:r>
              <w:rPr>
                <w:noProof/>
                <w:webHidden/>
              </w:rPr>
              <w:t>12</w:t>
            </w:r>
            <w:r>
              <w:rPr>
                <w:noProof/>
                <w:webHidden/>
              </w:rPr>
              <w:fldChar w:fldCharType="end"/>
            </w:r>
          </w:hyperlink>
        </w:p>
        <w:p w14:paraId="30291E8D" w14:textId="5868A57F" w:rsidR="00852C6A" w:rsidRDefault="00852C6A">
          <w:pPr>
            <w:pStyle w:val="TDC3"/>
            <w:tabs>
              <w:tab w:val="right" w:leader="dot" w:pos="9016"/>
            </w:tabs>
            <w:rPr>
              <w:noProof/>
              <w:kern w:val="0"/>
              <w:lang w:eastAsia="es-ES"/>
              <w14:ligatures w14:val="none"/>
            </w:rPr>
          </w:pPr>
          <w:hyperlink w:anchor="_Toc70948485" w:history="1">
            <w:r w:rsidRPr="004C4C6C">
              <w:rPr>
                <w:rStyle w:val="Hipervnculo"/>
                <w:noProof/>
              </w:rPr>
              <w:t>Descripción y análisis de los bugs encontrados</w:t>
            </w:r>
            <w:r>
              <w:rPr>
                <w:noProof/>
                <w:webHidden/>
              </w:rPr>
              <w:tab/>
            </w:r>
            <w:r>
              <w:rPr>
                <w:noProof/>
                <w:webHidden/>
              </w:rPr>
              <w:fldChar w:fldCharType="begin"/>
            </w:r>
            <w:r>
              <w:rPr>
                <w:noProof/>
                <w:webHidden/>
              </w:rPr>
              <w:instrText xml:space="preserve"> PAGEREF _Toc70948485 \h </w:instrText>
            </w:r>
            <w:r>
              <w:rPr>
                <w:noProof/>
                <w:webHidden/>
              </w:rPr>
            </w:r>
            <w:r>
              <w:rPr>
                <w:noProof/>
                <w:webHidden/>
              </w:rPr>
              <w:fldChar w:fldCharType="separate"/>
            </w:r>
            <w:r>
              <w:rPr>
                <w:noProof/>
                <w:webHidden/>
              </w:rPr>
              <w:t>12</w:t>
            </w:r>
            <w:r>
              <w:rPr>
                <w:noProof/>
                <w:webHidden/>
              </w:rPr>
              <w:fldChar w:fldCharType="end"/>
            </w:r>
          </w:hyperlink>
        </w:p>
        <w:p w14:paraId="3485DD51" w14:textId="7C25F771" w:rsidR="00852C6A" w:rsidRDefault="00852C6A">
          <w:pPr>
            <w:pStyle w:val="TDC3"/>
            <w:tabs>
              <w:tab w:val="right" w:leader="dot" w:pos="9016"/>
            </w:tabs>
            <w:rPr>
              <w:noProof/>
              <w:kern w:val="0"/>
              <w:lang w:eastAsia="es-ES"/>
              <w14:ligatures w14:val="none"/>
            </w:rPr>
          </w:pPr>
          <w:hyperlink w:anchor="_Toc70948486" w:history="1">
            <w:r w:rsidRPr="004C4C6C">
              <w:rPr>
                <w:rStyle w:val="Hipervnculo"/>
                <w:noProof/>
              </w:rPr>
              <w:t>Descripción y análisis de los malos olores encontrados</w:t>
            </w:r>
            <w:r>
              <w:rPr>
                <w:noProof/>
                <w:webHidden/>
              </w:rPr>
              <w:tab/>
            </w:r>
            <w:r>
              <w:rPr>
                <w:noProof/>
                <w:webHidden/>
              </w:rPr>
              <w:fldChar w:fldCharType="begin"/>
            </w:r>
            <w:r>
              <w:rPr>
                <w:noProof/>
                <w:webHidden/>
              </w:rPr>
              <w:instrText xml:space="preserve"> PAGEREF _Toc70948486 \h </w:instrText>
            </w:r>
            <w:r>
              <w:rPr>
                <w:noProof/>
                <w:webHidden/>
              </w:rPr>
            </w:r>
            <w:r>
              <w:rPr>
                <w:noProof/>
                <w:webHidden/>
              </w:rPr>
              <w:fldChar w:fldCharType="separate"/>
            </w:r>
            <w:r>
              <w:rPr>
                <w:noProof/>
                <w:webHidden/>
              </w:rPr>
              <w:t>13</w:t>
            </w:r>
            <w:r>
              <w:rPr>
                <w:noProof/>
                <w:webHidden/>
              </w:rPr>
              <w:fldChar w:fldCharType="end"/>
            </w:r>
          </w:hyperlink>
        </w:p>
        <w:p w14:paraId="0E883AF4" w14:textId="393C560E" w:rsidR="00852C6A" w:rsidRDefault="00852C6A">
          <w:pPr>
            <w:pStyle w:val="TDC3"/>
            <w:tabs>
              <w:tab w:val="right" w:leader="dot" w:pos="9016"/>
            </w:tabs>
            <w:rPr>
              <w:noProof/>
              <w:kern w:val="0"/>
              <w:lang w:eastAsia="es-ES"/>
              <w14:ligatures w14:val="none"/>
            </w:rPr>
          </w:pPr>
          <w:hyperlink w:anchor="_Toc70948487" w:history="1">
            <w:r w:rsidRPr="004C4C6C">
              <w:rPr>
                <w:rStyle w:val="Hipervnculo"/>
                <w:noProof/>
              </w:rPr>
              <w:t>Utilice las clases de la API de Java en lugar de las clases de Sun</w:t>
            </w:r>
            <w:r>
              <w:rPr>
                <w:noProof/>
                <w:webHidden/>
              </w:rPr>
              <w:tab/>
            </w:r>
            <w:r>
              <w:rPr>
                <w:noProof/>
                <w:webHidden/>
              </w:rPr>
              <w:fldChar w:fldCharType="begin"/>
            </w:r>
            <w:r>
              <w:rPr>
                <w:noProof/>
                <w:webHidden/>
              </w:rPr>
              <w:instrText xml:space="preserve"> PAGEREF _Toc70948487 \h </w:instrText>
            </w:r>
            <w:r>
              <w:rPr>
                <w:noProof/>
                <w:webHidden/>
              </w:rPr>
            </w:r>
            <w:r>
              <w:rPr>
                <w:noProof/>
                <w:webHidden/>
              </w:rPr>
              <w:fldChar w:fldCharType="separate"/>
            </w:r>
            <w:r>
              <w:rPr>
                <w:noProof/>
                <w:webHidden/>
              </w:rPr>
              <w:t>13</w:t>
            </w:r>
            <w:r>
              <w:rPr>
                <w:noProof/>
                <w:webHidden/>
              </w:rPr>
              <w:fldChar w:fldCharType="end"/>
            </w:r>
          </w:hyperlink>
        </w:p>
        <w:p w14:paraId="1B4A63E8" w14:textId="49413979" w:rsidR="00852C6A" w:rsidRDefault="00852C6A">
          <w:pPr>
            <w:pStyle w:val="TDC3"/>
            <w:tabs>
              <w:tab w:val="right" w:leader="dot" w:pos="9016"/>
            </w:tabs>
            <w:rPr>
              <w:noProof/>
              <w:kern w:val="0"/>
              <w:lang w:eastAsia="es-ES"/>
              <w14:ligatures w14:val="none"/>
            </w:rPr>
          </w:pPr>
          <w:hyperlink w:anchor="_Toc70948488" w:history="1">
            <w:r w:rsidRPr="004C4C6C">
              <w:rPr>
                <w:rStyle w:val="Hipervnculo"/>
                <w:noProof/>
              </w:rPr>
              <w:t>Sustituir este uso de "String.class.isInstance()" por "instanceof String"</w:t>
            </w:r>
            <w:r>
              <w:rPr>
                <w:noProof/>
                <w:webHidden/>
              </w:rPr>
              <w:tab/>
            </w:r>
            <w:r>
              <w:rPr>
                <w:noProof/>
                <w:webHidden/>
              </w:rPr>
              <w:fldChar w:fldCharType="begin"/>
            </w:r>
            <w:r>
              <w:rPr>
                <w:noProof/>
                <w:webHidden/>
              </w:rPr>
              <w:instrText xml:space="preserve"> PAGEREF _Toc70948488 \h </w:instrText>
            </w:r>
            <w:r>
              <w:rPr>
                <w:noProof/>
                <w:webHidden/>
              </w:rPr>
            </w:r>
            <w:r>
              <w:rPr>
                <w:noProof/>
                <w:webHidden/>
              </w:rPr>
              <w:fldChar w:fldCharType="separate"/>
            </w:r>
            <w:r>
              <w:rPr>
                <w:noProof/>
                <w:webHidden/>
              </w:rPr>
              <w:t>13</w:t>
            </w:r>
            <w:r>
              <w:rPr>
                <w:noProof/>
                <w:webHidden/>
              </w:rPr>
              <w:fldChar w:fldCharType="end"/>
            </w:r>
          </w:hyperlink>
        </w:p>
        <w:p w14:paraId="0FE776C7" w14:textId="3645C7D4" w:rsidR="00852C6A" w:rsidRDefault="00852C6A">
          <w:pPr>
            <w:pStyle w:val="TDC3"/>
            <w:tabs>
              <w:tab w:val="right" w:leader="dot" w:pos="9016"/>
            </w:tabs>
            <w:rPr>
              <w:noProof/>
              <w:kern w:val="0"/>
              <w:lang w:eastAsia="es-ES"/>
              <w14:ligatures w14:val="none"/>
            </w:rPr>
          </w:pPr>
          <w:hyperlink w:anchor="_Toc70948489" w:history="1">
            <w:r w:rsidRPr="004C4C6C">
              <w:rPr>
                <w:rStyle w:val="Hipervnculo"/>
                <w:noProof/>
              </w:rPr>
              <w:t>Eliminar el casteo innecesario</w:t>
            </w:r>
            <w:r>
              <w:rPr>
                <w:noProof/>
                <w:webHidden/>
              </w:rPr>
              <w:tab/>
            </w:r>
            <w:r>
              <w:rPr>
                <w:noProof/>
                <w:webHidden/>
              </w:rPr>
              <w:fldChar w:fldCharType="begin"/>
            </w:r>
            <w:r>
              <w:rPr>
                <w:noProof/>
                <w:webHidden/>
              </w:rPr>
              <w:instrText xml:space="preserve"> PAGEREF _Toc70948489 \h </w:instrText>
            </w:r>
            <w:r>
              <w:rPr>
                <w:noProof/>
                <w:webHidden/>
              </w:rPr>
            </w:r>
            <w:r>
              <w:rPr>
                <w:noProof/>
                <w:webHidden/>
              </w:rPr>
              <w:fldChar w:fldCharType="separate"/>
            </w:r>
            <w:r>
              <w:rPr>
                <w:noProof/>
                <w:webHidden/>
              </w:rPr>
              <w:t>14</w:t>
            </w:r>
            <w:r>
              <w:rPr>
                <w:noProof/>
                <w:webHidden/>
              </w:rPr>
              <w:fldChar w:fldCharType="end"/>
            </w:r>
          </w:hyperlink>
        </w:p>
        <w:p w14:paraId="3DC46C50" w14:textId="0A60166F" w:rsidR="00852C6A" w:rsidRDefault="00852C6A">
          <w:pPr>
            <w:pStyle w:val="TDC3"/>
            <w:tabs>
              <w:tab w:val="right" w:leader="dot" w:pos="9016"/>
            </w:tabs>
            <w:rPr>
              <w:noProof/>
              <w:kern w:val="0"/>
              <w:lang w:eastAsia="es-ES"/>
              <w14:ligatures w14:val="none"/>
            </w:rPr>
          </w:pPr>
          <w:hyperlink w:anchor="_Toc70948490" w:history="1">
            <w:r w:rsidRPr="004C4C6C">
              <w:rPr>
                <w:rStyle w:val="Hipervnculo"/>
                <w:noProof/>
              </w:rPr>
              <w:t>Eliminar el literal booleano innecesario</w:t>
            </w:r>
            <w:r>
              <w:rPr>
                <w:noProof/>
                <w:webHidden/>
              </w:rPr>
              <w:tab/>
            </w:r>
            <w:r>
              <w:rPr>
                <w:noProof/>
                <w:webHidden/>
              </w:rPr>
              <w:fldChar w:fldCharType="begin"/>
            </w:r>
            <w:r>
              <w:rPr>
                <w:noProof/>
                <w:webHidden/>
              </w:rPr>
              <w:instrText xml:space="preserve"> PAGEREF _Toc70948490 \h </w:instrText>
            </w:r>
            <w:r>
              <w:rPr>
                <w:noProof/>
                <w:webHidden/>
              </w:rPr>
            </w:r>
            <w:r>
              <w:rPr>
                <w:noProof/>
                <w:webHidden/>
              </w:rPr>
              <w:fldChar w:fldCharType="separate"/>
            </w:r>
            <w:r>
              <w:rPr>
                <w:noProof/>
                <w:webHidden/>
              </w:rPr>
              <w:t>14</w:t>
            </w:r>
            <w:r>
              <w:rPr>
                <w:noProof/>
                <w:webHidden/>
              </w:rPr>
              <w:fldChar w:fldCharType="end"/>
            </w:r>
          </w:hyperlink>
        </w:p>
        <w:p w14:paraId="337BFF7F" w14:textId="47F4C361" w:rsidR="00852C6A" w:rsidRDefault="00852C6A">
          <w:pPr>
            <w:pStyle w:val="TDC3"/>
            <w:tabs>
              <w:tab w:val="right" w:leader="dot" w:pos="9016"/>
            </w:tabs>
            <w:rPr>
              <w:noProof/>
              <w:kern w:val="0"/>
              <w:lang w:eastAsia="es-ES"/>
              <w14:ligatures w14:val="none"/>
            </w:rPr>
          </w:pPr>
          <w:hyperlink w:anchor="_Toc70948491" w:history="1">
            <w:r w:rsidRPr="004C4C6C">
              <w:rPr>
                <w:rStyle w:val="Hipervnculo"/>
                <w:noProof/>
              </w:rPr>
              <w:t>Métricas SonarCloud FINALES</w:t>
            </w:r>
            <w:r>
              <w:rPr>
                <w:noProof/>
                <w:webHidden/>
              </w:rPr>
              <w:tab/>
            </w:r>
            <w:r>
              <w:rPr>
                <w:noProof/>
                <w:webHidden/>
              </w:rPr>
              <w:fldChar w:fldCharType="begin"/>
            </w:r>
            <w:r>
              <w:rPr>
                <w:noProof/>
                <w:webHidden/>
              </w:rPr>
              <w:instrText xml:space="preserve"> PAGEREF _Toc70948491 \h </w:instrText>
            </w:r>
            <w:r>
              <w:rPr>
                <w:noProof/>
                <w:webHidden/>
              </w:rPr>
            </w:r>
            <w:r>
              <w:rPr>
                <w:noProof/>
                <w:webHidden/>
              </w:rPr>
              <w:fldChar w:fldCharType="separate"/>
            </w:r>
            <w:r>
              <w:rPr>
                <w:noProof/>
                <w:webHidden/>
              </w:rPr>
              <w:t>15</w:t>
            </w:r>
            <w:r>
              <w:rPr>
                <w:noProof/>
                <w:webHidden/>
              </w:rPr>
              <w:fldChar w:fldCharType="end"/>
            </w:r>
          </w:hyperlink>
        </w:p>
        <w:p w14:paraId="37057B16" w14:textId="43A49CE3" w:rsidR="00852C6A" w:rsidRDefault="00852C6A">
          <w:pPr>
            <w:pStyle w:val="TDC3"/>
            <w:tabs>
              <w:tab w:val="right" w:leader="dot" w:pos="9016"/>
            </w:tabs>
            <w:rPr>
              <w:noProof/>
              <w:kern w:val="0"/>
              <w:lang w:eastAsia="es-ES"/>
              <w14:ligatures w14:val="none"/>
            </w:rPr>
          </w:pPr>
          <w:hyperlink w:anchor="_Toc70948492" w:history="1">
            <w:r w:rsidRPr="004C4C6C">
              <w:rPr>
                <w:rStyle w:val="Hipervnculo"/>
                <w:noProof/>
              </w:rPr>
              <w:t>Panel de control</w:t>
            </w:r>
            <w:r>
              <w:rPr>
                <w:noProof/>
                <w:webHidden/>
              </w:rPr>
              <w:tab/>
            </w:r>
            <w:r>
              <w:rPr>
                <w:noProof/>
                <w:webHidden/>
              </w:rPr>
              <w:fldChar w:fldCharType="begin"/>
            </w:r>
            <w:r>
              <w:rPr>
                <w:noProof/>
                <w:webHidden/>
              </w:rPr>
              <w:instrText xml:space="preserve"> PAGEREF _Toc70948492 \h </w:instrText>
            </w:r>
            <w:r>
              <w:rPr>
                <w:noProof/>
                <w:webHidden/>
              </w:rPr>
            </w:r>
            <w:r>
              <w:rPr>
                <w:noProof/>
                <w:webHidden/>
              </w:rPr>
              <w:fldChar w:fldCharType="separate"/>
            </w:r>
            <w:r>
              <w:rPr>
                <w:noProof/>
                <w:webHidden/>
              </w:rPr>
              <w:t>15</w:t>
            </w:r>
            <w:r>
              <w:rPr>
                <w:noProof/>
                <w:webHidden/>
              </w:rPr>
              <w:fldChar w:fldCharType="end"/>
            </w:r>
          </w:hyperlink>
        </w:p>
        <w:p w14:paraId="684FCD90" w14:textId="1CB7E0B1" w:rsidR="00852C6A" w:rsidRDefault="00852C6A">
          <w:pPr>
            <w:pStyle w:val="TDC3"/>
            <w:tabs>
              <w:tab w:val="right" w:leader="dot" w:pos="9016"/>
            </w:tabs>
            <w:rPr>
              <w:noProof/>
              <w:kern w:val="0"/>
              <w:lang w:eastAsia="es-ES"/>
              <w14:ligatures w14:val="none"/>
            </w:rPr>
          </w:pPr>
          <w:hyperlink w:anchor="_Toc70948493" w:history="1">
            <w:r w:rsidRPr="004C4C6C">
              <w:rPr>
                <w:rStyle w:val="Hipervnculo"/>
                <w:noProof/>
              </w:rPr>
              <w:t>BUGS</w:t>
            </w:r>
            <w:r>
              <w:rPr>
                <w:noProof/>
                <w:webHidden/>
              </w:rPr>
              <w:tab/>
            </w:r>
            <w:r>
              <w:rPr>
                <w:noProof/>
                <w:webHidden/>
              </w:rPr>
              <w:fldChar w:fldCharType="begin"/>
            </w:r>
            <w:r>
              <w:rPr>
                <w:noProof/>
                <w:webHidden/>
              </w:rPr>
              <w:instrText xml:space="preserve"> PAGEREF _Toc70948493 \h </w:instrText>
            </w:r>
            <w:r>
              <w:rPr>
                <w:noProof/>
                <w:webHidden/>
              </w:rPr>
            </w:r>
            <w:r>
              <w:rPr>
                <w:noProof/>
                <w:webHidden/>
              </w:rPr>
              <w:fldChar w:fldCharType="separate"/>
            </w:r>
            <w:r>
              <w:rPr>
                <w:noProof/>
                <w:webHidden/>
              </w:rPr>
              <w:t>16</w:t>
            </w:r>
            <w:r>
              <w:rPr>
                <w:noProof/>
                <w:webHidden/>
              </w:rPr>
              <w:fldChar w:fldCharType="end"/>
            </w:r>
          </w:hyperlink>
        </w:p>
        <w:p w14:paraId="588DED98" w14:textId="10B20C8F" w:rsidR="00852C6A" w:rsidRDefault="00852C6A">
          <w:pPr>
            <w:pStyle w:val="TDC3"/>
            <w:tabs>
              <w:tab w:val="right" w:leader="dot" w:pos="9016"/>
            </w:tabs>
            <w:rPr>
              <w:noProof/>
              <w:kern w:val="0"/>
              <w:lang w:eastAsia="es-ES"/>
              <w14:ligatures w14:val="none"/>
            </w:rPr>
          </w:pPr>
          <w:hyperlink w:anchor="_Toc70948494" w:history="1">
            <w:r w:rsidRPr="004C4C6C">
              <w:rPr>
                <w:rStyle w:val="Hipervnculo"/>
                <w:noProof/>
              </w:rPr>
              <w:t>Vulnerabilities</w:t>
            </w:r>
            <w:r>
              <w:rPr>
                <w:noProof/>
                <w:webHidden/>
              </w:rPr>
              <w:tab/>
            </w:r>
            <w:r>
              <w:rPr>
                <w:noProof/>
                <w:webHidden/>
              </w:rPr>
              <w:fldChar w:fldCharType="begin"/>
            </w:r>
            <w:r>
              <w:rPr>
                <w:noProof/>
                <w:webHidden/>
              </w:rPr>
              <w:instrText xml:space="preserve"> PAGEREF _Toc70948494 \h </w:instrText>
            </w:r>
            <w:r>
              <w:rPr>
                <w:noProof/>
                <w:webHidden/>
              </w:rPr>
            </w:r>
            <w:r>
              <w:rPr>
                <w:noProof/>
                <w:webHidden/>
              </w:rPr>
              <w:fldChar w:fldCharType="separate"/>
            </w:r>
            <w:r>
              <w:rPr>
                <w:noProof/>
                <w:webHidden/>
              </w:rPr>
              <w:t>16</w:t>
            </w:r>
            <w:r>
              <w:rPr>
                <w:noProof/>
                <w:webHidden/>
              </w:rPr>
              <w:fldChar w:fldCharType="end"/>
            </w:r>
          </w:hyperlink>
        </w:p>
        <w:p w14:paraId="57E0C9B7" w14:textId="53761649" w:rsidR="00852C6A" w:rsidRDefault="00852C6A">
          <w:pPr>
            <w:pStyle w:val="TDC3"/>
            <w:tabs>
              <w:tab w:val="right" w:leader="dot" w:pos="9016"/>
            </w:tabs>
            <w:rPr>
              <w:noProof/>
              <w:kern w:val="0"/>
              <w:lang w:eastAsia="es-ES"/>
              <w14:ligatures w14:val="none"/>
            </w:rPr>
          </w:pPr>
          <w:hyperlink w:anchor="_Toc70948495" w:history="1">
            <w:r w:rsidRPr="004C4C6C">
              <w:rPr>
                <w:rStyle w:val="Hipervnculo"/>
                <w:noProof/>
              </w:rPr>
              <w:t>Comparación de las métricas sprint s3 respecto al s2</w:t>
            </w:r>
            <w:r>
              <w:rPr>
                <w:noProof/>
                <w:webHidden/>
              </w:rPr>
              <w:tab/>
            </w:r>
            <w:r>
              <w:rPr>
                <w:noProof/>
                <w:webHidden/>
              </w:rPr>
              <w:fldChar w:fldCharType="begin"/>
            </w:r>
            <w:r>
              <w:rPr>
                <w:noProof/>
                <w:webHidden/>
              </w:rPr>
              <w:instrText xml:space="preserve"> PAGEREF _Toc70948495 \h </w:instrText>
            </w:r>
            <w:r>
              <w:rPr>
                <w:noProof/>
                <w:webHidden/>
              </w:rPr>
            </w:r>
            <w:r>
              <w:rPr>
                <w:noProof/>
                <w:webHidden/>
              </w:rPr>
              <w:fldChar w:fldCharType="separate"/>
            </w:r>
            <w:r>
              <w:rPr>
                <w:noProof/>
                <w:webHidden/>
              </w:rPr>
              <w:t>17</w:t>
            </w:r>
            <w:r>
              <w:rPr>
                <w:noProof/>
                <w:webHidden/>
              </w:rPr>
              <w:fldChar w:fldCharType="end"/>
            </w:r>
          </w:hyperlink>
        </w:p>
        <w:p w14:paraId="4BBDBD70" w14:textId="65A76817" w:rsidR="0023090D" w:rsidRDefault="0023090D">
          <w:r>
            <w:rPr>
              <w:b/>
              <w:bCs/>
            </w:rPr>
            <w:fldChar w:fldCharType="end"/>
          </w:r>
        </w:p>
      </w:sdtContent>
    </w:sdt>
    <w:p w14:paraId="0D1E0010" w14:textId="77777777" w:rsidR="0023090D" w:rsidRPr="0023090D" w:rsidRDefault="0023090D" w:rsidP="0023090D">
      <w:pPr>
        <w:spacing w:before="0" w:after="240" w:line="252" w:lineRule="auto"/>
        <w:ind w:left="0" w:right="0"/>
      </w:pPr>
      <w:r>
        <w:br w:type="page"/>
      </w:r>
    </w:p>
    <w:p w14:paraId="5077EDB2" w14:textId="24CE2129" w:rsidR="00FC58C2" w:rsidRDefault="0009174E" w:rsidP="0023090D">
      <w:pPr>
        <w:pStyle w:val="Ttulo3"/>
        <w:ind w:left="0"/>
      </w:pPr>
      <w:bookmarkStart w:id="0" w:name="_Toc70948459"/>
      <w:r>
        <w:lastRenderedPageBreak/>
        <w:t>Métricas SonarCloud</w:t>
      </w:r>
      <w:r w:rsidR="00C9372D">
        <w:t xml:space="preserve"> Sprint s2</w:t>
      </w:r>
      <w:bookmarkEnd w:id="0"/>
    </w:p>
    <w:p w14:paraId="6BFB412B" w14:textId="4DFACF0D" w:rsidR="00EF65DB" w:rsidRDefault="001F1B7F" w:rsidP="002D2817">
      <w:pPr>
        <w:pStyle w:val="Ttulo3"/>
        <w:ind w:left="0" w:firstLine="720"/>
        <w:rPr>
          <w:color w:val="B85A22" w:themeColor="accent2" w:themeShade="BF"/>
        </w:rPr>
      </w:pPr>
      <w:bookmarkStart w:id="1" w:name="_Toc70948460"/>
      <w:r>
        <w:rPr>
          <w:color w:val="B85A22" w:themeColor="accent2" w:themeShade="BF"/>
        </w:rPr>
        <w:t>P</w:t>
      </w:r>
      <w:r w:rsidR="0009174E">
        <w:rPr>
          <w:color w:val="B85A22" w:themeColor="accent2" w:themeShade="BF"/>
        </w:rPr>
        <w:t xml:space="preserve">anel de </w:t>
      </w:r>
      <w:r w:rsidR="002D2817">
        <w:rPr>
          <w:color w:val="B85A22" w:themeColor="accent2" w:themeShade="BF"/>
        </w:rPr>
        <w:t>control</w:t>
      </w:r>
      <w:bookmarkEnd w:id="1"/>
    </w:p>
    <w:p w14:paraId="1E87C983" w14:textId="316B44EE" w:rsidR="00271174" w:rsidRPr="00271174" w:rsidRDefault="00271174" w:rsidP="00271174">
      <w:pPr>
        <w:ind w:left="720"/>
        <w:jc w:val="both"/>
      </w:pPr>
      <w:r>
        <w:t>Una vez se ha terminado el Sprint S2, gracias a la plataforma Sonar Cloud somos capaces de obtener diferentes métricas que nos ayudarán a analizar el código de nuestro sistema para realizar mejoras e incrementar así la calidad de nuestro producto. A continuación, se mostrarán las métricas facilitadas por el Sonar Cloud para nuestro proyecto:</w:t>
      </w:r>
    </w:p>
    <w:p w14:paraId="4B84DDBF" w14:textId="24F152E1" w:rsidR="007432DA" w:rsidRDefault="002D2817" w:rsidP="007432DA">
      <w:pPr>
        <w:keepNext/>
        <w:ind w:left="360"/>
        <w:jc w:val="center"/>
      </w:pPr>
      <w:r>
        <w:rPr>
          <w:noProof/>
        </w:rPr>
        <w:drawing>
          <wp:inline distT="0" distB="0" distL="0" distR="0" wp14:anchorId="590547F2" wp14:editId="169D460F">
            <wp:extent cx="4805680" cy="1104842"/>
            <wp:effectExtent l="0" t="0" r="0" b="635"/>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9"/>
                    <a:srcRect l="63806" t="36442" r="9157" b="52508"/>
                    <a:stretch/>
                  </pic:blipFill>
                  <pic:spPr bwMode="auto">
                    <a:xfrm>
                      <a:off x="0" y="0"/>
                      <a:ext cx="4836461" cy="1111919"/>
                    </a:xfrm>
                    <a:prstGeom prst="rect">
                      <a:avLst/>
                    </a:prstGeom>
                    <a:ln>
                      <a:noFill/>
                    </a:ln>
                    <a:extLst>
                      <a:ext uri="{53640926-AAD7-44D8-BBD7-CCE9431645EC}">
                        <a14:shadowObscured xmlns:a14="http://schemas.microsoft.com/office/drawing/2010/main"/>
                      </a:ext>
                    </a:extLst>
                  </pic:spPr>
                </pic:pic>
              </a:graphicData>
            </a:graphic>
          </wp:inline>
        </w:drawing>
      </w:r>
    </w:p>
    <w:p w14:paraId="45B2820C" w14:textId="28435B18" w:rsidR="0009174E" w:rsidRDefault="002D2817" w:rsidP="007432DA">
      <w:pPr>
        <w:keepNext/>
        <w:ind w:left="360"/>
        <w:jc w:val="center"/>
      </w:pPr>
      <w:r>
        <w:rPr>
          <w:noProof/>
        </w:rPr>
        <w:drawing>
          <wp:inline distT="0" distB="0" distL="0" distR="0" wp14:anchorId="490A37F1" wp14:editId="03AE7AA1">
            <wp:extent cx="5603875" cy="777161"/>
            <wp:effectExtent l="0" t="0" r="0" b="444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9"/>
                    <a:srcRect l="27938" t="38958" r="37188" b="52443"/>
                    <a:stretch/>
                  </pic:blipFill>
                  <pic:spPr bwMode="auto">
                    <a:xfrm>
                      <a:off x="0" y="0"/>
                      <a:ext cx="5634496" cy="781408"/>
                    </a:xfrm>
                    <a:prstGeom prst="rect">
                      <a:avLst/>
                    </a:prstGeom>
                    <a:ln>
                      <a:noFill/>
                    </a:ln>
                    <a:extLst>
                      <a:ext uri="{53640926-AAD7-44D8-BBD7-CCE9431645EC}">
                        <a14:shadowObscured xmlns:a14="http://schemas.microsoft.com/office/drawing/2010/main"/>
                      </a:ext>
                    </a:extLst>
                  </pic:spPr>
                </pic:pic>
              </a:graphicData>
            </a:graphic>
          </wp:inline>
        </w:drawing>
      </w:r>
    </w:p>
    <w:p w14:paraId="22F7EC65" w14:textId="4671A470" w:rsidR="002D2817" w:rsidRDefault="002D2817" w:rsidP="007432DA">
      <w:pPr>
        <w:keepNext/>
        <w:ind w:left="360"/>
        <w:jc w:val="center"/>
      </w:pPr>
      <w:r>
        <w:rPr>
          <w:noProof/>
        </w:rPr>
        <w:drawing>
          <wp:inline distT="0" distB="0" distL="0" distR="0" wp14:anchorId="6EA69694" wp14:editId="07EBA288">
            <wp:extent cx="1234440" cy="782320"/>
            <wp:effectExtent l="0" t="0" r="381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10"/>
                    <a:srcRect l="19676" t="60036" r="71549" b="30681"/>
                    <a:stretch/>
                  </pic:blipFill>
                  <pic:spPr bwMode="auto">
                    <a:xfrm>
                      <a:off x="0" y="0"/>
                      <a:ext cx="1258084" cy="797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E56A27" wp14:editId="47262E3D">
            <wp:extent cx="1264920" cy="772094"/>
            <wp:effectExtent l="0" t="0" r="0" b="9525"/>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10"/>
                    <a:srcRect l="49191" t="76580" r="40572" b="12311"/>
                    <a:stretch/>
                  </pic:blipFill>
                  <pic:spPr bwMode="auto">
                    <a:xfrm>
                      <a:off x="0" y="0"/>
                      <a:ext cx="1284319" cy="7839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5041F0" wp14:editId="4EFE4DA8">
            <wp:extent cx="1331595" cy="717356"/>
            <wp:effectExtent l="0" t="0" r="1905" b="698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10"/>
                    <a:srcRect l="49586" t="43376" r="39930" b="46582"/>
                    <a:stretch/>
                  </pic:blipFill>
                  <pic:spPr bwMode="auto">
                    <a:xfrm>
                      <a:off x="0" y="0"/>
                      <a:ext cx="1343246" cy="7236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BE382E" wp14:editId="437F2EA8">
            <wp:extent cx="1394460" cy="868045"/>
            <wp:effectExtent l="0" t="0" r="0" b="825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11"/>
                    <a:srcRect l="49989" t="72799" r="39774" b="16565"/>
                    <a:stretch/>
                  </pic:blipFill>
                  <pic:spPr bwMode="auto">
                    <a:xfrm>
                      <a:off x="0" y="0"/>
                      <a:ext cx="1442875" cy="898183"/>
                    </a:xfrm>
                    <a:prstGeom prst="rect">
                      <a:avLst/>
                    </a:prstGeom>
                    <a:ln>
                      <a:noFill/>
                    </a:ln>
                    <a:extLst>
                      <a:ext uri="{53640926-AAD7-44D8-BBD7-CCE9431645EC}">
                        <a14:shadowObscured xmlns:a14="http://schemas.microsoft.com/office/drawing/2010/main"/>
                      </a:ext>
                    </a:extLst>
                  </pic:spPr>
                </pic:pic>
              </a:graphicData>
            </a:graphic>
          </wp:inline>
        </w:drawing>
      </w:r>
    </w:p>
    <w:p w14:paraId="2018177F" w14:textId="77777777" w:rsidR="002132C7" w:rsidRDefault="002132C7" w:rsidP="0075474E">
      <w:pPr>
        <w:ind w:left="360"/>
        <w:jc w:val="both"/>
      </w:pPr>
    </w:p>
    <w:p w14:paraId="2439760A" w14:textId="3AC74F88" w:rsidR="00271174" w:rsidRDefault="00271174" w:rsidP="00E00542">
      <w:pPr>
        <w:ind w:left="720"/>
        <w:jc w:val="both"/>
      </w:pPr>
      <w:r>
        <w:t>Una vez se han visto las métricas anteriores, se procede a explicar con mayor profundidad qué significan los valores de estos atributos. Estos se pueden relacionar con ciertos aspectos del software, por lo que se explicarán según al aspecto al que afecten:</w:t>
      </w:r>
    </w:p>
    <w:p w14:paraId="0B42E21C" w14:textId="77777777" w:rsidR="005C6433" w:rsidRDefault="005C6433" w:rsidP="00271174">
      <w:pPr>
        <w:ind w:left="360"/>
        <w:jc w:val="both"/>
      </w:pPr>
    </w:p>
    <w:p w14:paraId="261DEAAC" w14:textId="417981D1" w:rsidR="00271174" w:rsidRPr="00E43EA5" w:rsidRDefault="00271174" w:rsidP="00271174">
      <w:pPr>
        <w:pStyle w:val="Prrafodelista"/>
        <w:numPr>
          <w:ilvl w:val="0"/>
          <w:numId w:val="18"/>
        </w:numPr>
        <w:jc w:val="both"/>
        <w:rPr>
          <w:b/>
          <w:bCs/>
        </w:rPr>
      </w:pPr>
      <w:r w:rsidRPr="00271174">
        <w:rPr>
          <w:b/>
          <w:bCs/>
        </w:rPr>
        <w:t xml:space="preserve">Fiabilidad: </w:t>
      </w:r>
      <w:r>
        <w:t xml:space="preserve">la </w:t>
      </w:r>
      <w:r w:rsidR="00E43EA5">
        <w:t>métrica asociada</w:t>
      </w:r>
      <w:r>
        <w:t xml:space="preserve"> con este aspecto son los bugs.</w:t>
      </w:r>
      <w:r w:rsidR="00E43EA5">
        <w:t xml:space="preserve"> Estos están relacionados con la probabilidad que tiene el sistema de producir fallos inesperados. El estado “C” indica que al menos uno de los bugs es más grave. El valor de este atributo, que es 6, es aceptable, ya que no es una cifra muy alta por lo que se podrá subsanar en poco tiempo.</w:t>
      </w:r>
    </w:p>
    <w:p w14:paraId="369E7E5C" w14:textId="76294E93" w:rsidR="00E43EA5" w:rsidRPr="00783487" w:rsidRDefault="00E43EA5" w:rsidP="00271174">
      <w:pPr>
        <w:pStyle w:val="Prrafodelista"/>
        <w:numPr>
          <w:ilvl w:val="0"/>
          <w:numId w:val="18"/>
        </w:numPr>
        <w:jc w:val="both"/>
        <w:rPr>
          <w:b/>
          <w:bCs/>
        </w:rPr>
      </w:pPr>
      <w:r>
        <w:rPr>
          <w:b/>
          <w:bCs/>
        </w:rPr>
        <w:t xml:space="preserve">Seguridad: </w:t>
      </w:r>
      <w:r w:rsidRPr="00E43EA5">
        <w:t>las métricas asociadas con este aspecto son las vulnerabilidades y los puntos críticos de seguridad.</w:t>
      </w:r>
      <w:r>
        <w:t xml:space="preserve"> En nuestro caso nuestro código posee 14 vulnerabilidades con un estado de tipo “D”, lo que significa que al menos una de estas es crítica. Por otro lado, existes tres puntos críticos con un estado “E”, lo que significa que menos del 30% de estos puntos han sido revisados (concretamente no se ha revisado ninguno ya que se ve un 0% en ese atributo).</w:t>
      </w:r>
      <w:r w:rsidR="00783487">
        <w:t xml:space="preserve"> En este caso los valores son algo peores por lo que habría que realizar mejoras.</w:t>
      </w:r>
    </w:p>
    <w:p w14:paraId="29B85D75" w14:textId="03171BA5" w:rsidR="00783487" w:rsidRDefault="00783487" w:rsidP="00271174">
      <w:pPr>
        <w:pStyle w:val="Prrafodelista"/>
        <w:numPr>
          <w:ilvl w:val="0"/>
          <w:numId w:val="18"/>
        </w:numPr>
        <w:jc w:val="both"/>
      </w:pPr>
      <w:r>
        <w:rPr>
          <w:b/>
          <w:bCs/>
        </w:rPr>
        <w:t xml:space="preserve">Mantenimiento: </w:t>
      </w:r>
      <w:r w:rsidRPr="00783487">
        <w:t>las métricas relacionadas con este aspecto son la deuda técnica y los malos olores. En cuanto a la deuda técnica tenemos un valor de 6h con un estado “A”, lo que significa la ratio de endeudamiento técnico es menor al 5%. En cuan</w:t>
      </w:r>
      <w:r>
        <w:t>to a los malos olores tenemos 117 con un estado “A”, lo que significa que a pesar de ser un número alto estos malos olores se solucionan relativamente rápido ya que no hay ninguno grave. Por lo tanto, el aspecto del mantenimiento es bastante bueno.</w:t>
      </w:r>
    </w:p>
    <w:p w14:paraId="5C20B38C" w14:textId="0F46BA3D" w:rsidR="003D72E3" w:rsidRDefault="00783487" w:rsidP="005C6433">
      <w:pPr>
        <w:pStyle w:val="Prrafodelista"/>
        <w:numPr>
          <w:ilvl w:val="0"/>
          <w:numId w:val="18"/>
        </w:numPr>
        <w:jc w:val="both"/>
      </w:pPr>
      <w:r w:rsidRPr="005C6433">
        <w:rPr>
          <w:b/>
          <w:bCs/>
        </w:rPr>
        <w:lastRenderedPageBreak/>
        <w:t>Cobertura:</w:t>
      </w:r>
      <w:r>
        <w:t xml:space="preserve"> las métricas relacionadas con este aspecto son la cobertura y los </w:t>
      </w:r>
      <w:proofErr w:type="spellStart"/>
      <w:r>
        <w:t>tests</w:t>
      </w:r>
      <w:proofErr w:type="spellEnd"/>
      <w:r>
        <w:t xml:space="preserve"> unitarios. El atributo cobertura representa el porcentaje de líneas de código cubiertas por los </w:t>
      </w:r>
      <w:proofErr w:type="spellStart"/>
      <w:r>
        <w:t>tests</w:t>
      </w:r>
      <w:proofErr w:type="spellEnd"/>
      <w:r>
        <w:t>, en nuestro caso es un 55.5%</w:t>
      </w:r>
      <w:r w:rsidR="00126D2C">
        <w:t xml:space="preserve">. Este valor no está </w:t>
      </w:r>
      <w:r w:rsidR="005C6433">
        <w:t>mal,</w:t>
      </w:r>
      <w:r w:rsidR="00126D2C">
        <w:t xml:space="preserve"> pero debería cubrir más</w:t>
      </w:r>
      <w:r w:rsidR="005C6433">
        <w:t xml:space="preserve"> líneas de código para una mejor calidad del sistema, ya que ayudaría a conseguir un buen funcionamiento del producto. El atributo de los </w:t>
      </w:r>
      <w:proofErr w:type="spellStart"/>
      <w:r w:rsidR="005C6433">
        <w:t>tests</w:t>
      </w:r>
      <w:proofErr w:type="spellEnd"/>
      <w:r w:rsidR="005C6433">
        <w:t xml:space="preserve"> unitarios muestra los </w:t>
      </w:r>
      <w:proofErr w:type="spellStart"/>
      <w:r w:rsidR="005C6433">
        <w:t>tests</w:t>
      </w:r>
      <w:proofErr w:type="spellEnd"/>
      <w:r w:rsidR="005C6433">
        <w:t xml:space="preserve"> de ese tipo que hay en el sistema, siendo 49 en nuestro caso</w:t>
      </w:r>
    </w:p>
    <w:p w14:paraId="62FCAC0B" w14:textId="037F178C" w:rsidR="003D72E3" w:rsidRDefault="005C6433" w:rsidP="00267BA7">
      <w:pPr>
        <w:pStyle w:val="Prrafodelista"/>
        <w:numPr>
          <w:ilvl w:val="0"/>
          <w:numId w:val="18"/>
        </w:numPr>
        <w:jc w:val="both"/>
      </w:pPr>
      <w:r>
        <w:rPr>
          <w:b/>
          <w:bCs/>
        </w:rPr>
        <w:t>Duplicaciones:</w:t>
      </w:r>
      <w:r>
        <w:t xml:space="preserve"> las métricas asociadas con este aspecto son los atributos duplicaciones y bloques duplicados. En nuestro caso ambos valores son cero</w:t>
      </w:r>
      <w:r w:rsidR="00AD1702">
        <w:t>, siendo algo muy positivo.</w:t>
      </w:r>
    </w:p>
    <w:p w14:paraId="3DB713AD" w14:textId="45BEF0C3" w:rsidR="0031761A" w:rsidRDefault="0031761A" w:rsidP="0031761A">
      <w:pPr>
        <w:ind w:left="720"/>
        <w:jc w:val="both"/>
      </w:pPr>
      <w:r>
        <w:t xml:space="preserve">Finalmente, hay que destacar que también aparece una métrica que puede ser de interés, que es el número de líneas de código en el proyecto. En nuestro caso tenemos </w:t>
      </w:r>
      <w:proofErr w:type="spellStart"/>
      <w:r>
        <w:t>entorno</w:t>
      </w:r>
      <w:proofErr w:type="spellEnd"/>
      <w:r>
        <w:t xml:space="preserve"> a 2.200 líneas de código.</w:t>
      </w:r>
    </w:p>
    <w:p w14:paraId="0EC86DD6" w14:textId="0789EF37" w:rsidR="00D75072" w:rsidRPr="00D75072" w:rsidRDefault="00267BA7" w:rsidP="00D75072">
      <w:pPr>
        <w:pStyle w:val="Ttulo3"/>
        <w:ind w:left="0" w:firstLine="720"/>
        <w:rPr>
          <w:color w:val="B85A22" w:themeColor="accent2" w:themeShade="BF"/>
        </w:rPr>
      </w:pPr>
      <w:bookmarkStart w:id="2" w:name="_Toc70948461"/>
      <w:r>
        <w:rPr>
          <w:color w:val="B85A22" w:themeColor="accent2" w:themeShade="BF"/>
        </w:rPr>
        <w:t>Descripción y análisis de los bugs encontrados</w:t>
      </w:r>
      <w:bookmarkEnd w:id="2"/>
    </w:p>
    <w:p w14:paraId="12F9137D" w14:textId="676CAD3B" w:rsidR="003D72E3" w:rsidRDefault="00D75072" w:rsidP="00F70D53">
      <w:pPr>
        <w:ind w:left="720"/>
        <w:jc w:val="both"/>
      </w:pPr>
      <w:r>
        <w:t>Como ya se ha mencionado en el apartado anterior, Sonar Cloud ha detectado 6 bugs en nuestro sistema. En nuestro caso todos se deben a la misma situación. A continuación, se mostrará una captura de la información proporcionada por Sonar Cloud:</w:t>
      </w:r>
    </w:p>
    <w:p w14:paraId="32876BB0" w14:textId="2509A6BE" w:rsidR="003D72E3" w:rsidRDefault="009B5899" w:rsidP="006906EF">
      <w:pPr>
        <w:ind w:left="360"/>
        <w:jc w:val="center"/>
      </w:pPr>
      <w:r>
        <w:rPr>
          <w:noProof/>
        </w:rPr>
        <w:drawing>
          <wp:inline distT="0" distB="0" distL="0" distR="0" wp14:anchorId="7E4E8C67" wp14:editId="61C86FA4">
            <wp:extent cx="5405494" cy="678180"/>
            <wp:effectExtent l="0" t="0" r="5080" b="7620"/>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rotWithShape="1">
                    <a:blip r:embed="rId12"/>
                    <a:srcRect l="26723" t="30962" r="37248" b="61001"/>
                    <a:stretch/>
                  </pic:blipFill>
                  <pic:spPr bwMode="auto">
                    <a:xfrm>
                      <a:off x="0" y="0"/>
                      <a:ext cx="5405494" cy="678180"/>
                    </a:xfrm>
                    <a:prstGeom prst="rect">
                      <a:avLst/>
                    </a:prstGeom>
                    <a:ln>
                      <a:noFill/>
                    </a:ln>
                    <a:extLst>
                      <a:ext uri="{53640926-AAD7-44D8-BBD7-CCE9431645EC}">
                        <a14:shadowObscured xmlns:a14="http://schemas.microsoft.com/office/drawing/2010/main"/>
                      </a:ext>
                    </a:extLst>
                  </pic:spPr>
                </pic:pic>
              </a:graphicData>
            </a:graphic>
          </wp:inline>
        </w:drawing>
      </w:r>
    </w:p>
    <w:p w14:paraId="3C9F558F" w14:textId="08D5772E" w:rsidR="00B2556E" w:rsidRDefault="00245B13" w:rsidP="00B2556E">
      <w:pPr>
        <w:ind w:left="720"/>
        <w:jc w:val="both"/>
      </w:pPr>
      <w:r>
        <w:t xml:space="preserve">Por lo tanto, lo que está ocurriendo es que en vez de comparar dos instancias de java con el método </w:t>
      </w:r>
      <w:proofErr w:type="spellStart"/>
      <w:r>
        <w:t>equals</w:t>
      </w:r>
      <w:proofErr w:type="spellEnd"/>
      <w:r>
        <w:t>, se está comparando, utilizando “==” o “!=</w:t>
      </w:r>
      <w:r w:rsidR="00F70D53">
        <w:t>”, lo que significa que no se está comparando el valor real, sino las localizaciones en la memoria.</w:t>
      </w:r>
      <w:r w:rsidR="00B2015D">
        <w:t xml:space="preserve"> Este tipo de bug es muy sencillo de solventar, ya que solo habría que cambiar esos símbolos por el método </w:t>
      </w:r>
      <w:proofErr w:type="spellStart"/>
      <w:r w:rsidR="00B2015D">
        <w:t>equals</w:t>
      </w:r>
      <w:proofErr w:type="spellEnd"/>
      <w:r w:rsidR="006906EF">
        <w:t>()</w:t>
      </w:r>
      <w:r w:rsidR="00B2015D">
        <w:t>.</w:t>
      </w:r>
    </w:p>
    <w:p w14:paraId="32E6E059" w14:textId="2C20FEA3" w:rsidR="00B2556E" w:rsidRPr="00B2556E" w:rsidRDefault="00B2556E" w:rsidP="00B2556E">
      <w:pPr>
        <w:ind w:left="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64F940CE" w14:textId="1A5E69AA" w:rsidR="008F38DB" w:rsidRDefault="008F38DB" w:rsidP="008F38DB">
      <w:pPr>
        <w:ind w:left="720"/>
        <w:jc w:val="both"/>
      </w:pPr>
      <w:r>
        <w:t xml:space="preserve">No lo hemos cambiado ya que en la aplicación nos daba bastante errores en diferentes clases ilustradas como </w:t>
      </w:r>
      <w:proofErr w:type="spellStart"/>
      <w:r>
        <w:t>null</w:t>
      </w:r>
      <w:proofErr w:type="spellEnd"/>
      <w:r>
        <w:t xml:space="preserve">. Entonces lo hemos modificado directamente en Sonar Cloud para que nos siga saliendo como un bug ya que en la aplicación funciona así correctamente y cambiándolo nos proporcionaba </w:t>
      </w:r>
      <w:proofErr w:type="spellStart"/>
      <w:r>
        <w:t>nulls</w:t>
      </w:r>
      <w:proofErr w:type="spellEnd"/>
      <w:r>
        <w:t>.</w:t>
      </w:r>
    </w:p>
    <w:p w14:paraId="66D4761D" w14:textId="3FF46B98" w:rsidR="003D72E3" w:rsidRPr="00B93776" w:rsidRDefault="00A81110" w:rsidP="00B93776">
      <w:pPr>
        <w:pStyle w:val="Ttulo3"/>
        <w:ind w:left="0" w:firstLine="720"/>
        <w:rPr>
          <w:color w:val="B85A22" w:themeColor="accent2" w:themeShade="BF"/>
        </w:rPr>
      </w:pPr>
      <w:bookmarkStart w:id="3" w:name="_Toc70948462"/>
      <w:r>
        <w:rPr>
          <w:color w:val="B85A22" w:themeColor="accent2" w:themeShade="BF"/>
        </w:rPr>
        <w:t>Descripción y análisis de los malos olores encontrados</w:t>
      </w:r>
      <w:bookmarkEnd w:id="3"/>
    </w:p>
    <w:p w14:paraId="055350CC" w14:textId="1F1F38D9" w:rsidR="003D72E3" w:rsidRDefault="00B93776" w:rsidP="006B45AA">
      <w:pPr>
        <w:ind w:left="720"/>
        <w:jc w:val="both"/>
      </w:pPr>
      <w:r>
        <w:t xml:space="preserve">Como ya se ha mencionado en el apartado anterior, Sonar Cloud ha detectado 117 </w:t>
      </w:r>
      <w:r w:rsidR="00B22870">
        <w:t>malos olores</w:t>
      </w:r>
      <w:r>
        <w:t xml:space="preserve"> en nuestro sistema. </w:t>
      </w:r>
      <w:r w:rsidR="00B22870">
        <w:t>Se han encontrado diferentes malos olores, que se analizarán a continuación.</w:t>
      </w:r>
    </w:p>
    <w:p w14:paraId="276316FD" w14:textId="5DAC0431" w:rsidR="00B550C9" w:rsidRPr="00B550C9" w:rsidRDefault="006B45AA" w:rsidP="00B550C9">
      <w:pPr>
        <w:pStyle w:val="Ttulo3"/>
        <w:ind w:left="720" w:firstLine="720"/>
        <w:rPr>
          <w:color w:val="808080" w:themeColor="background1" w:themeShade="80"/>
        </w:rPr>
      </w:pPr>
      <w:bookmarkStart w:id="4" w:name="_Toc70948463"/>
      <w:r>
        <w:rPr>
          <w:color w:val="808080" w:themeColor="background1" w:themeShade="80"/>
        </w:rPr>
        <w:t>Importación no utilizada</w:t>
      </w:r>
      <w:bookmarkEnd w:id="4"/>
    </w:p>
    <w:p w14:paraId="7C89FF48" w14:textId="77777777" w:rsidR="00B550C9" w:rsidRDefault="00B550C9" w:rsidP="004B1E45">
      <w:pPr>
        <w:ind w:left="1440"/>
        <w:jc w:val="both"/>
      </w:pPr>
      <w:r>
        <w:rPr>
          <w:noProof/>
        </w:rPr>
        <w:drawing>
          <wp:inline distT="0" distB="0" distL="0" distR="0" wp14:anchorId="26E58EDA" wp14:editId="515C9567">
            <wp:extent cx="4693920" cy="476750"/>
            <wp:effectExtent l="0" t="0" r="0" b="0"/>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rotWithShape="1">
                    <a:blip r:embed="rId13"/>
                    <a:srcRect l="27434" t="33857" r="41468" b="60528"/>
                    <a:stretch/>
                  </pic:blipFill>
                  <pic:spPr bwMode="auto">
                    <a:xfrm>
                      <a:off x="0" y="0"/>
                      <a:ext cx="4851389" cy="492744"/>
                    </a:xfrm>
                    <a:prstGeom prst="rect">
                      <a:avLst/>
                    </a:prstGeom>
                    <a:ln>
                      <a:noFill/>
                    </a:ln>
                    <a:extLst>
                      <a:ext uri="{53640926-AAD7-44D8-BBD7-CCE9431645EC}">
                        <a14:shadowObscured xmlns:a14="http://schemas.microsoft.com/office/drawing/2010/main"/>
                      </a:ext>
                    </a:extLst>
                  </pic:spPr>
                </pic:pic>
              </a:graphicData>
            </a:graphic>
          </wp:inline>
        </w:drawing>
      </w:r>
    </w:p>
    <w:p w14:paraId="7BCBB51B" w14:textId="56E98C43" w:rsidR="00B550C9" w:rsidRDefault="006B45AA" w:rsidP="00B550C9">
      <w:pPr>
        <w:ind w:left="1440"/>
        <w:jc w:val="both"/>
      </w:pPr>
      <w:r>
        <w:t>Este mal olor es el que más aparece en nuestro código. Este se produce cuando se importa algún artefacto que finalmente no ha sido necesario ya que no se ha utilizado en esa clase concretamente.</w:t>
      </w:r>
    </w:p>
    <w:p w14:paraId="090B0DBF" w14:textId="49CCCE0D" w:rsidR="004B1E45" w:rsidRDefault="004B1E45" w:rsidP="004B1E45">
      <w:pPr>
        <w:ind w:left="1440"/>
        <w:jc w:val="both"/>
      </w:pPr>
      <w:r>
        <w:t>Esto se debe a que cuando un desarrollador está programando puede importar algo que en ese momento esté utilizando, pero que al final elimine aquello para lo que era necesario. También puede ser que lo haya añadido manualmente con el pensamiento de usarlo, pero al final no ha sido así.</w:t>
      </w:r>
    </w:p>
    <w:p w14:paraId="3CF9004A" w14:textId="5186A0A1" w:rsidR="00C133BB" w:rsidRDefault="004B1E45" w:rsidP="00B550C9">
      <w:pPr>
        <w:ind w:left="1440"/>
        <w:jc w:val="both"/>
      </w:pPr>
      <w:r>
        <w:lastRenderedPageBreak/>
        <w:t>Este mal olor no es muy grave, aunque puede ocasionar problemas de legibilidad del código, ya que puede causar confusión</w:t>
      </w:r>
      <w:r w:rsidR="004C6F95">
        <w:t xml:space="preserve"> en los desarrolladores que trabajen en el código. </w:t>
      </w:r>
      <w:r w:rsidR="00B550C9">
        <w:t>Aun</w:t>
      </w:r>
      <w:r w:rsidR="004C6F95">
        <w:t xml:space="preserve"> así, es un mal olor fácil de solventar, ya que solo hace falta eliminar las importaciones, algo muy sencillo de realizar con el Eclipse de forma rápida; además es fácil acostumbrase a revisar que esto no suceda ya que existe una refactorización automática para ello</w:t>
      </w:r>
    </w:p>
    <w:p w14:paraId="3EBFFE60" w14:textId="77777777" w:rsidR="008F38DB" w:rsidRPr="00B2556E" w:rsidRDefault="008F38DB" w:rsidP="008F38DB">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67F068FD" w14:textId="705ECB09" w:rsidR="008F38DB" w:rsidRDefault="008F38DB" w:rsidP="00B550C9">
      <w:pPr>
        <w:ind w:left="1440"/>
        <w:jc w:val="both"/>
      </w:pPr>
      <w:r>
        <w:t xml:space="preserve">Para subsanar este mal olor lo que hemos hecho ha sido borrar este </w:t>
      </w:r>
      <w:proofErr w:type="spellStart"/>
      <w:r>
        <w:t>import</w:t>
      </w:r>
      <w:proofErr w:type="spellEnd"/>
      <w:r>
        <w:t xml:space="preserve"> ya que no se estaba utilizando.</w:t>
      </w:r>
    </w:p>
    <w:p w14:paraId="51B8436F" w14:textId="77777777" w:rsidR="00C133BB" w:rsidRDefault="00C133BB" w:rsidP="00C133BB">
      <w:pPr>
        <w:pStyle w:val="Ttulo3"/>
        <w:ind w:left="720" w:firstLine="720"/>
        <w:rPr>
          <w:color w:val="808080" w:themeColor="background1" w:themeShade="80"/>
        </w:rPr>
      </w:pPr>
      <w:bookmarkStart w:id="5" w:name="_Toc70948464"/>
      <w:r>
        <w:rPr>
          <w:color w:val="808080" w:themeColor="background1" w:themeShade="80"/>
        </w:rPr>
        <w:t>Importación duplicada</w:t>
      </w:r>
      <w:bookmarkEnd w:id="5"/>
    </w:p>
    <w:p w14:paraId="348B79CB" w14:textId="77777777" w:rsidR="006444ED" w:rsidRDefault="006444ED" w:rsidP="006444ED">
      <w:pPr>
        <w:ind w:left="1440"/>
        <w:jc w:val="both"/>
      </w:pPr>
      <w:r>
        <w:rPr>
          <w:noProof/>
        </w:rPr>
        <w:drawing>
          <wp:inline distT="0" distB="0" distL="0" distR="0" wp14:anchorId="496BCCC6" wp14:editId="479B9AE0">
            <wp:extent cx="4762500" cy="600315"/>
            <wp:effectExtent l="0" t="0" r="0" b="9525"/>
            <wp:docPr id="195" name="Imagen 1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Una captura de pantalla de una computadora&#10;&#10;Descripción generada automáticamente"/>
                    <pic:cNvPicPr/>
                  </pic:nvPicPr>
                  <pic:blipFill rotWithShape="1">
                    <a:blip r:embed="rId14"/>
                    <a:srcRect l="27255" t="67599" r="41103" b="25310"/>
                    <a:stretch/>
                  </pic:blipFill>
                  <pic:spPr bwMode="auto">
                    <a:xfrm>
                      <a:off x="0" y="0"/>
                      <a:ext cx="4822413" cy="607867"/>
                    </a:xfrm>
                    <a:prstGeom prst="rect">
                      <a:avLst/>
                    </a:prstGeom>
                    <a:ln>
                      <a:noFill/>
                    </a:ln>
                    <a:extLst>
                      <a:ext uri="{53640926-AAD7-44D8-BBD7-CCE9431645EC}">
                        <a14:shadowObscured xmlns:a14="http://schemas.microsoft.com/office/drawing/2010/main"/>
                      </a:ext>
                    </a:extLst>
                  </pic:spPr>
                </pic:pic>
              </a:graphicData>
            </a:graphic>
          </wp:inline>
        </w:drawing>
      </w:r>
    </w:p>
    <w:p w14:paraId="00683B5A" w14:textId="5F21F39B" w:rsidR="006444ED" w:rsidRDefault="00C133BB" w:rsidP="006444ED">
      <w:pPr>
        <w:ind w:left="1440"/>
        <w:jc w:val="both"/>
      </w:pPr>
      <w:r>
        <w:t>Este mal olor es el que más aparece en nuestro código. Este se produce cuando se importa algún artefacto más de una vez en una misma clase.</w:t>
      </w:r>
    </w:p>
    <w:p w14:paraId="05BC3F47" w14:textId="77777777" w:rsidR="00C133BB" w:rsidRDefault="00C133BB" w:rsidP="00C133BB">
      <w:pPr>
        <w:ind w:left="1440"/>
        <w:jc w:val="both"/>
      </w:pPr>
      <w:r>
        <w:t>Esto se debe a que un desarrollador puede haber añadido a mano la importación sin darse cuenta de que ya estaba importada. Esto también se puede dar porque se hayan dado conflictos a la hora de fusionar dos ramas, y ambas hayan añadido esa importación y el desarrollador no se ha dado cuenta de eliminar una.</w:t>
      </w:r>
    </w:p>
    <w:p w14:paraId="21D43EEB" w14:textId="022598BC" w:rsidR="00C133BB" w:rsidRDefault="00C133BB" w:rsidP="00C133BB">
      <w:pPr>
        <w:ind w:left="1440"/>
        <w:jc w:val="both"/>
      </w:pPr>
      <w:r>
        <w:t>Este mal olor no es muy grave, ya que bastaría con eliminar las réplicas.</w:t>
      </w:r>
    </w:p>
    <w:p w14:paraId="44EA5CAD" w14:textId="77777777" w:rsidR="008F38DB" w:rsidRPr="00B2556E" w:rsidRDefault="008F38DB" w:rsidP="008F38DB">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3D348DD8" w14:textId="0A402BF9" w:rsidR="008F38DB" w:rsidRDefault="008F38DB" w:rsidP="00C133BB">
      <w:pPr>
        <w:ind w:left="1440"/>
        <w:jc w:val="both"/>
      </w:pPr>
      <w:r>
        <w:t xml:space="preserve">Para subsanar este mal olor lo que hemos hecho ha sido eliminar uno de los dos </w:t>
      </w:r>
      <w:proofErr w:type="spellStart"/>
      <w:r>
        <w:t>import</w:t>
      </w:r>
      <w:proofErr w:type="spellEnd"/>
      <w:r>
        <w:t>, dejando así solo uno de ellos.</w:t>
      </w:r>
    </w:p>
    <w:p w14:paraId="378CF8D1" w14:textId="42B67F56" w:rsidR="00C133BB" w:rsidRDefault="00C133BB" w:rsidP="00C133BB">
      <w:pPr>
        <w:pStyle w:val="Ttulo3"/>
        <w:ind w:left="1440"/>
        <w:rPr>
          <w:color w:val="808080" w:themeColor="background1" w:themeShade="80"/>
        </w:rPr>
      </w:pPr>
      <w:bookmarkStart w:id="6" w:name="_Toc70948465"/>
      <w:r w:rsidRPr="00C133BB">
        <w:rPr>
          <w:color w:val="808080" w:themeColor="background1" w:themeShade="80"/>
        </w:rPr>
        <w:t>Eliminar importación innecesaria: las clases del mismo paquete siempre se importan implícitamente.</w:t>
      </w:r>
      <w:bookmarkEnd w:id="6"/>
    </w:p>
    <w:p w14:paraId="0E0E1BC3" w14:textId="77777777" w:rsidR="00C35867" w:rsidRDefault="00C35867" w:rsidP="00C35867">
      <w:pPr>
        <w:ind w:left="1440"/>
        <w:jc w:val="both"/>
      </w:pPr>
      <w:r>
        <w:rPr>
          <w:noProof/>
        </w:rPr>
        <w:drawing>
          <wp:inline distT="0" distB="0" distL="0" distR="0" wp14:anchorId="36512312" wp14:editId="61BB3A3C">
            <wp:extent cx="4808764" cy="472440"/>
            <wp:effectExtent l="0" t="0" r="0" b="381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rotWithShape="1">
                    <a:blip r:embed="rId15"/>
                    <a:srcRect l="27388" t="82726" r="34722" b="10656"/>
                    <a:stretch/>
                  </pic:blipFill>
                  <pic:spPr bwMode="auto">
                    <a:xfrm>
                      <a:off x="0" y="0"/>
                      <a:ext cx="4841327" cy="475639"/>
                    </a:xfrm>
                    <a:prstGeom prst="rect">
                      <a:avLst/>
                    </a:prstGeom>
                    <a:ln>
                      <a:noFill/>
                    </a:ln>
                    <a:extLst>
                      <a:ext uri="{53640926-AAD7-44D8-BBD7-CCE9431645EC}">
                        <a14:shadowObscured xmlns:a14="http://schemas.microsoft.com/office/drawing/2010/main"/>
                      </a:ext>
                    </a:extLst>
                  </pic:spPr>
                </pic:pic>
              </a:graphicData>
            </a:graphic>
          </wp:inline>
        </w:drawing>
      </w:r>
    </w:p>
    <w:p w14:paraId="37CBCA55" w14:textId="6F6B9A5F" w:rsidR="00C35867" w:rsidRDefault="00C133BB" w:rsidP="00C35867">
      <w:pPr>
        <w:ind w:left="1440"/>
        <w:jc w:val="both"/>
      </w:pPr>
      <w:r>
        <w:t xml:space="preserve">Este mal olor se produce cuando se importa </w:t>
      </w:r>
      <w:r w:rsidR="00B45916">
        <w:t>la clase misma sobre la que se está trabajando.</w:t>
      </w:r>
    </w:p>
    <w:p w14:paraId="3DF1CF52" w14:textId="41174554" w:rsidR="00C133BB" w:rsidRDefault="00C133BB" w:rsidP="00C133BB">
      <w:pPr>
        <w:ind w:left="1440"/>
        <w:jc w:val="both"/>
      </w:pPr>
      <w:r>
        <w:t xml:space="preserve">Esto se debe a que un desarrollador puede haber añadido </w:t>
      </w:r>
      <w:r w:rsidR="00B45916">
        <w:t>manualmente esa importación sin percatarse de que está trabajando con esa misma.</w:t>
      </w:r>
    </w:p>
    <w:p w14:paraId="67DA431D" w14:textId="5AE3B43D" w:rsidR="00F70F6C" w:rsidRDefault="00C133BB" w:rsidP="00B45916">
      <w:pPr>
        <w:ind w:left="1440"/>
        <w:jc w:val="both"/>
      </w:pPr>
      <w:r>
        <w:t>Este mal olor no es</w:t>
      </w:r>
      <w:r w:rsidR="00B45916">
        <w:t xml:space="preserve"> nada</w:t>
      </w:r>
      <w:r>
        <w:t xml:space="preserve"> grave</w:t>
      </w:r>
      <w:r w:rsidR="00B45916">
        <w:t xml:space="preserve"> ya que no da lugar a malentendidos y</w:t>
      </w:r>
      <w:r>
        <w:t xml:space="preserve"> bastaría con eliminar las </w:t>
      </w:r>
      <w:r w:rsidR="00B45916">
        <w:t>esas importaciones.</w:t>
      </w:r>
    </w:p>
    <w:p w14:paraId="7EB47A44" w14:textId="77777777" w:rsidR="008F38DB" w:rsidRPr="00B2556E" w:rsidRDefault="008F38DB" w:rsidP="008F38DB">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737D8D8F" w14:textId="7925A5F6" w:rsidR="007077FF" w:rsidRDefault="007077FF" w:rsidP="007077FF">
      <w:pPr>
        <w:ind w:left="1440"/>
        <w:jc w:val="both"/>
      </w:pPr>
      <w:r>
        <w:t xml:space="preserve">Para subsanar este mal olor lo que hemos hecho ha sido borrar este </w:t>
      </w:r>
      <w:proofErr w:type="spellStart"/>
      <w:r>
        <w:t>import</w:t>
      </w:r>
      <w:proofErr w:type="spellEnd"/>
      <w:r>
        <w:t xml:space="preserve"> ya que no es para nada necesario importar la misma clase sobre la que se está trabajando y así de esta manera desaparece el mal olor.</w:t>
      </w:r>
    </w:p>
    <w:p w14:paraId="6C867E9F" w14:textId="77777777" w:rsidR="008F38DB" w:rsidRDefault="008F38DB" w:rsidP="00B45916">
      <w:pPr>
        <w:ind w:left="1440"/>
        <w:jc w:val="both"/>
      </w:pPr>
    </w:p>
    <w:p w14:paraId="620ED792" w14:textId="6E70F6C5" w:rsidR="00B550C9" w:rsidRPr="00B550C9" w:rsidRDefault="00F84D1E" w:rsidP="00B550C9">
      <w:pPr>
        <w:pStyle w:val="Ttulo3"/>
        <w:ind w:left="1440"/>
        <w:rPr>
          <w:color w:val="808080" w:themeColor="background1" w:themeShade="80"/>
        </w:rPr>
      </w:pPr>
      <w:bookmarkStart w:id="7" w:name="_Toc70948466"/>
      <w:r w:rsidRPr="00F84D1E">
        <w:rPr>
          <w:color w:val="808080" w:themeColor="background1" w:themeShade="80"/>
        </w:rPr>
        <w:lastRenderedPageBreak/>
        <w:t>Sustituir la especificación de tipo en esta llamada al constructor por el operador diamante ("&lt;&gt;")</w:t>
      </w:r>
      <w:bookmarkEnd w:id="7"/>
    </w:p>
    <w:p w14:paraId="038A0371" w14:textId="77777777" w:rsidR="00B550C9" w:rsidRDefault="00B550C9" w:rsidP="00B550C9">
      <w:pPr>
        <w:ind w:left="1440"/>
        <w:jc w:val="both"/>
      </w:pPr>
      <w:r>
        <w:rPr>
          <w:noProof/>
        </w:rPr>
        <w:drawing>
          <wp:inline distT="0" distB="0" distL="0" distR="0" wp14:anchorId="51EF5D18" wp14:editId="66D331F7">
            <wp:extent cx="4796333" cy="426720"/>
            <wp:effectExtent l="0" t="0" r="4445"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rotWithShape="1">
                    <a:blip r:embed="rId13"/>
                    <a:srcRect l="27520" t="75636" r="35121" b="18455"/>
                    <a:stretch/>
                  </pic:blipFill>
                  <pic:spPr bwMode="auto">
                    <a:xfrm>
                      <a:off x="0" y="0"/>
                      <a:ext cx="4818003" cy="428648"/>
                    </a:xfrm>
                    <a:prstGeom prst="rect">
                      <a:avLst/>
                    </a:prstGeom>
                    <a:ln>
                      <a:noFill/>
                    </a:ln>
                    <a:extLst>
                      <a:ext uri="{53640926-AAD7-44D8-BBD7-CCE9431645EC}">
                        <a14:shadowObscured xmlns:a14="http://schemas.microsoft.com/office/drawing/2010/main"/>
                      </a:ext>
                    </a:extLst>
                  </pic:spPr>
                </pic:pic>
              </a:graphicData>
            </a:graphic>
          </wp:inline>
        </w:drawing>
      </w:r>
    </w:p>
    <w:p w14:paraId="6CF22D9C" w14:textId="1C22F126" w:rsidR="00B550C9" w:rsidRDefault="00F70F6C" w:rsidP="00B550C9">
      <w:pPr>
        <w:ind w:left="1440"/>
        <w:jc w:val="both"/>
      </w:pPr>
      <w:r>
        <w:t>Este</w:t>
      </w:r>
      <w:r w:rsidR="000D0390">
        <w:t xml:space="preserve"> mal olor</w:t>
      </w:r>
      <w:r>
        <w:t xml:space="preserve"> se produce cuando </w:t>
      </w:r>
      <w:r w:rsidR="00DE26D2">
        <w:t xml:space="preserve">al declarar el tipo de un </w:t>
      </w:r>
      <w:proofErr w:type="spellStart"/>
      <w:r w:rsidR="00DE26D2">
        <w:t>Collection</w:t>
      </w:r>
      <w:proofErr w:type="spellEnd"/>
      <w:r w:rsidR="00DE26D2">
        <w:t xml:space="preserve"> se indica su tipo tanto en el constructor como en la declaración.</w:t>
      </w:r>
      <w:r w:rsidR="000D0390" w:rsidRPr="000D0390">
        <w:t xml:space="preserve"> </w:t>
      </w:r>
    </w:p>
    <w:p w14:paraId="5E56EA8C" w14:textId="2B65A4A9" w:rsidR="00F70F6C" w:rsidRDefault="000D0390" w:rsidP="00F70F6C">
      <w:pPr>
        <w:ind w:left="1440"/>
        <w:jc w:val="both"/>
      </w:pPr>
      <w:r>
        <w:t>Así,</w:t>
      </w:r>
      <w:r w:rsidRPr="000D0390">
        <w:t xml:space="preserve"> en lugar de tener que declarar el tipo de u</w:t>
      </w:r>
      <w:r>
        <w:t xml:space="preserve">n </w:t>
      </w:r>
      <w:proofErr w:type="spellStart"/>
      <w:r>
        <w:t>Collection</w:t>
      </w:r>
      <w:proofErr w:type="spellEnd"/>
      <w:r w:rsidRPr="000D0390">
        <w:t xml:space="preserve"> tanto en su declaración como en su constructor, ahora se puede simplificar la declaración del constructor con &lt;&gt;, y el compilador inferirá el tipo.</w:t>
      </w:r>
      <w:r>
        <w:t xml:space="preserve"> Esto se realiza para reducir el uso de palabras innecesarias del código genérico.</w:t>
      </w:r>
    </w:p>
    <w:p w14:paraId="756AB23F" w14:textId="708CF681" w:rsidR="000D0390" w:rsidRDefault="000D0390" w:rsidP="00F70F6C">
      <w:pPr>
        <w:ind w:left="1440"/>
        <w:jc w:val="both"/>
      </w:pPr>
      <w:r>
        <w:t>Este mal olor no es grave, ya que es muy fácil de solucionar y no</w:t>
      </w:r>
      <w:r w:rsidR="00DE26D2">
        <w:t xml:space="preserve"> tiene graves implicaciones. Por ello, simplemente habrá que eliminar aquellos tipos innecesarios que hayan sido añadidos en situaciones de este tipo.</w:t>
      </w:r>
    </w:p>
    <w:p w14:paraId="5BD18A32" w14:textId="77777777" w:rsidR="007077FF" w:rsidRPr="00B2556E" w:rsidRDefault="007077FF" w:rsidP="007077FF">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5D4D5D6D" w14:textId="6F02741B" w:rsidR="007169DC" w:rsidRDefault="007077FF" w:rsidP="007077FF">
      <w:pPr>
        <w:ind w:left="1440"/>
        <w:jc w:val="both"/>
      </w:pPr>
      <w:r>
        <w:t xml:space="preserve">Para subsanar este mal olor, hemos simplificado la declaración de un constructor con el operador diamante en vez de estar declarando el tipo </w:t>
      </w:r>
      <w:proofErr w:type="spellStart"/>
      <w:r>
        <w:t>Collection</w:t>
      </w:r>
      <w:proofErr w:type="spellEnd"/>
      <w:r>
        <w:t xml:space="preserve"> tanto en su declaración como en su constructor.</w:t>
      </w:r>
    </w:p>
    <w:p w14:paraId="681625E7" w14:textId="56452162" w:rsidR="001D2929" w:rsidRDefault="001D2929" w:rsidP="001D2929">
      <w:pPr>
        <w:pStyle w:val="Ttulo3"/>
        <w:ind w:left="1440"/>
        <w:rPr>
          <w:color w:val="808080" w:themeColor="background1" w:themeShade="80"/>
        </w:rPr>
      </w:pPr>
      <w:bookmarkStart w:id="8" w:name="_Toc70948467"/>
      <w:r w:rsidRPr="001D2929">
        <w:rPr>
          <w:color w:val="808080" w:themeColor="background1" w:themeShade="80"/>
        </w:rPr>
        <w:t xml:space="preserve">Definir una constante en lugar de duplicar </w:t>
      </w:r>
      <w:r>
        <w:rPr>
          <w:color w:val="808080" w:themeColor="background1" w:themeShade="80"/>
        </w:rPr>
        <w:t>un</w:t>
      </w:r>
      <w:r w:rsidRPr="001D2929">
        <w:rPr>
          <w:color w:val="808080" w:themeColor="background1" w:themeShade="80"/>
        </w:rPr>
        <w:t xml:space="preserve"> </w:t>
      </w:r>
      <w:r w:rsidR="000C7C30">
        <w:rPr>
          <w:color w:val="808080" w:themeColor="background1" w:themeShade="80"/>
        </w:rPr>
        <w:t>String</w:t>
      </w:r>
      <w:r w:rsidRPr="001D2929">
        <w:rPr>
          <w:color w:val="808080" w:themeColor="background1" w:themeShade="80"/>
        </w:rPr>
        <w:t xml:space="preserve"> </w:t>
      </w:r>
      <w:r>
        <w:rPr>
          <w:color w:val="808080" w:themeColor="background1" w:themeShade="80"/>
        </w:rPr>
        <w:t>varias veces</w:t>
      </w:r>
      <w:bookmarkEnd w:id="8"/>
    </w:p>
    <w:p w14:paraId="3B96FEE1" w14:textId="77777777" w:rsidR="00DD0C05" w:rsidRDefault="00DD0C05" w:rsidP="001D2929">
      <w:pPr>
        <w:ind w:left="1440"/>
        <w:jc w:val="both"/>
      </w:pPr>
      <w:r>
        <w:rPr>
          <w:noProof/>
        </w:rPr>
        <w:drawing>
          <wp:inline distT="0" distB="0" distL="0" distR="0" wp14:anchorId="004A94A2" wp14:editId="706556AD">
            <wp:extent cx="4754880" cy="439953"/>
            <wp:effectExtent l="0" t="0" r="0" b="0"/>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rotWithShape="1">
                    <a:blip r:embed="rId16"/>
                    <a:srcRect l="27520" t="51763" r="35121" b="42091"/>
                    <a:stretch/>
                  </pic:blipFill>
                  <pic:spPr bwMode="auto">
                    <a:xfrm>
                      <a:off x="0" y="0"/>
                      <a:ext cx="4892229" cy="452661"/>
                    </a:xfrm>
                    <a:prstGeom prst="rect">
                      <a:avLst/>
                    </a:prstGeom>
                    <a:ln>
                      <a:noFill/>
                    </a:ln>
                    <a:extLst>
                      <a:ext uri="{53640926-AAD7-44D8-BBD7-CCE9431645EC}">
                        <a14:shadowObscured xmlns:a14="http://schemas.microsoft.com/office/drawing/2010/main"/>
                      </a:ext>
                    </a:extLst>
                  </pic:spPr>
                </pic:pic>
              </a:graphicData>
            </a:graphic>
          </wp:inline>
        </w:drawing>
      </w:r>
    </w:p>
    <w:p w14:paraId="0E56E840" w14:textId="0B4DD2A1" w:rsidR="00DD0C05" w:rsidRDefault="001D2929" w:rsidP="007077FF">
      <w:pPr>
        <w:ind w:left="1440"/>
        <w:jc w:val="both"/>
      </w:pPr>
      <w:r>
        <w:t xml:space="preserve">Este mal olor se produce cuando se utiliza el mismo </w:t>
      </w:r>
      <w:proofErr w:type="spellStart"/>
      <w:r w:rsidR="000C7C30">
        <w:t>String</w:t>
      </w:r>
      <w:proofErr w:type="spellEnd"/>
      <w:r>
        <w:t xml:space="preserve"> en distintos sitios dentro de una misma clase en el código. Esto puede dar lugar a errores </w:t>
      </w:r>
      <w:r w:rsidR="000C7C30">
        <w:t xml:space="preserve">en la refactorización de código, ya que habría que actualizar todos los </w:t>
      </w:r>
      <w:proofErr w:type="spellStart"/>
      <w:r w:rsidR="000C7C30">
        <w:t>String</w:t>
      </w:r>
      <w:proofErr w:type="spellEnd"/>
      <w:r w:rsidR="000C7C30">
        <w:t xml:space="preserve"> sin excepción.</w:t>
      </w:r>
    </w:p>
    <w:p w14:paraId="23EC1A6B" w14:textId="1C938927" w:rsidR="000C7C30" w:rsidRDefault="000C7C30" w:rsidP="001D2929">
      <w:pPr>
        <w:ind w:left="1440"/>
        <w:jc w:val="both"/>
      </w:pPr>
      <w:r>
        <w:t>Para evitar esto, se pueden utilizar constantes, y que se pueden utilizar las veces necesarias en el código, pero si es necesario un cambio en su valor sólo har</w:t>
      </w:r>
      <w:r w:rsidR="00BB43D7">
        <w:t>á</w:t>
      </w:r>
      <w:r>
        <w:t xml:space="preserve"> falta hacer una modificación.</w:t>
      </w:r>
    </w:p>
    <w:p w14:paraId="133AFE08" w14:textId="4C2D14F6" w:rsidR="00FE6112" w:rsidRDefault="00FE6112" w:rsidP="001D2929">
      <w:pPr>
        <w:ind w:left="1440"/>
        <w:jc w:val="both"/>
      </w:pPr>
      <w:r>
        <w:t xml:space="preserve">Este error es más grave que los anteriores, ya que facilita la presencia de errores en el código si no se tiene cuidado. </w:t>
      </w:r>
      <w:r w:rsidR="005643F1">
        <w:t>Aun</w:t>
      </w:r>
      <w:r>
        <w:t xml:space="preserve"> así, su solución es sencilla, ya que sólo </w:t>
      </w:r>
      <w:r w:rsidR="002030BF">
        <w:t>habría</w:t>
      </w:r>
      <w:r>
        <w:t xml:space="preserve"> que crear una constante </w:t>
      </w:r>
      <w:r w:rsidR="00651F33">
        <w:t xml:space="preserve">cuyo valor sea el </w:t>
      </w:r>
      <w:proofErr w:type="spellStart"/>
      <w:r w:rsidR="00651F33">
        <w:t>String</w:t>
      </w:r>
      <w:proofErr w:type="spellEnd"/>
      <w:r w:rsidR="00651F33">
        <w:t xml:space="preserve"> correspondiente.</w:t>
      </w:r>
    </w:p>
    <w:p w14:paraId="3F35BAD8" w14:textId="77777777" w:rsidR="007077FF" w:rsidRPr="00B2556E" w:rsidRDefault="007077FF" w:rsidP="007077FF">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4917C513" w14:textId="60F6026A" w:rsidR="007077FF" w:rsidRDefault="007077FF" w:rsidP="001D2929">
      <w:pPr>
        <w:ind w:left="1440"/>
        <w:jc w:val="both"/>
      </w:pPr>
      <w:r>
        <w:t xml:space="preserve">Para la subsanación de este mal olor, hemos declarado una constante de tipo </w:t>
      </w:r>
      <w:proofErr w:type="spellStart"/>
      <w:r>
        <w:t>String</w:t>
      </w:r>
      <w:proofErr w:type="spellEnd"/>
      <w:r>
        <w:t xml:space="preserve"> en la clase en vez de utilizar el mismo </w:t>
      </w:r>
      <w:proofErr w:type="spellStart"/>
      <w:r>
        <w:t>String</w:t>
      </w:r>
      <w:proofErr w:type="spellEnd"/>
      <w:r>
        <w:t xml:space="preserve"> en distintos sitios dentro de la misma clase.</w:t>
      </w:r>
    </w:p>
    <w:p w14:paraId="5AB880B8" w14:textId="1EB4307B" w:rsidR="00E32E05" w:rsidRDefault="00E32E05" w:rsidP="00E32E05">
      <w:pPr>
        <w:pStyle w:val="Ttulo3"/>
        <w:ind w:left="1440"/>
        <w:rPr>
          <w:color w:val="808080" w:themeColor="background1" w:themeShade="80"/>
        </w:rPr>
      </w:pPr>
      <w:bookmarkStart w:id="9" w:name="_Toc70948468"/>
      <w:r w:rsidRPr="00E32E05">
        <w:rPr>
          <w:color w:val="808080" w:themeColor="background1" w:themeShade="80"/>
        </w:rPr>
        <w:t xml:space="preserve">Devuelve inmediatamente </w:t>
      </w:r>
      <w:r>
        <w:rPr>
          <w:color w:val="808080" w:themeColor="background1" w:themeShade="80"/>
        </w:rPr>
        <w:t>una</w:t>
      </w:r>
      <w:r w:rsidRPr="00E32E05">
        <w:rPr>
          <w:color w:val="808080" w:themeColor="background1" w:themeShade="80"/>
        </w:rPr>
        <w:t xml:space="preserve"> expresión en lugar de asignarla a </w:t>
      </w:r>
      <w:r>
        <w:rPr>
          <w:color w:val="808080" w:themeColor="background1" w:themeShade="80"/>
        </w:rPr>
        <w:t>una</w:t>
      </w:r>
      <w:r w:rsidRPr="00E32E05">
        <w:rPr>
          <w:color w:val="808080" w:themeColor="background1" w:themeShade="80"/>
        </w:rPr>
        <w:t xml:space="preserve"> variable temporal</w:t>
      </w:r>
      <w:bookmarkEnd w:id="9"/>
    </w:p>
    <w:p w14:paraId="034AFFEB" w14:textId="77777777" w:rsidR="002A3796" w:rsidRDefault="002A3796" w:rsidP="002A3796">
      <w:pPr>
        <w:ind w:left="1440"/>
        <w:jc w:val="both"/>
      </w:pPr>
      <w:r>
        <w:rPr>
          <w:noProof/>
        </w:rPr>
        <w:drawing>
          <wp:inline distT="0" distB="0" distL="0" distR="0" wp14:anchorId="0E549E3F" wp14:editId="5F478797">
            <wp:extent cx="4734278" cy="419100"/>
            <wp:effectExtent l="0" t="0" r="9525" b="0"/>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rotWithShape="1">
                    <a:blip r:embed="rId17"/>
                    <a:srcRect l="27388" t="60508" r="32063" b="33111"/>
                    <a:stretch/>
                  </pic:blipFill>
                  <pic:spPr bwMode="auto">
                    <a:xfrm>
                      <a:off x="0" y="0"/>
                      <a:ext cx="4742492" cy="419827"/>
                    </a:xfrm>
                    <a:prstGeom prst="rect">
                      <a:avLst/>
                    </a:prstGeom>
                    <a:ln>
                      <a:noFill/>
                    </a:ln>
                    <a:extLst>
                      <a:ext uri="{53640926-AAD7-44D8-BBD7-CCE9431645EC}">
                        <a14:shadowObscured xmlns:a14="http://schemas.microsoft.com/office/drawing/2010/main"/>
                      </a:ext>
                    </a:extLst>
                  </pic:spPr>
                </pic:pic>
              </a:graphicData>
            </a:graphic>
          </wp:inline>
        </w:drawing>
      </w:r>
    </w:p>
    <w:p w14:paraId="60AC7385" w14:textId="0A5F8B8C" w:rsidR="002A3796" w:rsidRDefault="00D252B9" w:rsidP="002A3796">
      <w:pPr>
        <w:ind w:left="1440"/>
        <w:jc w:val="both"/>
      </w:pPr>
      <w:r>
        <w:t>Este mal olor se produce cuando existe un método que crea una variable temporal para almacenar algo, pero inmediatamente después la devuelve o la lanza.</w:t>
      </w:r>
    </w:p>
    <w:p w14:paraId="010841DA" w14:textId="5C851A56" w:rsidR="00D252B9" w:rsidRDefault="002030BF" w:rsidP="001D2929">
      <w:pPr>
        <w:ind w:left="1440"/>
        <w:jc w:val="both"/>
      </w:pPr>
      <w:r>
        <w:lastRenderedPageBreak/>
        <w:t xml:space="preserve">Este mal olor no es muy grave, ya que sus consecuencias no son muy importantes. Incluso hay desarrolladores que no están de acuerdo con esta práctica, ya que dicen que ayuda a la legibilidad del código. </w:t>
      </w:r>
      <w:r w:rsidR="002A3796">
        <w:t>Aun</w:t>
      </w:r>
      <w:r>
        <w:t xml:space="preserve"> así, el nombre del método debería ser suficiente para entenderlo.</w:t>
      </w:r>
    </w:p>
    <w:p w14:paraId="5CAF18C9" w14:textId="7C696892" w:rsidR="002030BF" w:rsidRDefault="002030BF" w:rsidP="001D2929">
      <w:pPr>
        <w:ind w:left="1440"/>
        <w:jc w:val="both"/>
      </w:pPr>
      <w:r>
        <w:t>Así eso sería fácil de solucionar, ya que únicamente habrá que devolver directamente los valores pertinentes, eliminando así esos innecesarios valores temporales.</w:t>
      </w:r>
    </w:p>
    <w:p w14:paraId="3C7BE3A7" w14:textId="77777777" w:rsidR="007077FF" w:rsidRPr="00B2556E" w:rsidRDefault="007077FF" w:rsidP="007077FF">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72DDA7D1" w14:textId="77089C06" w:rsidR="007077FF" w:rsidRDefault="001C381E" w:rsidP="001D2929">
      <w:pPr>
        <w:ind w:left="1440"/>
        <w:jc w:val="both"/>
      </w:pPr>
      <w:r>
        <w:t>Para subsanar este mal olor, ha sido crear una expresión en lugar de que se asigne a la variable temporal “</w:t>
      </w:r>
      <w:proofErr w:type="spellStart"/>
      <w:r>
        <w:t>encoder</w:t>
      </w:r>
      <w:proofErr w:type="spellEnd"/>
      <w:r>
        <w:t>”.</w:t>
      </w:r>
    </w:p>
    <w:p w14:paraId="391857DE" w14:textId="75EFAC13" w:rsidR="008C30A3" w:rsidRPr="008C30A3" w:rsidRDefault="001C1A21" w:rsidP="008C30A3">
      <w:pPr>
        <w:pStyle w:val="Ttulo3"/>
        <w:ind w:left="1440"/>
        <w:rPr>
          <w:color w:val="808080" w:themeColor="background1" w:themeShade="80"/>
        </w:rPr>
      </w:pPr>
      <w:bookmarkStart w:id="10" w:name="_Toc70948469"/>
      <w:r w:rsidRPr="001C1A21">
        <w:rPr>
          <w:color w:val="808080" w:themeColor="background1" w:themeShade="80"/>
        </w:rPr>
        <w:t>Eliminar e</w:t>
      </w:r>
      <w:r>
        <w:rPr>
          <w:color w:val="808080" w:themeColor="background1" w:themeShade="80"/>
        </w:rPr>
        <w:t>l</w:t>
      </w:r>
      <w:r w:rsidRPr="001C1A21">
        <w:rPr>
          <w:color w:val="808080" w:themeColor="background1" w:themeShade="80"/>
        </w:rPr>
        <w:t xml:space="preserve"> uso de "NoOpPasswordEncoder"; está obsoleto</w:t>
      </w:r>
      <w:bookmarkEnd w:id="10"/>
    </w:p>
    <w:p w14:paraId="4C832AB4" w14:textId="77777777" w:rsidR="008C30A3" w:rsidRDefault="008C30A3" w:rsidP="008C30A3">
      <w:pPr>
        <w:ind w:left="1440"/>
        <w:jc w:val="both"/>
      </w:pPr>
      <w:r>
        <w:rPr>
          <w:noProof/>
        </w:rPr>
        <w:drawing>
          <wp:inline distT="0" distB="0" distL="0" distR="0" wp14:anchorId="4F2519F9" wp14:editId="5D623A59">
            <wp:extent cx="4765431" cy="457200"/>
            <wp:effectExtent l="0" t="0" r="0" b="0"/>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17"/>
                    <a:srcRect l="27255" t="68071" r="36716" b="25784"/>
                    <a:stretch/>
                  </pic:blipFill>
                  <pic:spPr bwMode="auto">
                    <a:xfrm>
                      <a:off x="0" y="0"/>
                      <a:ext cx="4777021" cy="458312"/>
                    </a:xfrm>
                    <a:prstGeom prst="rect">
                      <a:avLst/>
                    </a:prstGeom>
                    <a:ln>
                      <a:noFill/>
                    </a:ln>
                    <a:extLst>
                      <a:ext uri="{53640926-AAD7-44D8-BBD7-CCE9431645EC}">
                        <a14:shadowObscured xmlns:a14="http://schemas.microsoft.com/office/drawing/2010/main"/>
                      </a:ext>
                    </a:extLst>
                  </pic:spPr>
                </pic:pic>
              </a:graphicData>
            </a:graphic>
          </wp:inline>
        </w:drawing>
      </w:r>
    </w:p>
    <w:p w14:paraId="25056EAB" w14:textId="78400EC2" w:rsidR="008C30A3" w:rsidRDefault="001C1A21" w:rsidP="008C30A3">
      <w:pPr>
        <w:ind w:left="1440"/>
        <w:jc w:val="both"/>
      </w:pPr>
      <w:r>
        <w:t xml:space="preserve">Este mal olor se produce cuando </w:t>
      </w:r>
      <w:r w:rsidR="008F0C1F">
        <w:t>se utiliza un método que está obsoleto</w:t>
      </w:r>
      <w:r>
        <w:t>.</w:t>
      </w:r>
    </w:p>
    <w:p w14:paraId="1CD96FCA" w14:textId="55E7E9E9" w:rsidR="008F0C1F" w:rsidRDefault="008F0C1F" w:rsidP="001C1A21">
      <w:pPr>
        <w:ind w:left="1440"/>
        <w:jc w:val="both"/>
      </w:pPr>
      <w:r w:rsidRPr="008F0C1F">
        <w:t>Una vez desaprobadas, las clases e interfaces y sus miembros deben evitarse, en lugar de utilizarse, heredarse o extenderse. La desaprobación es una advertencia de que la clase o la interfaz ha sido superada, y eventualmente será eliminada. El periodo de desaprobación permite hacer una transición suave para alejarse de la tecnología que envejece y que pronto se retirará.</w:t>
      </w:r>
    </w:p>
    <w:p w14:paraId="3A108E29" w14:textId="352640BF" w:rsidR="001C1A21" w:rsidRDefault="008F0C1F" w:rsidP="007C2F6E">
      <w:pPr>
        <w:ind w:left="1440"/>
        <w:jc w:val="both"/>
      </w:pPr>
      <w:r>
        <w:t>Para solucionarlo, se deberá usar otro método que no esté obsoleto.</w:t>
      </w:r>
    </w:p>
    <w:p w14:paraId="55B8C208" w14:textId="77777777" w:rsidR="001C381E" w:rsidRPr="00B2556E" w:rsidRDefault="001C381E" w:rsidP="001C381E">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178EA0BA" w14:textId="43F66115" w:rsidR="001C381E" w:rsidRPr="001C1A21" w:rsidRDefault="001C381E" w:rsidP="007C2F6E">
      <w:pPr>
        <w:ind w:left="1440"/>
        <w:jc w:val="both"/>
      </w:pPr>
      <w:r>
        <w:t>Para subsanar este mal olor, hemos eliminado el uso del proyecto de “</w:t>
      </w:r>
      <w:proofErr w:type="spellStart"/>
      <w:r>
        <w:t>NoOpPasswordEncoder</w:t>
      </w:r>
      <w:proofErr w:type="spellEnd"/>
      <w:r>
        <w:t>” ya que es un método que en la actualidad se encuentra obsoleto.</w:t>
      </w:r>
    </w:p>
    <w:p w14:paraId="5A146C1B" w14:textId="47060BC6" w:rsidR="000C738E" w:rsidRDefault="000C738E" w:rsidP="000C738E">
      <w:pPr>
        <w:pStyle w:val="Ttulo3"/>
        <w:ind w:left="1440"/>
        <w:rPr>
          <w:color w:val="808080" w:themeColor="background1" w:themeShade="80"/>
        </w:rPr>
      </w:pPr>
      <w:bookmarkStart w:id="11" w:name="_Toc70948470"/>
      <w:r w:rsidRPr="000C738E">
        <w:rPr>
          <w:color w:val="808080" w:themeColor="background1" w:themeShade="80"/>
        </w:rPr>
        <w:t>Cambiar el nombre de</w:t>
      </w:r>
      <w:r>
        <w:rPr>
          <w:color w:val="808080" w:themeColor="background1" w:themeShade="80"/>
        </w:rPr>
        <w:t xml:space="preserve"> una variable</w:t>
      </w:r>
      <w:r w:rsidRPr="000C738E">
        <w:rPr>
          <w:color w:val="808080" w:themeColor="background1" w:themeShade="80"/>
        </w:rPr>
        <w:t xml:space="preserve"> </w:t>
      </w:r>
      <w:r>
        <w:rPr>
          <w:color w:val="808080" w:themeColor="background1" w:themeShade="80"/>
        </w:rPr>
        <w:t>determinada</w:t>
      </w:r>
      <w:r w:rsidRPr="000C738E">
        <w:rPr>
          <w:color w:val="808080" w:themeColor="background1" w:themeShade="80"/>
        </w:rPr>
        <w:t xml:space="preserve"> que oculta el campo declarado </w:t>
      </w:r>
      <w:r>
        <w:rPr>
          <w:color w:val="808080" w:themeColor="background1" w:themeShade="80"/>
        </w:rPr>
        <w:t>una línea determinada</w:t>
      </w:r>
      <w:bookmarkEnd w:id="11"/>
    </w:p>
    <w:p w14:paraId="5E372668" w14:textId="77777777" w:rsidR="002C46BD" w:rsidRDefault="002C46BD" w:rsidP="002C46BD">
      <w:pPr>
        <w:ind w:left="1440"/>
        <w:jc w:val="both"/>
      </w:pPr>
      <w:r>
        <w:rPr>
          <w:noProof/>
        </w:rPr>
        <w:drawing>
          <wp:inline distT="0" distB="0" distL="0" distR="0" wp14:anchorId="06B0230C" wp14:editId="2E3D45D2">
            <wp:extent cx="4814570" cy="487623"/>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8"/>
                    <a:srcRect l="27388" t="69009" r="37115" b="24601"/>
                    <a:stretch/>
                  </pic:blipFill>
                  <pic:spPr bwMode="auto">
                    <a:xfrm>
                      <a:off x="0" y="0"/>
                      <a:ext cx="4838483" cy="490045"/>
                    </a:xfrm>
                    <a:prstGeom prst="rect">
                      <a:avLst/>
                    </a:prstGeom>
                    <a:ln>
                      <a:noFill/>
                    </a:ln>
                    <a:extLst>
                      <a:ext uri="{53640926-AAD7-44D8-BBD7-CCE9431645EC}">
                        <a14:shadowObscured xmlns:a14="http://schemas.microsoft.com/office/drawing/2010/main"/>
                      </a:ext>
                    </a:extLst>
                  </pic:spPr>
                </pic:pic>
              </a:graphicData>
            </a:graphic>
          </wp:inline>
        </w:drawing>
      </w:r>
    </w:p>
    <w:p w14:paraId="5990DF13" w14:textId="140D5308" w:rsidR="002C46BD" w:rsidRDefault="000C738E" w:rsidP="002C46BD">
      <w:pPr>
        <w:ind w:left="1440"/>
        <w:jc w:val="both"/>
      </w:pPr>
      <w:r>
        <w:t xml:space="preserve">Este mal olor </w:t>
      </w:r>
      <w:r w:rsidR="00931D5A">
        <w:t>se produce cuando se sobrescribe o se hace sombra a una variable declara en un ámbito externo.</w:t>
      </w:r>
    </w:p>
    <w:p w14:paraId="70F09F19" w14:textId="70585BD6" w:rsidR="000C738E" w:rsidRDefault="00931D5A" w:rsidP="001D2929">
      <w:pPr>
        <w:ind w:left="1440"/>
        <w:jc w:val="both"/>
      </w:pPr>
      <w:r>
        <w:t>Así, esta situación puede afectar tanto a la legibilidad como el mantenimiento del código</w:t>
      </w:r>
      <w:r w:rsidR="00561C12">
        <w:t>. Debido a esto, un desarrollador podría confundir variables y usarlas de manera errónea.</w:t>
      </w:r>
    </w:p>
    <w:p w14:paraId="08C814F6" w14:textId="08852618" w:rsidR="00561C12" w:rsidRDefault="00561C12" w:rsidP="001D2929">
      <w:pPr>
        <w:ind w:left="1440"/>
        <w:jc w:val="both"/>
      </w:pPr>
      <w:r>
        <w:t>Este mal olor es grave, ya que la confusión de variables puede provocar un caos para los desarrolladores que trabajen con el código, sobre todo si no es suyo originalmente. Para solucionarlo, simplemente hay que cambiar de nombre a esas variables</w:t>
      </w:r>
      <w:r w:rsidR="001855A4">
        <w:t>.</w:t>
      </w:r>
    </w:p>
    <w:p w14:paraId="6071DBBD" w14:textId="77777777" w:rsidR="001C381E" w:rsidRPr="00B2556E" w:rsidRDefault="001C381E" w:rsidP="001C381E">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51ECBFFA" w14:textId="59C894A1" w:rsidR="001C381E" w:rsidRDefault="001C381E" w:rsidP="001D2929">
      <w:pPr>
        <w:ind w:left="1440"/>
        <w:jc w:val="both"/>
      </w:pPr>
      <w:r>
        <w:t>Para subsanar este mal olor, hemos renombrado la palabra que se nos especificaba justo en el sitio concreto que se nos ordenaba.</w:t>
      </w:r>
    </w:p>
    <w:p w14:paraId="5E752B44" w14:textId="5EF366B2" w:rsidR="001855A4" w:rsidRDefault="001855A4" w:rsidP="001855A4">
      <w:pPr>
        <w:pStyle w:val="Ttulo3"/>
        <w:ind w:left="1440"/>
        <w:rPr>
          <w:color w:val="808080" w:themeColor="background1" w:themeShade="80"/>
        </w:rPr>
      </w:pPr>
      <w:bookmarkStart w:id="12" w:name="_Toc70948471"/>
      <w:r>
        <w:rPr>
          <w:color w:val="808080" w:themeColor="background1" w:themeShade="80"/>
        </w:rPr>
        <w:lastRenderedPageBreak/>
        <w:t>Renombrar el campo</w:t>
      </w:r>
      <w:bookmarkEnd w:id="12"/>
    </w:p>
    <w:p w14:paraId="39AA4030" w14:textId="77777777" w:rsidR="00143A85" w:rsidRDefault="00143A85" w:rsidP="001855A4">
      <w:pPr>
        <w:ind w:left="1440"/>
        <w:jc w:val="both"/>
      </w:pPr>
      <w:r>
        <w:rPr>
          <w:noProof/>
        </w:rPr>
        <w:drawing>
          <wp:inline distT="0" distB="0" distL="0" distR="0" wp14:anchorId="44C66F4A" wp14:editId="762D8C16">
            <wp:extent cx="4815840" cy="533400"/>
            <wp:effectExtent l="0" t="0" r="3810"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19"/>
                    <a:srcRect l="27388" t="50108" r="40704" b="43609"/>
                    <a:stretch/>
                  </pic:blipFill>
                  <pic:spPr bwMode="auto">
                    <a:xfrm>
                      <a:off x="0" y="0"/>
                      <a:ext cx="4815840" cy="533400"/>
                    </a:xfrm>
                    <a:prstGeom prst="rect">
                      <a:avLst/>
                    </a:prstGeom>
                    <a:ln>
                      <a:noFill/>
                    </a:ln>
                    <a:extLst>
                      <a:ext uri="{53640926-AAD7-44D8-BBD7-CCE9431645EC}">
                        <a14:shadowObscured xmlns:a14="http://schemas.microsoft.com/office/drawing/2010/main"/>
                      </a:ext>
                    </a:extLst>
                  </pic:spPr>
                </pic:pic>
              </a:graphicData>
            </a:graphic>
          </wp:inline>
        </w:drawing>
      </w:r>
    </w:p>
    <w:p w14:paraId="3FDEA342" w14:textId="2184B495" w:rsidR="00143A85" w:rsidRDefault="001855A4" w:rsidP="00B2556E">
      <w:pPr>
        <w:ind w:left="1440"/>
        <w:jc w:val="both"/>
      </w:pPr>
      <w:r>
        <w:t>Este mal olor se produce cuando el atributo de una clase tiene el mismo nombre que la clase a la que pertenece.</w:t>
      </w:r>
    </w:p>
    <w:p w14:paraId="69804F08" w14:textId="00A1BF27" w:rsidR="001855A4" w:rsidRDefault="001855A4" w:rsidP="001855A4">
      <w:pPr>
        <w:ind w:left="1440"/>
        <w:jc w:val="both"/>
      </w:pPr>
      <w:r>
        <w:t>Esta no es una buena práctica, ya que lo óptimo sería escoger un nombre más descriptivo para ese atributo, mejorando así la legibilidad.</w:t>
      </w:r>
    </w:p>
    <w:p w14:paraId="720978DA" w14:textId="35FF4B6C" w:rsidR="007C2F6E" w:rsidRDefault="001855A4" w:rsidP="007C2F6E">
      <w:pPr>
        <w:ind w:left="1440"/>
        <w:jc w:val="both"/>
      </w:pPr>
      <w:r>
        <w:t>Así, este problema no es muy grave y tiene una solución sencilla, ya que solo habría que cambiar el nombre del atributo correspondiente.</w:t>
      </w:r>
    </w:p>
    <w:p w14:paraId="3D166966" w14:textId="77777777" w:rsidR="001C381E" w:rsidRPr="00B2556E" w:rsidRDefault="001C381E" w:rsidP="001C381E">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46C34B77" w14:textId="7C7E0A02" w:rsidR="001C381E" w:rsidRDefault="001C381E" w:rsidP="007C2F6E">
      <w:pPr>
        <w:ind w:left="1440"/>
        <w:jc w:val="both"/>
      </w:pPr>
      <w:r>
        <w:t xml:space="preserve">Para subsanar este mal olor, </w:t>
      </w:r>
      <w:r w:rsidR="00E84570">
        <w:t>hemos renombrado la palabra que se nos especificaba justo en el sitio concreto que se nos ordenaba.</w:t>
      </w:r>
    </w:p>
    <w:p w14:paraId="0C1DDAB4" w14:textId="48065DB4" w:rsidR="007C2F6E" w:rsidRDefault="004355EA" w:rsidP="007C2F6E">
      <w:pPr>
        <w:pStyle w:val="Ttulo3"/>
        <w:ind w:left="1440"/>
        <w:rPr>
          <w:color w:val="808080" w:themeColor="background1" w:themeShade="80"/>
        </w:rPr>
      </w:pPr>
      <w:bookmarkStart w:id="13" w:name="_Toc70948472"/>
      <w:r>
        <w:rPr>
          <w:color w:val="808080" w:themeColor="background1" w:themeShade="80"/>
        </w:rPr>
        <w:t>E</w:t>
      </w:r>
      <w:r w:rsidR="007C2F6E">
        <w:rPr>
          <w:color w:val="808080" w:themeColor="background1" w:themeShade="80"/>
        </w:rPr>
        <w:t>l</w:t>
      </w:r>
      <w:r w:rsidR="007C2F6E" w:rsidRPr="007C2F6E">
        <w:rPr>
          <w:color w:val="808080" w:themeColor="background1" w:themeShade="80"/>
        </w:rPr>
        <w:t xml:space="preserve"> bloque de líneas de código comentadas debe ser eliminado</w:t>
      </w:r>
      <w:bookmarkEnd w:id="13"/>
    </w:p>
    <w:p w14:paraId="531C1E3A" w14:textId="77777777" w:rsidR="00500DF7" w:rsidRDefault="00500DF7" w:rsidP="00500DF7">
      <w:pPr>
        <w:ind w:left="1440"/>
        <w:jc w:val="both"/>
      </w:pPr>
      <w:r>
        <w:rPr>
          <w:noProof/>
        </w:rPr>
        <w:drawing>
          <wp:inline distT="0" distB="0" distL="0" distR="0" wp14:anchorId="1CF210EF" wp14:editId="0D8067EF">
            <wp:extent cx="4790846" cy="441960"/>
            <wp:effectExtent l="0" t="0" r="0" b="0"/>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pic:nvPicPr>
                  <pic:blipFill rotWithShape="1">
                    <a:blip r:embed="rId20"/>
                    <a:srcRect l="27388" t="60035" r="36583" b="34056"/>
                    <a:stretch/>
                  </pic:blipFill>
                  <pic:spPr bwMode="auto">
                    <a:xfrm>
                      <a:off x="0" y="0"/>
                      <a:ext cx="4809091" cy="443643"/>
                    </a:xfrm>
                    <a:prstGeom prst="rect">
                      <a:avLst/>
                    </a:prstGeom>
                    <a:ln>
                      <a:noFill/>
                    </a:ln>
                    <a:extLst>
                      <a:ext uri="{53640926-AAD7-44D8-BBD7-CCE9431645EC}">
                        <a14:shadowObscured xmlns:a14="http://schemas.microsoft.com/office/drawing/2010/main"/>
                      </a:ext>
                    </a:extLst>
                  </pic:spPr>
                </pic:pic>
              </a:graphicData>
            </a:graphic>
          </wp:inline>
        </w:drawing>
      </w:r>
    </w:p>
    <w:p w14:paraId="5E899F6A" w14:textId="7056F5AF" w:rsidR="005643F1" w:rsidRDefault="007C2F6E" w:rsidP="00500DF7">
      <w:pPr>
        <w:ind w:left="1440"/>
        <w:jc w:val="both"/>
      </w:pPr>
      <w:r>
        <w:t>Este mal olor se produce cuando existen bloques de comentarios en el código.</w:t>
      </w:r>
    </w:p>
    <w:p w14:paraId="5891EE69" w14:textId="74C03D31" w:rsidR="007C2F6E" w:rsidRDefault="007C2F6E" w:rsidP="007C2F6E">
      <w:pPr>
        <w:ind w:left="1440"/>
        <w:jc w:val="both"/>
      </w:pPr>
      <w:r>
        <w:t>Esta situación se produce por diversas razones. En muchas ocasiones un desarrollador trabaja en una idea y la comenta porque aún no funciona y no quiere subir a su rama el código con errores y al final no lo utiliza, otras veces es porque no lo va a utilizar, pero aún cree que le puede ser útil. En otras ocasiones puede ser código comentado útil pero que aún no funciona como se esperaba. Este mal olor puede llegar a ser grave, ya que puede dar lugar a grandes confusiones entre los desarrolladores ya que no sabes por qué motivo está ahí el código si no está indicado.</w:t>
      </w:r>
    </w:p>
    <w:p w14:paraId="58DD46AE" w14:textId="28AE2017" w:rsidR="007C2F6E" w:rsidRDefault="007C2F6E" w:rsidP="007C2F6E">
      <w:pPr>
        <w:ind w:left="1440"/>
        <w:jc w:val="both"/>
      </w:pPr>
      <w:r>
        <w:t>La manera de solucionar esto es evitar</w:t>
      </w:r>
      <w:r w:rsidR="008159B8">
        <w:t xml:space="preserve"> lo máximo posible</w:t>
      </w:r>
      <w:r>
        <w:t xml:space="preserve"> comentar métodos enteros en el código fuente del sistema, ya que es fácil olvidar que están ahí. </w:t>
      </w:r>
    </w:p>
    <w:p w14:paraId="34921FB4"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3B11EE11" w14:textId="4157DB2D" w:rsidR="00F72B31" w:rsidRDefault="00E84570" w:rsidP="00E84570">
      <w:pPr>
        <w:ind w:left="1440"/>
        <w:jc w:val="both"/>
      </w:pPr>
      <w:r>
        <w:t>Para subsanar este mal olor, hemos eliminado el bloque de líneas de código que se nos especificaba justo en el sitio concreto que se nos ordenaba.</w:t>
      </w:r>
    </w:p>
    <w:p w14:paraId="0FC439C7" w14:textId="635B511A" w:rsidR="00FA35A4" w:rsidRDefault="00FA35A4" w:rsidP="00FA35A4">
      <w:pPr>
        <w:pStyle w:val="Ttulo3"/>
        <w:ind w:left="1440"/>
        <w:rPr>
          <w:color w:val="808080" w:themeColor="background1" w:themeShade="80"/>
        </w:rPr>
      </w:pPr>
      <w:bookmarkStart w:id="14" w:name="_Toc70948473"/>
      <w:r w:rsidRPr="00FA35A4">
        <w:rPr>
          <w:color w:val="808080" w:themeColor="background1" w:themeShade="80"/>
        </w:rPr>
        <w:t>Añadir un constructor privado para ocultar el público implícito</w:t>
      </w:r>
      <w:bookmarkEnd w:id="14"/>
    </w:p>
    <w:p w14:paraId="4C0F1241" w14:textId="77777777" w:rsidR="001E6FC0" w:rsidRDefault="001E6FC0" w:rsidP="001E6FC0">
      <w:pPr>
        <w:ind w:left="1440"/>
        <w:jc w:val="both"/>
      </w:pPr>
      <w:r>
        <w:rPr>
          <w:noProof/>
        </w:rPr>
        <w:drawing>
          <wp:inline distT="0" distB="0" distL="0" distR="0" wp14:anchorId="7E9D34F5" wp14:editId="1B622177">
            <wp:extent cx="4732020" cy="416417"/>
            <wp:effectExtent l="0" t="0" r="0" b="3175"/>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rotWithShape="1">
                    <a:blip r:embed="rId21"/>
                    <a:srcRect l="27388" t="74926" r="39375" b="19874"/>
                    <a:stretch/>
                  </pic:blipFill>
                  <pic:spPr bwMode="auto">
                    <a:xfrm>
                      <a:off x="0" y="0"/>
                      <a:ext cx="4775344" cy="420230"/>
                    </a:xfrm>
                    <a:prstGeom prst="rect">
                      <a:avLst/>
                    </a:prstGeom>
                    <a:ln>
                      <a:noFill/>
                    </a:ln>
                    <a:extLst>
                      <a:ext uri="{53640926-AAD7-44D8-BBD7-CCE9431645EC}">
                        <a14:shadowObscured xmlns:a14="http://schemas.microsoft.com/office/drawing/2010/main"/>
                      </a:ext>
                    </a:extLst>
                  </pic:spPr>
                </pic:pic>
              </a:graphicData>
            </a:graphic>
          </wp:inline>
        </w:drawing>
      </w:r>
    </w:p>
    <w:p w14:paraId="12BCD10F" w14:textId="1A97C937" w:rsidR="001E6FC0" w:rsidRDefault="00FA35A4" w:rsidP="001E6FC0">
      <w:pPr>
        <w:ind w:left="1440"/>
        <w:jc w:val="both"/>
      </w:pPr>
      <w:r>
        <w:t xml:space="preserve">Este mal olor se produce cuando </w:t>
      </w:r>
      <w:r w:rsidR="00766CC1">
        <w:t>se crean clases que poseen un constructor público por defecto que lo pro</w:t>
      </w:r>
      <w:r w:rsidR="005671EF">
        <w:t>por</w:t>
      </w:r>
      <w:r w:rsidR="00766CC1">
        <w:t>ciona</w:t>
      </w:r>
      <w:r w:rsidR="005671EF">
        <w:t xml:space="preserve"> Java implícitamente pero no se añade un constructor privado</w:t>
      </w:r>
      <w:r w:rsidR="0033438A">
        <w:t>.</w:t>
      </w:r>
    </w:p>
    <w:p w14:paraId="42714DD8" w14:textId="4C4EA973" w:rsidR="00FA35A4" w:rsidRDefault="00FA35A4" w:rsidP="00FA35A4">
      <w:pPr>
        <w:ind w:left="1440"/>
        <w:jc w:val="both"/>
      </w:pPr>
      <w:r>
        <w:t xml:space="preserve">Esta situación </w:t>
      </w:r>
      <w:r w:rsidR="0033438A">
        <w:t>no es excesivamente grave, pero hay que tenerlo en cuenta ya que sirve para tener solo y exclusivamente un único objeto de una clase y que este objeto siempre sea el mismo.</w:t>
      </w:r>
    </w:p>
    <w:p w14:paraId="6051FB31" w14:textId="6A2425D5" w:rsidR="0033438A" w:rsidRDefault="0033438A" w:rsidP="00FA35A4">
      <w:pPr>
        <w:ind w:left="1440"/>
        <w:jc w:val="both"/>
      </w:pPr>
      <w:r>
        <w:t>Así, es fácil de solucionar, ya que habría que añadir un constructor privado a cada clase que no lo tenga.</w:t>
      </w:r>
    </w:p>
    <w:p w14:paraId="16F83675"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lastRenderedPageBreak/>
        <w:t>SOLUCIÓN PROPORCIONADA</w:t>
      </w:r>
    </w:p>
    <w:p w14:paraId="07CC3A91" w14:textId="5728244C" w:rsidR="00E84570" w:rsidRDefault="00E84570" w:rsidP="00FA35A4">
      <w:pPr>
        <w:ind w:left="1440"/>
        <w:jc w:val="both"/>
      </w:pPr>
      <w:r>
        <w:t>Para subsanar este mal olor, hemos sustituido el constructor público que teníamos por un constructor privado.</w:t>
      </w:r>
    </w:p>
    <w:p w14:paraId="7C1C4659" w14:textId="513B96EB" w:rsidR="00EA2F9B" w:rsidRDefault="00EA2F9B" w:rsidP="00EA2F9B">
      <w:pPr>
        <w:pStyle w:val="Ttulo3"/>
        <w:ind w:left="1440"/>
        <w:rPr>
          <w:color w:val="808080" w:themeColor="background1" w:themeShade="80"/>
        </w:rPr>
      </w:pPr>
      <w:bookmarkStart w:id="15" w:name="_Toc70948474"/>
      <w:r w:rsidRPr="00EA2F9B">
        <w:rPr>
          <w:color w:val="808080" w:themeColor="background1" w:themeShade="80"/>
        </w:rPr>
        <w:t>Convertir la clase abstracta en una interfaz</w:t>
      </w:r>
      <w:bookmarkEnd w:id="15"/>
    </w:p>
    <w:p w14:paraId="33A2158C" w14:textId="77777777" w:rsidR="008171DE" w:rsidRDefault="008171DE" w:rsidP="008171DE">
      <w:pPr>
        <w:ind w:left="1440"/>
        <w:jc w:val="both"/>
      </w:pPr>
      <w:r>
        <w:rPr>
          <w:noProof/>
        </w:rPr>
        <w:drawing>
          <wp:inline distT="0" distB="0" distL="0" distR="0" wp14:anchorId="4D47A3C3" wp14:editId="5062531F">
            <wp:extent cx="4835769" cy="502920"/>
            <wp:effectExtent l="0" t="0" r="3175" b="0"/>
            <wp:docPr id="196" name="Imagen 19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Una captura de pantalla de una computadora&#10;&#10;Descripción generada automáticamente"/>
                    <pic:cNvPicPr/>
                  </pic:nvPicPr>
                  <pic:blipFill rotWithShape="1">
                    <a:blip r:embed="rId22"/>
                    <a:srcRect l="27521" t="69726" r="39242" b="24128"/>
                    <a:stretch/>
                  </pic:blipFill>
                  <pic:spPr bwMode="auto">
                    <a:xfrm>
                      <a:off x="0" y="0"/>
                      <a:ext cx="4862591" cy="505710"/>
                    </a:xfrm>
                    <a:prstGeom prst="rect">
                      <a:avLst/>
                    </a:prstGeom>
                    <a:ln>
                      <a:noFill/>
                    </a:ln>
                    <a:extLst>
                      <a:ext uri="{53640926-AAD7-44D8-BBD7-CCE9431645EC}">
                        <a14:shadowObscured xmlns:a14="http://schemas.microsoft.com/office/drawing/2010/main"/>
                      </a:ext>
                    </a:extLst>
                  </pic:spPr>
                </pic:pic>
              </a:graphicData>
            </a:graphic>
          </wp:inline>
        </w:drawing>
      </w:r>
    </w:p>
    <w:p w14:paraId="76E218EF" w14:textId="28DFFAB7" w:rsidR="008171DE" w:rsidRDefault="00EA2F9B" w:rsidP="008171DE">
      <w:pPr>
        <w:ind w:left="1440"/>
        <w:jc w:val="both"/>
      </w:pPr>
      <w:r>
        <w:t xml:space="preserve">Este mal olor se produce cuando una clase abstracta </w:t>
      </w:r>
      <w:r w:rsidRPr="00EA2F9B">
        <w:t>sin campo directo o heredado debe convertirse en una interfaz</w:t>
      </w:r>
      <w:r>
        <w:t xml:space="preserve"> por la función “método por defecto” de Java 8.</w:t>
      </w:r>
    </w:p>
    <w:p w14:paraId="0B9EC279" w14:textId="305B4ED0" w:rsidR="00EA2F9B" w:rsidRDefault="00EA2F9B" w:rsidP="00EA2F9B">
      <w:pPr>
        <w:ind w:left="1440"/>
        <w:jc w:val="both"/>
      </w:pPr>
      <w:r>
        <w:t>Este mal olor no es muy grave, ya que en ocasiones ni siquiera es necesario debido a alguna librería o por intereses del desarrollador.</w:t>
      </w:r>
    </w:p>
    <w:p w14:paraId="004A82EF" w14:textId="5C4DBD35" w:rsidR="00EA2F9B" w:rsidRDefault="00EA2F9B" w:rsidP="00EA2F9B">
      <w:pPr>
        <w:ind w:left="1440"/>
        <w:jc w:val="both"/>
      </w:pPr>
      <w:r>
        <w:t>La forma de solventarlo sería convertir las clases correspondiente a interfaz.</w:t>
      </w:r>
    </w:p>
    <w:p w14:paraId="5CC66700"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2D60827B" w14:textId="5F843A0E" w:rsidR="00E84570" w:rsidRDefault="00E84570" w:rsidP="00EA2F9B">
      <w:pPr>
        <w:ind w:left="1440"/>
        <w:jc w:val="both"/>
      </w:pPr>
      <w:r>
        <w:t>Para subsanar este mal olor, hemos sustituido la clase abstracta “</w:t>
      </w:r>
      <w:proofErr w:type="spellStart"/>
      <w:r>
        <w:t>EntityUtils</w:t>
      </w:r>
      <w:proofErr w:type="spellEnd"/>
      <w:r>
        <w:t xml:space="preserve"> en una interfaz.</w:t>
      </w:r>
    </w:p>
    <w:p w14:paraId="598DC2C2" w14:textId="6B19A0D2" w:rsidR="00F12916" w:rsidRDefault="00F12916" w:rsidP="00F12916">
      <w:pPr>
        <w:pStyle w:val="Ttulo3"/>
        <w:ind w:left="1440"/>
        <w:rPr>
          <w:color w:val="808080" w:themeColor="background1" w:themeShade="80"/>
        </w:rPr>
      </w:pPr>
      <w:bookmarkStart w:id="16" w:name="_Toc70948475"/>
      <w:r w:rsidRPr="00F12916">
        <w:rPr>
          <w:color w:val="808080" w:themeColor="background1" w:themeShade="80"/>
        </w:rPr>
        <w:t>Completar la tarea asociada a este comentario TODO</w:t>
      </w:r>
      <w:bookmarkEnd w:id="16"/>
    </w:p>
    <w:p w14:paraId="20E9B553" w14:textId="77777777" w:rsidR="00E91896" w:rsidRDefault="00E91896" w:rsidP="00E91896">
      <w:pPr>
        <w:ind w:left="1440"/>
        <w:jc w:val="both"/>
      </w:pPr>
      <w:r>
        <w:rPr>
          <w:rFonts w:eastAsia="Times New Roman" w:cstheme="minorHAnsi"/>
          <w:noProof/>
          <w:kern w:val="0"/>
          <w:sz w:val="20"/>
          <w:szCs w:val="20"/>
          <w:lang w:eastAsia="es-ES"/>
        </w:rPr>
        <w:drawing>
          <wp:inline distT="0" distB="0" distL="0" distR="0" wp14:anchorId="019893BC" wp14:editId="5568509F">
            <wp:extent cx="4815840" cy="487680"/>
            <wp:effectExtent l="0" t="0" r="3810" b="762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rotWithShape="1">
                    <a:blip r:embed="rId21"/>
                    <a:srcRect l="27654" t="48453" r="40838" b="45874"/>
                    <a:stretch/>
                  </pic:blipFill>
                  <pic:spPr bwMode="auto">
                    <a:xfrm>
                      <a:off x="0" y="0"/>
                      <a:ext cx="4823938" cy="488500"/>
                    </a:xfrm>
                    <a:prstGeom prst="rect">
                      <a:avLst/>
                    </a:prstGeom>
                    <a:ln>
                      <a:noFill/>
                    </a:ln>
                    <a:extLst>
                      <a:ext uri="{53640926-AAD7-44D8-BBD7-CCE9431645EC}">
                        <a14:shadowObscured xmlns:a14="http://schemas.microsoft.com/office/drawing/2010/main"/>
                      </a:ext>
                    </a:extLst>
                  </pic:spPr>
                </pic:pic>
              </a:graphicData>
            </a:graphic>
          </wp:inline>
        </w:drawing>
      </w:r>
    </w:p>
    <w:p w14:paraId="751AE329" w14:textId="2AF555CF" w:rsidR="00E91896" w:rsidRDefault="00F12916" w:rsidP="00E91896">
      <w:pPr>
        <w:ind w:left="1440"/>
        <w:jc w:val="both"/>
        <w:rPr>
          <w:rFonts w:eastAsia="Times New Roman" w:cstheme="minorHAnsi"/>
          <w:kern w:val="0"/>
          <w:sz w:val="20"/>
          <w:szCs w:val="20"/>
          <w:lang w:eastAsia="es-ES"/>
          <w14:ligatures w14:val="none"/>
        </w:rPr>
      </w:pPr>
      <w:r>
        <w:t xml:space="preserve">Este mal olor se produce cuando </w:t>
      </w:r>
      <w:r w:rsidR="00C466F6">
        <w:t xml:space="preserve">en un método el código es requerido, pero aún no se ha implementado, o el desarrollador ha olvidado eliminar el tag </w:t>
      </w:r>
      <w:r w:rsidR="00C466F6" w:rsidRPr="00C466F6">
        <w:rPr>
          <w:rFonts w:cstheme="minorHAnsi"/>
        </w:rPr>
        <w:t>“</w:t>
      </w:r>
      <w:r w:rsidR="00C466F6" w:rsidRPr="00C466F6">
        <w:rPr>
          <w:rFonts w:eastAsia="Times New Roman" w:cstheme="minorHAnsi"/>
          <w:kern w:val="0"/>
          <w:sz w:val="20"/>
          <w:szCs w:val="20"/>
          <w:lang w:eastAsia="es-ES"/>
          <w14:ligatures w14:val="none"/>
        </w:rPr>
        <w:t xml:space="preserve">TODO </w:t>
      </w:r>
      <w:proofErr w:type="spellStart"/>
      <w:r w:rsidR="00C466F6" w:rsidRPr="00C466F6">
        <w:rPr>
          <w:rFonts w:eastAsia="Times New Roman" w:cstheme="minorHAnsi"/>
          <w:kern w:val="0"/>
          <w:sz w:val="20"/>
          <w:szCs w:val="20"/>
          <w:lang w:eastAsia="es-ES"/>
          <w14:ligatures w14:val="none"/>
        </w:rPr>
        <w:t>Auto-generated</w:t>
      </w:r>
      <w:proofErr w:type="spellEnd"/>
      <w:r w:rsidR="00C466F6" w:rsidRPr="00C466F6">
        <w:rPr>
          <w:rFonts w:eastAsia="Times New Roman" w:cstheme="minorHAnsi"/>
          <w:kern w:val="0"/>
          <w:sz w:val="20"/>
          <w:szCs w:val="20"/>
          <w:lang w:eastAsia="es-ES"/>
          <w14:ligatures w14:val="none"/>
        </w:rPr>
        <w:t xml:space="preserve"> </w:t>
      </w:r>
      <w:proofErr w:type="spellStart"/>
      <w:r w:rsidR="00C466F6" w:rsidRPr="00C466F6">
        <w:rPr>
          <w:rFonts w:eastAsia="Times New Roman" w:cstheme="minorHAnsi"/>
          <w:kern w:val="0"/>
          <w:sz w:val="20"/>
          <w:szCs w:val="20"/>
          <w:lang w:eastAsia="es-ES"/>
          <w14:ligatures w14:val="none"/>
        </w:rPr>
        <w:t>method</w:t>
      </w:r>
      <w:proofErr w:type="spellEnd"/>
      <w:r w:rsidR="00C466F6" w:rsidRPr="00C466F6">
        <w:rPr>
          <w:rFonts w:eastAsia="Times New Roman" w:cstheme="minorHAnsi"/>
          <w:kern w:val="0"/>
          <w:sz w:val="20"/>
          <w:szCs w:val="20"/>
          <w:lang w:eastAsia="es-ES"/>
          <w14:ligatures w14:val="none"/>
        </w:rPr>
        <w:t xml:space="preserve"> </w:t>
      </w:r>
      <w:proofErr w:type="spellStart"/>
      <w:r w:rsidR="00C466F6" w:rsidRPr="00C466F6">
        <w:rPr>
          <w:rFonts w:eastAsia="Times New Roman" w:cstheme="minorHAnsi"/>
          <w:kern w:val="0"/>
          <w:sz w:val="20"/>
          <w:szCs w:val="20"/>
          <w:lang w:eastAsia="es-ES"/>
          <w14:ligatures w14:val="none"/>
        </w:rPr>
        <w:t>stub</w:t>
      </w:r>
      <w:proofErr w:type="spellEnd"/>
      <w:r w:rsidR="00C466F6" w:rsidRPr="00C466F6">
        <w:rPr>
          <w:rFonts w:eastAsia="Times New Roman" w:cstheme="minorHAnsi"/>
          <w:kern w:val="0"/>
          <w:sz w:val="20"/>
          <w:szCs w:val="20"/>
          <w:lang w:eastAsia="es-ES"/>
          <w14:ligatures w14:val="none"/>
        </w:rPr>
        <w:t>”</w:t>
      </w:r>
      <w:r w:rsidR="00C466F6">
        <w:rPr>
          <w:rFonts w:eastAsia="Times New Roman" w:cstheme="minorHAnsi"/>
          <w:kern w:val="0"/>
          <w:sz w:val="20"/>
          <w:szCs w:val="20"/>
          <w:lang w:eastAsia="es-ES"/>
          <w14:ligatures w14:val="none"/>
        </w:rPr>
        <w:t>.</w:t>
      </w:r>
    </w:p>
    <w:p w14:paraId="49464B02" w14:textId="303C2262" w:rsidR="00C466F6" w:rsidRDefault="00C466F6" w:rsidP="00C466F6">
      <w:pPr>
        <w:ind w:left="1440"/>
        <w:jc w:val="both"/>
      </w:pPr>
      <w:r>
        <w:t>Realmente este mal olor es informativo por lo que no tiene gravedad y te sirve para darse cuenta si algún método no se ha completado. En nuestro caso ha sido porque no se ha eliminado el tag, ya que el método si estaba completo.</w:t>
      </w:r>
    </w:p>
    <w:p w14:paraId="0DFFE11F" w14:textId="292D93A8" w:rsidR="00C466F6" w:rsidRDefault="00C466F6" w:rsidP="00C466F6">
      <w:pPr>
        <w:ind w:left="1440"/>
        <w:jc w:val="both"/>
      </w:pPr>
      <w:r>
        <w:t>Así, sólo habría que eliminar ese comentario.</w:t>
      </w:r>
    </w:p>
    <w:p w14:paraId="40356398"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54865345" w14:textId="12C4F8D3" w:rsidR="00E84570" w:rsidRPr="00C466F6" w:rsidRDefault="00E84570" w:rsidP="00C466F6">
      <w:pPr>
        <w:ind w:left="1440"/>
        <w:jc w:val="both"/>
        <w:rPr>
          <w:rFonts w:cstheme="minorHAnsi"/>
        </w:rPr>
      </w:pPr>
      <w:r>
        <w:t>Para subsanar este mal olor, hemos eliminado este comentario “TODO” ya que podría producir un error en el futuro o una falta de entendimiento.</w:t>
      </w:r>
    </w:p>
    <w:p w14:paraId="7D93225C" w14:textId="389D26F7" w:rsidR="00715A85" w:rsidRDefault="00715A85" w:rsidP="00715A85">
      <w:pPr>
        <w:pStyle w:val="Ttulo3"/>
        <w:ind w:left="1440"/>
        <w:rPr>
          <w:color w:val="808080" w:themeColor="background1" w:themeShade="80"/>
        </w:rPr>
      </w:pPr>
      <w:bookmarkStart w:id="17" w:name="_Toc70948476"/>
      <w:r w:rsidRPr="00715A85">
        <w:rPr>
          <w:color w:val="808080" w:themeColor="background1" w:themeShade="80"/>
        </w:rPr>
        <w:t>Definir y lanzar una excepción dedicada en lugar de utilizar una genérica</w:t>
      </w:r>
      <w:bookmarkEnd w:id="17"/>
    </w:p>
    <w:p w14:paraId="32B8D1A8" w14:textId="2D581ED8" w:rsidR="00715A85" w:rsidRDefault="00715A85" w:rsidP="00715A85">
      <w:pPr>
        <w:ind w:left="1440"/>
        <w:jc w:val="both"/>
      </w:pPr>
      <w:r>
        <w:t>Este mal olor se produce cuando en un método concreto se lanza una excepción genérica.</w:t>
      </w:r>
    </w:p>
    <w:p w14:paraId="28A41565" w14:textId="1B1EB949" w:rsidR="00F015D8" w:rsidRPr="00715A85" w:rsidRDefault="00F015D8" w:rsidP="00715A85">
      <w:pPr>
        <w:ind w:left="1440"/>
        <w:jc w:val="both"/>
        <w:rPr>
          <w:rFonts w:eastAsia="Times New Roman" w:cstheme="minorHAnsi"/>
          <w:kern w:val="0"/>
          <w:lang w:eastAsia="es-ES"/>
          <w14:ligatures w14:val="none"/>
        </w:rPr>
      </w:pPr>
      <w:r>
        <w:rPr>
          <w:rFonts w:eastAsia="Times New Roman" w:cstheme="minorHAnsi"/>
          <w:noProof/>
          <w:kern w:val="0"/>
          <w:lang w:eastAsia="es-ES"/>
        </w:rPr>
        <w:drawing>
          <wp:inline distT="0" distB="0" distL="0" distR="0" wp14:anchorId="04B6EE47" wp14:editId="7314AF56">
            <wp:extent cx="4736646" cy="449580"/>
            <wp:effectExtent l="0" t="0" r="6985" b="7620"/>
            <wp:docPr id="192" name="Imagen 19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Una captura de pantalla de una computadora&#10;&#10;Descripción generada automáticamente"/>
                    <pic:cNvPicPr/>
                  </pic:nvPicPr>
                  <pic:blipFill rotWithShape="1">
                    <a:blip r:embed="rId16"/>
                    <a:srcRect l="27387" t="70436" r="33393" b="22946"/>
                    <a:stretch/>
                  </pic:blipFill>
                  <pic:spPr bwMode="auto">
                    <a:xfrm>
                      <a:off x="0" y="0"/>
                      <a:ext cx="4748362" cy="450692"/>
                    </a:xfrm>
                    <a:prstGeom prst="rect">
                      <a:avLst/>
                    </a:prstGeom>
                    <a:ln>
                      <a:noFill/>
                    </a:ln>
                    <a:extLst>
                      <a:ext uri="{53640926-AAD7-44D8-BBD7-CCE9431645EC}">
                        <a14:shadowObscured xmlns:a14="http://schemas.microsoft.com/office/drawing/2010/main"/>
                      </a:ext>
                    </a:extLst>
                  </pic:spPr>
                </pic:pic>
              </a:graphicData>
            </a:graphic>
          </wp:inline>
        </w:drawing>
      </w:r>
    </w:p>
    <w:p w14:paraId="4E8E233D" w14:textId="1D47FA39" w:rsidR="00715A85" w:rsidRPr="00715A85" w:rsidRDefault="00715A85" w:rsidP="00715A85">
      <w:pPr>
        <w:ind w:left="1440"/>
        <w:jc w:val="both"/>
        <w:rPr>
          <w:rFonts w:eastAsia="Times New Roman" w:cstheme="minorHAnsi"/>
          <w:kern w:val="0"/>
          <w:lang w:eastAsia="es-ES"/>
          <w14:ligatures w14:val="none"/>
        </w:rPr>
      </w:pPr>
      <w:r>
        <w:rPr>
          <w:rFonts w:eastAsia="Times New Roman" w:cstheme="minorHAnsi"/>
          <w:kern w:val="0"/>
          <w:lang w:eastAsia="es-ES"/>
          <w14:ligatures w14:val="none"/>
        </w:rPr>
        <w:t>Este error tiene cierta importancia, ya que e</w:t>
      </w:r>
      <w:r w:rsidRPr="00715A85">
        <w:rPr>
          <w:rFonts w:eastAsia="Times New Roman" w:cstheme="minorHAnsi"/>
          <w:kern w:val="0"/>
          <w:lang w:eastAsia="es-ES"/>
          <w14:ligatures w14:val="none"/>
        </w:rPr>
        <w:t xml:space="preserve">l uso de excepciones genéricas como Error, </w:t>
      </w:r>
      <w:proofErr w:type="spellStart"/>
      <w:r w:rsidRPr="00715A85">
        <w:rPr>
          <w:rFonts w:eastAsia="Times New Roman" w:cstheme="minorHAnsi"/>
          <w:kern w:val="0"/>
          <w:lang w:eastAsia="es-ES"/>
          <w14:ligatures w14:val="none"/>
        </w:rPr>
        <w:t>RuntimeException</w:t>
      </w:r>
      <w:proofErr w:type="spellEnd"/>
      <w:r w:rsidRPr="00715A85">
        <w:rPr>
          <w:rFonts w:eastAsia="Times New Roman" w:cstheme="minorHAnsi"/>
          <w:kern w:val="0"/>
          <w:lang w:eastAsia="es-ES"/>
          <w14:ligatures w14:val="none"/>
        </w:rPr>
        <w:t xml:space="preserve">, </w:t>
      </w:r>
      <w:proofErr w:type="spellStart"/>
      <w:r w:rsidRPr="00715A85">
        <w:rPr>
          <w:rFonts w:eastAsia="Times New Roman" w:cstheme="minorHAnsi"/>
          <w:kern w:val="0"/>
          <w:lang w:eastAsia="es-ES"/>
          <w14:ligatures w14:val="none"/>
        </w:rPr>
        <w:t>Throwable</w:t>
      </w:r>
      <w:proofErr w:type="spellEnd"/>
      <w:r w:rsidRPr="00715A85">
        <w:rPr>
          <w:rFonts w:eastAsia="Times New Roman" w:cstheme="minorHAnsi"/>
          <w:kern w:val="0"/>
          <w:lang w:eastAsia="es-ES"/>
          <w14:ligatures w14:val="none"/>
        </w:rPr>
        <w:t xml:space="preserve"> y </w:t>
      </w:r>
      <w:proofErr w:type="spellStart"/>
      <w:r w:rsidRPr="00715A85">
        <w:rPr>
          <w:rFonts w:eastAsia="Times New Roman" w:cstheme="minorHAnsi"/>
          <w:kern w:val="0"/>
          <w:lang w:eastAsia="es-ES"/>
          <w14:ligatures w14:val="none"/>
        </w:rPr>
        <w:t>Exception</w:t>
      </w:r>
      <w:proofErr w:type="spellEnd"/>
      <w:r w:rsidRPr="00715A85">
        <w:rPr>
          <w:rFonts w:eastAsia="Times New Roman" w:cstheme="minorHAnsi"/>
          <w:kern w:val="0"/>
          <w:lang w:eastAsia="es-ES"/>
          <w14:ligatures w14:val="none"/>
        </w:rPr>
        <w:t xml:space="preserve"> evita que los métodos de llamada manejen las excepciones verdaderas generadas por el sistema de forma diferente a los errores generados por la aplicación.</w:t>
      </w:r>
    </w:p>
    <w:p w14:paraId="7D0EDE83" w14:textId="1D138848" w:rsidR="00E66ED6" w:rsidRDefault="00715A85" w:rsidP="00C63310">
      <w:pPr>
        <w:ind w:left="1440"/>
        <w:jc w:val="both"/>
        <w:rPr>
          <w:rFonts w:asciiTheme="majorHAnsi" w:hAnsiTheme="majorHAnsi" w:cstheme="majorHAnsi"/>
        </w:rPr>
      </w:pPr>
      <w:r>
        <w:rPr>
          <w:rFonts w:asciiTheme="majorHAnsi" w:hAnsiTheme="majorHAnsi" w:cstheme="majorHAnsi"/>
        </w:rPr>
        <w:lastRenderedPageBreak/>
        <w:t>Así, para solucionar este mal olor habría que crear unas excepciones personalizadas creadas por el desarrollador.</w:t>
      </w:r>
    </w:p>
    <w:p w14:paraId="2B577738"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116002C8" w14:textId="4DF1A1F8" w:rsidR="00E84570" w:rsidRDefault="00E84570" w:rsidP="00C63310">
      <w:pPr>
        <w:ind w:left="1440"/>
        <w:jc w:val="both"/>
        <w:rPr>
          <w:rFonts w:asciiTheme="majorHAnsi" w:hAnsiTheme="majorHAnsi" w:cstheme="majorHAnsi"/>
        </w:rPr>
      </w:pPr>
      <w:r>
        <w:rPr>
          <w:rFonts w:asciiTheme="majorHAnsi" w:hAnsiTheme="majorHAnsi" w:cstheme="majorHAnsi"/>
        </w:rPr>
        <w:t>En la aplicación se está utilizando una excepción genérica y para subsanar este mal olor hemos creado una excepción específica.</w:t>
      </w:r>
    </w:p>
    <w:p w14:paraId="0B57946F" w14:textId="60005505" w:rsidR="00E66ED6" w:rsidRDefault="00E66ED6" w:rsidP="00E66ED6">
      <w:pPr>
        <w:pStyle w:val="Ttulo3"/>
        <w:ind w:left="1440"/>
        <w:rPr>
          <w:color w:val="808080" w:themeColor="background1" w:themeShade="80"/>
        </w:rPr>
      </w:pPr>
      <w:bookmarkStart w:id="18" w:name="_Toc70948477"/>
      <w:r w:rsidRPr="00E66ED6">
        <w:rPr>
          <w:color w:val="808080" w:themeColor="background1" w:themeShade="80"/>
        </w:rPr>
        <w:t>Eliminar campo privado no utilizado</w:t>
      </w:r>
      <w:bookmarkEnd w:id="18"/>
    </w:p>
    <w:p w14:paraId="1C80916C" w14:textId="4F89619B" w:rsidR="00E66ED6" w:rsidRDefault="00E66ED6" w:rsidP="00FA35A4">
      <w:pPr>
        <w:ind w:left="1440"/>
        <w:jc w:val="both"/>
      </w:pPr>
      <w:r>
        <w:t xml:space="preserve">Este mal olor se produce cuando </w:t>
      </w:r>
      <w:r w:rsidR="004D2E2B">
        <w:t>se declara un campo privado, pero después no se utiliza.</w:t>
      </w:r>
    </w:p>
    <w:p w14:paraId="03C62F5C" w14:textId="7FA80AAA" w:rsidR="004D2E2B" w:rsidRDefault="004D2E2B" w:rsidP="00FA35A4">
      <w:pPr>
        <w:ind w:left="1440"/>
        <w:jc w:val="both"/>
      </w:pPr>
      <w:r>
        <w:t xml:space="preserve">Esta situación no es muy grave, pero puede empeorar el mantenimiento y legibilidad del código, ya que los desarrolladores se pueden preguntar para qué está ahí esa variable. </w:t>
      </w:r>
    </w:p>
    <w:p w14:paraId="7AE9625F" w14:textId="2156207C" w:rsidR="00363096" w:rsidRDefault="004D2E2B" w:rsidP="00363096">
      <w:pPr>
        <w:ind w:left="1440"/>
        <w:jc w:val="both"/>
      </w:pPr>
      <w:r>
        <w:t>Así sería fácil de solucionar, ya que solo habría que eliminar las variables que no se usan.</w:t>
      </w:r>
    </w:p>
    <w:p w14:paraId="40A8DD99"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002904C6" w14:textId="27C1A3F6" w:rsidR="00E84570" w:rsidRDefault="00E84570" w:rsidP="00363096">
      <w:pPr>
        <w:ind w:left="1440"/>
        <w:jc w:val="both"/>
      </w:pPr>
      <w:r>
        <w:t>Para subsanar este mal olor, hemos decidido que la mejor solución eliminar el campo privado en específico que no se estaba usando.</w:t>
      </w:r>
    </w:p>
    <w:p w14:paraId="402B6AF2" w14:textId="2303B340" w:rsidR="00363096" w:rsidRDefault="00363096" w:rsidP="00363096">
      <w:pPr>
        <w:pStyle w:val="Ttulo3"/>
        <w:ind w:left="1440"/>
        <w:rPr>
          <w:color w:val="808080" w:themeColor="background1" w:themeShade="80"/>
        </w:rPr>
      </w:pPr>
      <w:bookmarkStart w:id="19" w:name="_Toc70948478"/>
      <w:r w:rsidRPr="00363096">
        <w:rPr>
          <w:color w:val="808080" w:themeColor="background1" w:themeShade="80"/>
        </w:rPr>
        <w:t>Devuelve una colección vacía en lugar de null</w:t>
      </w:r>
      <w:bookmarkEnd w:id="19"/>
    </w:p>
    <w:p w14:paraId="3BF9E338" w14:textId="77777777" w:rsidR="00F015D8" w:rsidRDefault="00F015D8" w:rsidP="00FA35A4">
      <w:pPr>
        <w:ind w:left="1440"/>
        <w:jc w:val="both"/>
      </w:pPr>
      <w:r>
        <w:rPr>
          <w:noProof/>
        </w:rPr>
        <w:drawing>
          <wp:inline distT="0" distB="0" distL="0" distR="0" wp14:anchorId="3662B22C" wp14:editId="035A20D9">
            <wp:extent cx="4736465" cy="511538"/>
            <wp:effectExtent l="0" t="0" r="0" b="3175"/>
            <wp:docPr id="193" name="Imagen 19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Una captura de pantalla de una computadora&#10;&#10;Descripción generada automáticamente"/>
                    <pic:cNvPicPr/>
                  </pic:nvPicPr>
                  <pic:blipFill rotWithShape="1">
                    <a:blip r:embed="rId16"/>
                    <a:srcRect l="27521" t="82491" r="39242" b="11128"/>
                    <a:stretch/>
                  </pic:blipFill>
                  <pic:spPr bwMode="auto">
                    <a:xfrm>
                      <a:off x="0" y="0"/>
                      <a:ext cx="4971697" cy="536943"/>
                    </a:xfrm>
                    <a:prstGeom prst="rect">
                      <a:avLst/>
                    </a:prstGeom>
                    <a:ln>
                      <a:noFill/>
                    </a:ln>
                    <a:extLst>
                      <a:ext uri="{53640926-AAD7-44D8-BBD7-CCE9431645EC}">
                        <a14:shadowObscured xmlns:a14="http://schemas.microsoft.com/office/drawing/2010/main"/>
                      </a:ext>
                    </a:extLst>
                  </pic:spPr>
                </pic:pic>
              </a:graphicData>
            </a:graphic>
          </wp:inline>
        </w:drawing>
      </w:r>
    </w:p>
    <w:p w14:paraId="7BE16E28" w14:textId="6923E7E9" w:rsidR="00F015D8" w:rsidRDefault="00363096" w:rsidP="00B2556E">
      <w:pPr>
        <w:ind w:left="1440"/>
        <w:jc w:val="both"/>
      </w:pPr>
      <w:r>
        <w:t xml:space="preserve">Este mal olor se produce cuando </w:t>
      </w:r>
      <w:r w:rsidR="00EC60BD">
        <w:t xml:space="preserve">un método devuelve un </w:t>
      </w:r>
      <w:proofErr w:type="spellStart"/>
      <w:r w:rsidR="00EC60BD">
        <w:t>null</w:t>
      </w:r>
      <w:proofErr w:type="spellEnd"/>
      <w:r w:rsidR="00EC60BD">
        <w:t>.</w:t>
      </w:r>
    </w:p>
    <w:p w14:paraId="55B84101" w14:textId="5A1E2F73" w:rsidR="00EC60BD" w:rsidRDefault="00EC60BD" w:rsidP="00FA35A4">
      <w:pPr>
        <w:ind w:left="1440"/>
        <w:jc w:val="both"/>
        <w:rPr>
          <w:rFonts w:asciiTheme="majorHAnsi" w:hAnsiTheme="majorHAnsi" w:cstheme="majorHAnsi"/>
        </w:rPr>
      </w:pPr>
      <w:r w:rsidRPr="00EC60BD">
        <w:rPr>
          <w:rFonts w:asciiTheme="majorHAnsi" w:hAnsiTheme="majorHAnsi" w:cstheme="majorHAnsi"/>
        </w:rPr>
        <w:t xml:space="preserve">Devolver </w:t>
      </w:r>
      <w:proofErr w:type="spellStart"/>
      <w:r w:rsidRPr="00EC60BD">
        <w:rPr>
          <w:rFonts w:asciiTheme="majorHAnsi" w:hAnsiTheme="majorHAnsi" w:cstheme="majorHAnsi"/>
        </w:rPr>
        <w:t>null</w:t>
      </w:r>
      <w:proofErr w:type="spellEnd"/>
      <w:r w:rsidRPr="00EC60BD">
        <w:rPr>
          <w:rFonts w:asciiTheme="majorHAnsi" w:hAnsiTheme="majorHAnsi" w:cstheme="majorHAnsi"/>
        </w:rPr>
        <w:t xml:space="preserve"> en lugar de un array o colección real obliga a los que llaman al método a comprobar explícitamente la nulidad, lo que los hace más complejos y menos legibles</w:t>
      </w:r>
      <w:r>
        <w:rPr>
          <w:rFonts w:asciiTheme="majorHAnsi" w:hAnsiTheme="majorHAnsi" w:cstheme="majorHAnsi"/>
        </w:rPr>
        <w:t>, por lo que este mal olor tiene bastante importancia.</w:t>
      </w:r>
    </w:p>
    <w:p w14:paraId="530F2ADD" w14:textId="05856422" w:rsidR="00EC60BD" w:rsidRDefault="00EC60BD" w:rsidP="00FA35A4">
      <w:pPr>
        <w:ind w:left="1440"/>
        <w:jc w:val="both"/>
        <w:rPr>
          <w:rFonts w:asciiTheme="majorHAnsi" w:hAnsiTheme="majorHAnsi" w:cstheme="majorHAnsi"/>
        </w:rPr>
      </w:pPr>
      <w:r>
        <w:rPr>
          <w:rFonts w:asciiTheme="majorHAnsi" w:hAnsiTheme="majorHAnsi" w:cstheme="majorHAnsi"/>
        </w:rPr>
        <w:t xml:space="preserve">La manera de mejorar esta situación es cambiar a aquellos métodos que devuelven directamente un </w:t>
      </w:r>
      <w:proofErr w:type="spellStart"/>
      <w:r>
        <w:rPr>
          <w:rFonts w:asciiTheme="majorHAnsi" w:hAnsiTheme="majorHAnsi" w:cstheme="majorHAnsi"/>
        </w:rPr>
        <w:t>null</w:t>
      </w:r>
      <w:proofErr w:type="spellEnd"/>
      <w:r>
        <w:rPr>
          <w:rFonts w:asciiTheme="majorHAnsi" w:hAnsiTheme="majorHAnsi" w:cstheme="majorHAnsi"/>
        </w:rPr>
        <w:t xml:space="preserve"> para que devuelvan una colección vacía.</w:t>
      </w:r>
    </w:p>
    <w:p w14:paraId="00B10110"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t>SOLUCIÓN PROPORCIONADA</w:t>
      </w:r>
    </w:p>
    <w:p w14:paraId="695F1B8E" w14:textId="1EA074F8" w:rsidR="00E84570" w:rsidRDefault="00E84570" w:rsidP="00FA35A4">
      <w:pPr>
        <w:ind w:left="1440"/>
        <w:jc w:val="both"/>
        <w:rPr>
          <w:rFonts w:asciiTheme="majorHAnsi" w:hAnsiTheme="majorHAnsi" w:cstheme="majorHAnsi"/>
        </w:rPr>
      </w:pPr>
      <w:r>
        <w:t xml:space="preserve">Para subsanar este mal olor, hemos modificado el código de tal manera que ahora en lugar de que nos devuelva una colección vacía nos devuelva un objeto de tipo </w:t>
      </w:r>
      <w:proofErr w:type="spellStart"/>
      <w:r>
        <w:t>null</w:t>
      </w:r>
      <w:proofErr w:type="spellEnd"/>
      <w:r>
        <w:t>.</w:t>
      </w:r>
    </w:p>
    <w:p w14:paraId="243882E4" w14:textId="63030BAD" w:rsidR="00A72CAA" w:rsidRDefault="00A72CAA" w:rsidP="00A72CAA">
      <w:pPr>
        <w:pStyle w:val="Ttulo3"/>
        <w:ind w:left="1440"/>
        <w:rPr>
          <w:color w:val="808080" w:themeColor="background1" w:themeShade="80"/>
        </w:rPr>
      </w:pPr>
      <w:bookmarkStart w:id="20" w:name="_Toc70948479"/>
      <w:r w:rsidRPr="00A72CAA">
        <w:rPr>
          <w:color w:val="808080" w:themeColor="background1" w:themeShade="80"/>
        </w:rPr>
        <w:t>Utilice isEmpty() para comprobar si la colección está vacía o no.</w:t>
      </w:r>
      <w:bookmarkEnd w:id="20"/>
    </w:p>
    <w:p w14:paraId="210F1E51" w14:textId="77777777" w:rsidR="009424A0" w:rsidRDefault="009424A0" w:rsidP="009424A0">
      <w:pPr>
        <w:ind w:left="1440"/>
        <w:jc w:val="both"/>
      </w:pPr>
      <w:r>
        <w:rPr>
          <w:noProof/>
        </w:rPr>
        <w:drawing>
          <wp:inline distT="0" distB="0" distL="0" distR="0" wp14:anchorId="20F5C197" wp14:editId="50FC6F2F">
            <wp:extent cx="4747265" cy="426720"/>
            <wp:effectExtent l="0" t="0" r="0" b="0"/>
            <wp:docPr id="194" name="Imagen 1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Una captura de pantalla de una computadora&#10;&#10;Descripción generada automáticamente"/>
                    <pic:cNvPicPr/>
                  </pic:nvPicPr>
                  <pic:blipFill rotWithShape="1">
                    <a:blip r:embed="rId23"/>
                    <a:srcRect l="27654" t="56254" r="36849" b="38073"/>
                    <a:stretch/>
                  </pic:blipFill>
                  <pic:spPr bwMode="auto">
                    <a:xfrm>
                      <a:off x="0" y="0"/>
                      <a:ext cx="4754157" cy="427340"/>
                    </a:xfrm>
                    <a:prstGeom prst="rect">
                      <a:avLst/>
                    </a:prstGeom>
                    <a:ln>
                      <a:noFill/>
                    </a:ln>
                    <a:extLst>
                      <a:ext uri="{53640926-AAD7-44D8-BBD7-CCE9431645EC}">
                        <a14:shadowObscured xmlns:a14="http://schemas.microsoft.com/office/drawing/2010/main"/>
                      </a:ext>
                    </a:extLst>
                  </pic:spPr>
                </pic:pic>
              </a:graphicData>
            </a:graphic>
          </wp:inline>
        </w:drawing>
      </w:r>
    </w:p>
    <w:p w14:paraId="66F27545" w14:textId="22548F6D" w:rsidR="009424A0" w:rsidRDefault="00A72CAA" w:rsidP="009424A0">
      <w:pPr>
        <w:ind w:left="1440"/>
        <w:jc w:val="both"/>
      </w:pPr>
      <w:r>
        <w:t xml:space="preserve">Este mal olor se produce cuando se utiliza </w:t>
      </w:r>
      <w:proofErr w:type="spellStart"/>
      <w:r w:rsidRPr="00A72CAA">
        <w:t>Collection.size</w:t>
      </w:r>
      <w:proofErr w:type="spellEnd"/>
      <w:r w:rsidRPr="00A72CAA">
        <w:t>()</w:t>
      </w:r>
      <w:r>
        <w:t xml:space="preserve"> para comprobar si una colección está vacía o no.</w:t>
      </w:r>
    </w:p>
    <w:p w14:paraId="22F821E1" w14:textId="436AB8A8" w:rsidR="00A72CAA" w:rsidRDefault="00A72CAA" w:rsidP="00FA35A4">
      <w:pPr>
        <w:ind w:left="1440"/>
        <w:jc w:val="both"/>
      </w:pPr>
      <w:r>
        <w:t xml:space="preserve">Este mal olor no es muy importante, pero puede perjudicar en la eficiencia y legibilidad del código. La complejidad temporal del </w:t>
      </w:r>
      <w:proofErr w:type="spellStart"/>
      <w:r w:rsidRPr="00A72CAA">
        <w:t>size</w:t>
      </w:r>
      <w:proofErr w:type="spellEnd"/>
      <w:r w:rsidRPr="00A72CAA">
        <w:t>()</w:t>
      </w:r>
      <w:r>
        <w:t xml:space="preserve"> puede llegar a ser bastante más grande.</w:t>
      </w:r>
    </w:p>
    <w:p w14:paraId="703AEA68" w14:textId="23FE85A1" w:rsidR="00A72CAA" w:rsidRDefault="00A72CAA" w:rsidP="00FA35A4">
      <w:pPr>
        <w:ind w:left="1440"/>
        <w:jc w:val="both"/>
      </w:pPr>
      <w:r>
        <w:t xml:space="preserve">Así, para solucionar esta situación, basta con utilizar </w:t>
      </w:r>
      <w:proofErr w:type="spellStart"/>
      <w:r w:rsidRPr="00A72CAA">
        <w:t>isEmpty</w:t>
      </w:r>
      <w:proofErr w:type="spellEnd"/>
      <w:r w:rsidRPr="00A72CAA">
        <w:t>()</w:t>
      </w:r>
      <w:r>
        <w:t xml:space="preserve"> para comprobar si una colección está vacía.</w:t>
      </w:r>
    </w:p>
    <w:p w14:paraId="5997B39A" w14:textId="77777777" w:rsidR="00E84570" w:rsidRPr="00B2556E" w:rsidRDefault="00E84570" w:rsidP="00E84570">
      <w:pPr>
        <w:ind w:left="720" w:firstLine="720"/>
        <w:jc w:val="both"/>
        <w:rPr>
          <w:rFonts w:asciiTheme="majorHAnsi" w:hAnsiTheme="majorHAnsi" w:cstheme="majorHAnsi"/>
          <w:b/>
          <w:bCs/>
          <w:sz w:val="24"/>
          <w:szCs w:val="24"/>
        </w:rPr>
      </w:pPr>
      <w:r>
        <w:rPr>
          <w:rFonts w:asciiTheme="majorHAnsi" w:hAnsiTheme="majorHAnsi" w:cstheme="majorHAnsi"/>
          <w:b/>
          <w:bCs/>
          <w:color w:val="B85A22" w:themeColor="accent2" w:themeShade="BF"/>
          <w:sz w:val="24"/>
          <w:szCs w:val="24"/>
        </w:rPr>
        <w:lastRenderedPageBreak/>
        <w:t>SOLUCIÓN PROPORCIONADA</w:t>
      </w:r>
    </w:p>
    <w:p w14:paraId="76594422" w14:textId="3950EA49" w:rsidR="00E84570" w:rsidRDefault="00E84570" w:rsidP="00FA35A4">
      <w:pPr>
        <w:ind w:left="1440"/>
        <w:jc w:val="both"/>
      </w:pPr>
      <w:r>
        <w:t xml:space="preserve">Para subsanar este mal olor, hemos hecho uso del método </w:t>
      </w:r>
      <w:proofErr w:type="spellStart"/>
      <w:r>
        <w:t>isEmpty</w:t>
      </w:r>
      <w:proofErr w:type="spellEnd"/>
      <w:r>
        <w:t>() para comprobar así de esta manera q</w:t>
      </w:r>
      <w:r w:rsidR="00A97757">
        <w:t>ue la colección está vacía o no.</w:t>
      </w:r>
    </w:p>
    <w:p w14:paraId="7ABE8B8C" w14:textId="41F75022" w:rsidR="00804957" w:rsidRDefault="00804957" w:rsidP="00804957">
      <w:pPr>
        <w:pStyle w:val="Ttulo3"/>
        <w:ind w:left="1440"/>
        <w:rPr>
          <w:color w:val="808080" w:themeColor="background1" w:themeShade="80"/>
        </w:rPr>
      </w:pPr>
      <w:bookmarkStart w:id="21" w:name="_Toc70948480"/>
      <w:r w:rsidRPr="00804957">
        <w:rPr>
          <w:color w:val="808080" w:themeColor="background1" w:themeShade="80"/>
        </w:rPr>
        <w:t>Cambie el nombre de esta variable local para que coincida con la expresión regular '^[a-z][a-zA-Z0-9]*$'</w:t>
      </w:r>
      <w:bookmarkEnd w:id="21"/>
    </w:p>
    <w:p w14:paraId="5CE5E63D" w14:textId="7DBC549E" w:rsidR="00804957" w:rsidRDefault="00804957" w:rsidP="00FA35A4">
      <w:pPr>
        <w:ind w:left="1440"/>
        <w:jc w:val="both"/>
      </w:pPr>
      <w:r>
        <w:t>Este mal olor se produce cuando se nombra una variable sin seguir los estándares establecidos.</w:t>
      </w:r>
    </w:p>
    <w:p w14:paraId="3D073DD1" w14:textId="4ADA5CB5" w:rsidR="00C10D47" w:rsidRDefault="00C10D47" w:rsidP="00FA35A4">
      <w:pPr>
        <w:ind w:left="1440"/>
        <w:jc w:val="both"/>
      </w:pPr>
      <w:r>
        <w:rPr>
          <w:noProof/>
        </w:rPr>
        <w:drawing>
          <wp:inline distT="0" distB="0" distL="0" distR="0" wp14:anchorId="36236871" wp14:editId="05B9568A">
            <wp:extent cx="4625340" cy="458470"/>
            <wp:effectExtent l="0" t="0" r="381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rotWithShape="1">
                    <a:blip r:embed="rId24"/>
                    <a:srcRect l="27520" t="53545" r="38329" b="40438"/>
                    <a:stretch/>
                  </pic:blipFill>
                  <pic:spPr bwMode="auto">
                    <a:xfrm>
                      <a:off x="0" y="0"/>
                      <a:ext cx="4706326" cy="466497"/>
                    </a:xfrm>
                    <a:prstGeom prst="rect">
                      <a:avLst/>
                    </a:prstGeom>
                    <a:ln>
                      <a:noFill/>
                    </a:ln>
                    <a:extLst>
                      <a:ext uri="{53640926-AAD7-44D8-BBD7-CCE9431645EC}">
                        <a14:shadowObscured xmlns:a14="http://schemas.microsoft.com/office/drawing/2010/main"/>
                      </a:ext>
                    </a:extLst>
                  </pic:spPr>
                </pic:pic>
              </a:graphicData>
            </a:graphic>
          </wp:inline>
        </w:drawing>
      </w:r>
    </w:p>
    <w:p w14:paraId="42819331" w14:textId="794A823F" w:rsidR="00804957" w:rsidRDefault="00804957" w:rsidP="00FA35A4">
      <w:pPr>
        <w:ind w:left="1440"/>
        <w:jc w:val="both"/>
      </w:pPr>
      <w:r>
        <w:t>Este error no es grave. El hecho de que el equipo use una nomenclatura común ayuda en la eficacia y legibilidad del código.</w:t>
      </w:r>
    </w:p>
    <w:p w14:paraId="3A73A459" w14:textId="3C4AE306" w:rsidR="00804957" w:rsidRDefault="00804957" w:rsidP="00FA35A4">
      <w:pPr>
        <w:ind w:left="1440"/>
        <w:jc w:val="both"/>
      </w:pPr>
      <w:r>
        <w:t>Así, simplemente habría que renombrar de forma estandarizada esas variables.</w:t>
      </w:r>
    </w:p>
    <w:p w14:paraId="1FF41F92" w14:textId="0AD5F907" w:rsidR="00A97757" w:rsidRDefault="00A97757" w:rsidP="00FA35A4">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4DBF273B" w14:textId="3F19F9DB" w:rsidR="00A97757" w:rsidRDefault="00A97757" w:rsidP="00FA35A4">
      <w:pPr>
        <w:ind w:left="1440"/>
        <w:jc w:val="both"/>
      </w:pPr>
      <w:r>
        <w:t>Para subsanar este mal olor, hemos procedido a cambiar el nombre de la variable con un patrón que coincida con la expresión regular establecida para seguir así los estándares establecidos.</w:t>
      </w:r>
    </w:p>
    <w:p w14:paraId="1B5F59AE" w14:textId="02FCDB11" w:rsidR="002B06E6" w:rsidRPr="00450117" w:rsidRDefault="002B06E6" w:rsidP="002B06E6">
      <w:pPr>
        <w:pStyle w:val="Ttulo3"/>
        <w:ind w:left="1440"/>
        <w:rPr>
          <w:color w:val="808080" w:themeColor="background1" w:themeShade="80"/>
          <w:lang w:val="en-GB"/>
        </w:rPr>
      </w:pPr>
      <w:bookmarkStart w:id="22" w:name="_Toc70948481"/>
      <w:r w:rsidRPr="00450117">
        <w:rPr>
          <w:color w:val="808080" w:themeColor="background1" w:themeShade="80"/>
          <w:lang w:val="en-GB"/>
        </w:rPr>
        <w:t>Utilice assertThat(actual).hasToString(expected</w:t>
      </w:r>
      <w:r w:rsidR="00D6350E">
        <w:rPr>
          <w:color w:val="808080" w:themeColor="background1" w:themeShade="80"/>
          <w:lang w:val="en-GB"/>
        </w:rPr>
        <w:t>_</w:t>
      </w:r>
      <w:r w:rsidRPr="00450117">
        <w:rPr>
          <w:color w:val="808080" w:themeColor="background1" w:themeShade="80"/>
          <w:lang w:val="en-GB"/>
        </w:rPr>
        <w:t>String) en su lugar.</w:t>
      </w:r>
      <w:bookmarkEnd w:id="22"/>
    </w:p>
    <w:p w14:paraId="3F939E26" w14:textId="7001B673" w:rsidR="002B06E6" w:rsidRDefault="002B06E6" w:rsidP="00FA35A4">
      <w:pPr>
        <w:ind w:left="1440"/>
        <w:jc w:val="both"/>
        <w:rPr>
          <w:color w:val="000000" w:themeColor="text1"/>
        </w:rPr>
      </w:pPr>
      <w:r>
        <w:t xml:space="preserve">Este mal olor se produce cuando en lugar de utilizar el método </w:t>
      </w:r>
      <w:proofErr w:type="spellStart"/>
      <w:r w:rsidRPr="002B06E6">
        <w:rPr>
          <w:color w:val="000000" w:themeColor="text1"/>
        </w:rPr>
        <w:t>hasToString</w:t>
      </w:r>
      <w:proofErr w:type="spellEnd"/>
      <w:r w:rsidRPr="002B06E6">
        <w:rPr>
          <w:color w:val="000000" w:themeColor="text1"/>
        </w:rPr>
        <w:t>()</w:t>
      </w:r>
      <w:r w:rsidR="008447B1">
        <w:rPr>
          <w:color w:val="000000" w:themeColor="text1"/>
        </w:rPr>
        <w:t xml:space="preserve"> en los </w:t>
      </w:r>
      <w:proofErr w:type="spellStart"/>
      <w:r w:rsidR="008447B1">
        <w:rPr>
          <w:color w:val="000000" w:themeColor="text1"/>
        </w:rPr>
        <w:t>tests</w:t>
      </w:r>
      <w:proofErr w:type="spellEnd"/>
      <w:r w:rsidR="008447B1">
        <w:rPr>
          <w:color w:val="000000" w:themeColor="text1"/>
        </w:rPr>
        <w:t xml:space="preserve"> unitarios</w:t>
      </w:r>
      <w:r w:rsidRPr="002B06E6">
        <w:rPr>
          <w:color w:val="000000" w:themeColor="text1"/>
        </w:rPr>
        <w:t xml:space="preserve">, se utiliza </w:t>
      </w:r>
      <w:r w:rsidR="00111758">
        <w:rPr>
          <w:color w:val="000000" w:themeColor="text1"/>
        </w:rPr>
        <w:t>otro método</w:t>
      </w:r>
      <w:r w:rsidR="008447B1">
        <w:rPr>
          <w:color w:val="000000" w:themeColor="text1"/>
        </w:rPr>
        <w:t xml:space="preserve"> que realiza lo mismo pero es menos eficiente</w:t>
      </w:r>
      <w:r w:rsidR="00111758">
        <w:rPr>
          <w:color w:val="000000" w:themeColor="text1"/>
        </w:rPr>
        <w:t>.</w:t>
      </w:r>
    </w:p>
    <w:p w14:paraId="719E7217" w14:textId="7D394854" w:rsidR="002B06E6" w:rsidRDefault="002B06E6" w:rsidP="00B3689B">
      <w:pPr>
        <w:ind w:left="1440"/>
        <w:jc w:val="both"/>
      </w:pPr>
      <w:r>
        <w:t xml:space="preserve">Este mal olor no es muy grave. </w:t>
      </w:r>
      <w:proofErr w:type="spellStart"/>
      <w:r w:rsidRPr="002B06E6">
        <w:t>AssertJ</w:t>
      </w:r>
      <w:proofErr w:type="spellEnd"/>
      <w:r w:rsidR="00B3689B">
        <w:t xml:space="preserve"> </w:t>
      </w:r>
      <w:r w:rsidRPr="002B06E6">
        <w:t>contiene muchos métodos de aserción específicos para tipos comunes. Ambas versiones probarán las mismas cosas, pero la dedicada proporcionará un mejor mensaje de error, simplificando el proceso de depuración.</w:t>
      </w:r>
    </w:p>
    <w:p w14:paraId="7861B0D2" w14:textId="4B39A12C" w:rsidR="002B06E6" w:rsidRDefault="002B06E6" w:rsidP="00FA35A4">
      <w:pPr>
        <w:ind w:left="1440"/>
        <w:jc w:val="both"/>
      </w:pPr>
      <w:r>
        <w:t>Así, para cambiarlo sólo habría que sustituir un método por otro.</w:t>
      </w:r>
    </w:p>
    <w:p w14:paraId="56289089" w14:textId="6215084E" w:rsidR="002B06E6" w:rsidRDefault="00B3689B" w:rsidP="00F52165">
      <w:pPr>
        <w:ind w:left="1440"/>
        <w:jc w:val="both"/>
        <w:rPr>
          <w:rStyle w:val="spacer-right"/>
        </w:rPr>
      </w:pPr>
      <w:r>
        <w:t>Como este mal olor hay otros como “</w:t>
      </w:r>
      <w:r>
        <w:rPr>
          <w:rStyle w:val="spacer-right"/>
        </w:rPr>
        <w:t xml:space="preserve">utilice </w:t>
      </w:r>
      <w:proofErr w:type="spellStart"/>
      <w:r>
        <w:rPr>
          <w:rStyle w:val="spacer-right"/>
        </w:rPr>
        <w:t>assertThat</w:t>
      </w:r>
      <w:proofErr w:type="spellEnd"/>
      <w:r>
        <w:rPr>
          <w:rStyle w:val="spacer-right"/>
        </w:rPr>
        <w:t>(actual).</w:t>
      </w:r>
      <w:proofErr w:type="spellStart"/>
      <w:r>
        <w:rPr>
          <w:rStyle w:val="spacer-right"/>
        </w:rPr>
        <w:t>isEmpty</w:t>
      </w:r>
      <w:proofErr w:type="spellEnd"/>
      <w:r>
        <w:rPr>
          <w:rStyle w:val="spacer-right"/>
        </w:rPr>
        <w:t xml:space="preserve">() en su lugar” o “utilice </w:t>
      </w:r>
      <w:proofErr w:type="spellStart"/>
      <w:r>
        <w:rPr>
          <w:rStyle w:val="spacer-right"/>
        </w:rPr>
        <w:t>isNotZero</w:t>
      </w:r>
      <w:proofErr w:type="spellEnd"/>
      <w:r>
        <w:rPr>
          <w:rStyle w:val="spacer-right"/>
        </w:rPr>
        <w:t xml:space="preserve">() en su lugar”. </w:t>
      </w:r>
    </w:p>
    <w:p w14:paraId="1B1E206A" w14:textId="77777777" w:rsidR="00A97757" w:rsidRDefault="00A97757" w:rsidP="00A97757">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5BEC8102" w14:textId="322F3889" w:rsidR="00A97757" w:rsidRDefault="00A97757" w:rsidP="00F52165">
      <w:pPr>
        <w:ind w:left="1440"/>
        <w:jc w:val="both"/>
      </w:pPr>
      <w:r>
        <w:t xml:space="preserve">Para subsanar este mal olor, hemos empleado el uso del método </w:t>
      </w:r>
      <w:proofErr w:type="spellStart"/>
      <w:r>
        <w:t>hasToString</w:t>
      </w:r>
      <w:proofErr w:type="spellEnd"/>
      <w:r>
        <w:t xml:space="preserve">() en los test unitarios en lugar de </w:t>
      </w:r>
      <w:proofErr w:type="spellStart"/>
      <w:r>
        <w:t>assertThat</w:t>
      </w:r>
      <w:proofErr w:type="spellEnd"/>
      <w:r>
        <w:t xml:space="preserve"> que era el que se empleaba con anterioridad.</w:t>
      </w:r>
    </w:p>
    <w:p w14:paraId="784A62B5" w14:textId="20CFFE62" w:rsidR="00F52165" w:rsidRDefault="00F52165" w:rsidP="00F52165">
      <w:pPr>
        <w:pStyle w:val="Ttulo3"/>
        <w:ind w:left="1440"/>
        <w:rPr>
          <w:color w:val="808080" w:themeColor="background1" w:themeShade="80"/>
        </w:rPr>
      </w:pPr>
      <w:bookmarkStart w:id="23" w:name="_Toc70948482"/>
      <w:r w:rsidRPr="00F52165">
        <w:rPr>
          <w:color w:val="808080" w:themeColor="background1" w:themeShade="80"/>
        </w:rPr>
        <w:t xml:space="preserve">Elimina </w:t>
      </w:r>
      <w:r>
        <w:rPr>
          <w:color w:val="808080" w:themeColor="background1" w:themeShade="80"/>
        </w:rPr>
        <w:t>el</w:t>
      </w:r>
      <w:r w:rsidRPr="00F52165">
        <w:rPr>
          <w:color w:val="808080" w:themeColor="background1" w:themeShade="80"/>
        </w:rPr>
        <w:t xml:space="preserve"> modificador "público".</w:t>
      </w:r>
      <w:bookmarkEnd w:id="23"/>
    </w:p>
    <w:p w14:paraId="73D633B4" w14:textId="615A8F2B" w:rsidR="002B06E6" w:rsidRDefault="00F52165" w:rsidP="00FA35A4">
      <w:pPr>
        <w:ind w:left="1440"/>
        <w:jc w:val="both"/>
      </w:pPr>
      <w:r>
        <w:t xml:space="preserve">Este mal olor se produce cuando </w:t>
      </w:r>
      <w:r w:rsidR="008447B1">
        <w:t>se está realizando un test unit</w:t>
      </w:r>
      <w:r w:rsidR="00C800AC">
        <w:t>ario y se añade “</w:t>
      </w:r>
      <w:proofErr w:type="spellStart"/>
      <w:r w:rsidR="00C800AC">
        <w:t>public</w:t>
      </w:r>
      <w:proofErr w:type="spellEnd"/>
      <w:r w:rsidR="00C800AC">
        <w:t>” en el método.</w:t>
      </w:r>
    </w:p>
    <w:p w14:paraId="5FB89554" w14:textId="5E6CDBAC" w:rsidR="00C800AC" w:rsidRDefault="00C800AC" w:rsidP="00FA35A4">
      <w:pPr>
        <w:ind w:left="1440"/>
        <w:jc w:val="both"/>
      </w:pPr>
      <w:r>
        <w:t>Este mal olor es informativo, por lo que no tiene importancia. Así</w:t>
      </w:r>
      <w:r w:rsidR="000518B9">
        <w:t xml:space="preserve">, </w:t>
      </w:r>
      <w:r>
        <w:t xml:space="preserve"> </w:t>
      </w:r>
      <w:r w:rsidRPr="00C800AC">
        <w:t>las clases de prueba de JUnit5 pueden tener cualquier visibilidad menos la privada, sin embargo, se recomienda utilizar la visibilidad por defecto del paquete, que mejora la legibilidad del código.</w:t>
      </w:r>
    </w:p>
    <w:p w14:paraId="4E2BECC2" w14:textId="22FF5631" w:rsidR="00C800AC" w:rsidRDefault="00C800AC" w:rsidP="00FA35A4">
      <w:pPr>
        <w:ind w:left="1440"/>
        <w:jc w:val="both"/>
      </w:pPr>
      <w:r>
        <w:t>Por ello, simplemente habría que eliminar ese modificador público para utilizar la que esté por defecto.</w:t>
      </w:r>
    </w:p>
    <w:p w14:paraId="13D16542" w14:textId="77777777" w:rsidR="00A97757" w:rsidRDefault="00A97757" w:rsidP="00A97757">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lastRenderedPageBreak/>
        <w:t>SOLUCIÓN PROPORCIONADA</w:t>
      </w:r>
    </w:p>
    <w:p w14:paraId="389A5591" w14:textId="56BC8EE5" w:rsidR="00A97757" w:rsidRDefault="00A97757" w:rsidP="00FA35A4">
      <w:pPr>
        <w:ind w:left="1440"/>
        <w:jc w:val="both"/>
      </w:pPr>
      <w:r>
        <w:t>Para subsanar este mal olor,</w:t>
      </w:r>
      <w:r w:rsidR="000518B9">
        <w:t xml:space="preserve"> hemos procedido a eliminar la declaración </w:t>
      </w:r>
      <w:proofErr w:type="spellStart"/>
      <w:r w:rsidR="000518B9">
        <w:t>public</w:t>
      </w:r>
      <w:proofErr w:type="spellEnd"/>
      <w:r w:rsidR="000518B9">
        <w:t xml:space="preserve"> en el método del test unitario.</w:t>
      </w:r>
    </w:p>
    <w:p w14:paraId="25747DED" w14:textId="64910359" w:rsidR="00D16E28" w:rsidRDefault="00D16E28" w:rsidP="00D16E28">
      <w:pPr>
        <w:pStyle w:val="Ttulo3"/>
        <w:ind w:left="0"/>
      </w:pPr>
      <w:bookmarkStart w:id="24" w:name="_Toc70948483"/>
      <w:r>
        <w:t>Métricas SonarCloud Sprint s3</w:t>
      </w:r>
      <w:bookmarkEnd w:id="24"/>
    </w:p>
    <w:p w14:paraId="010FB901" w14:textId="2A0A3F50" w:rsidR="00D16E28" w:rsidRDefault="00D16E28" w:rsidP="00D16E28">
      <w:pPr>
        <w:pStyle w:val="Ttulo3"/>
        <w:ind w:left="0" w:firstLine="720"/>
        <w:rPr>
          <w:color w:val="B85A22" w:themeColor="accent2" w:themeShade="BF"/>
        </w:rPr>
      </w:pPr>
      <w:bookmarkStart w:id="25" w:name="_Toc70948484"/>
      <w:r>
        <w:rPr>
          <w:color w:val="B85A22" w:themeColor="accent2" w:themeShade="BF"/>
        </w:rPr>
        <w:t>Panel de control</w:t>
      </w:r>
      <w:bookmarkEnd w:id="25"/>
    </w:p>
    <w:p w14:paraId="07138497" w14:textId="08F68D39" w:rsidR="00EB7DFF" w:rsidRPr="00271174" w:rsidRDefault="00EB7DFF" w:rsidP="00EB7DFF">
      <w:pPr>
        <w:ind w:left="720"/>
        <w:jc w:val="both"/>
      </w:pPr>
      <w:r>
        <w:t>A continuación, se mostrarán las métricas facilitadas por el Sonar Cloud una vez añadido el valor de nuevas funcionalidades implementadas en el sistema:</w:t>
      </w:r>
    </w:p>
    <w:p w14:paraId="662BA585" w14:textId="12D24856" w:rsidR="00EB7DFF" w:rsidRPr="00EB7DFF" w:rsidRDefault="00EB7DFF" w:rsidP="00EB7DFF"/>
    <w:p w14:paraId="3EFA1A55" w14:textId="45F2D2E8" w:rsidR="00573140" w:rsidRDefault="00AA2FE2" w:rsidP="00573140">
      <w:pPr>
        <w:jc w:val="center"/>
      </w:pPr>
      <w:r>
        <w:rPr>
          <w:noProof/>
        </w:rPr>
        <w:drawing>
          <wp:inline distT="0" distB="0" distL="0" distR="0" wp14:anchorId="0F91D9E3" wp14:editId="5128B40C">
            <wp:extent cx="3747135" cy="739140"/>
            <wp:effectExtent l="0" t="0" r="5715" b="381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25"/>
                    <a:srcRect l="63683" t="36872" r="9461" b="53712"/>
                    <a:stretch/>
                  </pic:blipFill>
                  <pic:spPr bwMode="auto">
                    <a:xfrm>
                      <a:off x="0" y="0"/>
                      <a:ext cx="3754968" cy="740685"/>
                    </a:xfrm>
                    <a:prstGeom prst="rect">
                      <a:avLst/>
                    </a:prstGeom>
                    <a:ln>
                      <a:noFill/>
                    </a:ln>
                    <a:extLst>
                      <a:ext uri="{53640926-AAD7-44D8-BBD7-CCE9431645EC}">
                        <a14:shadowObscured xmlns:a14="http://schemas.microsoft.com/office/drawing/2010/main"/>
                      </a:ext>
                    </a:extLst>
                  </pic:spPr>
                </pic:pic>
              </a:graphicData>
            </a:graphic>
          </wp:inline>
        </w:drawing>
      </w:r>
    </w:p>
    <w:p w14:paraId="2DC4AEBE" w14:textId="774CD460" w:rsidR="00573140" w:rsidRDefault="00037684" w:rsidP="00052CD8">
      <w:pPr>
        <w:jc w:val="center"/>
      </w:pPr>
      <w:r>
        <w:rPr>
          <w:noProof/>
        </w:rPr>
        <w:drawing>
          <wp:inline distT="0" distB="0" distL="0" distR="0" wp14:anchorId="597C4C1A" wp14:editId="3CDD5337">
            <wp:extent cx="5168900" cy="685800"/>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25"/>
                    <a:srcRect l="29116" t="39000" r="37514" b="53128"/>
                    <a:stretch/>
                  </pic:blipFill>
                  <pic:spPr bwMode="auto">
                    <a:xfrm>
                      <a:off x="0" y="0"/>
                      <a:ext cx="5237338" cy="694880"/>
                    </a:xfrm>
                    <a:prstGeom prst="rect">
                      <a:avLst/>
                    </a:prstGeom>
                    <a:ln>
                      <a:noFill/>
                    </a:ln>
                    <a:extLst>
                      <a:ext uri="{53640926-AAD7-44D8-BBD7-CCE9431645EC}">
                        <a14:shadowObscured xmlns:a14="http://schemas.microsoft.com/office/drawing/2010/main"/>
                      </a:ext>
                    </a:extLst>
                  </pic:spPr>
                </pic:pic>
              </a:graphicData>
            </a:graphic>
          </wp:inline>
        </w:drawing>
      </w:r>
    </w:p>
    <w:p w14:paraId="11D4AEFF" w14:textId="5D11BC01" w:rsidR="002E4100" w:rsidRDefault="002E4100" w:rsidP="002E4100">
      <w:pPr>
        <w:jc w:val="center"/>
      </w:pPr>
      <w:r>
        <w:rPr>
          <w:noProof/>
        </w:rPr>
        <w:drawing>
          <wp:inline distT="0" distB="0" distL="0" distR="0" wp14:anchorId="02C26C9B" wp14:editId="1FA5D96C">
            <wp:extent cx="881711" cy="655320"/>
            <wp:effectExtent l="0" t="0" r="0"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rotWithShape="1">
                    <a:blip r:embed="rId26"/>
                    <a:srcRect l="14070" t="66843" r="78205" b="22948"/>
                    <a:stretch/>
                  </pic:blipFill>
                  <pic:spPr bwMode="auto">
                    <a:xfrm>
                      <a:off x="0" y="0"/>
                      <a:ext cx="895254" cy="6653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3C490D" wp14:editId="05BDC43D">
            <wp:extent cx="1322336" cy="693420"/>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rotWithShape="1">
                    <a:blip r:embed="rId26"/>
                    <a:srcRect l="30845" t="50108" r="58253" b="39728"/>
                    <a:stretch/>
                  </pic:blipFill>
                  <pic:spPr bwMode="auto">
                    <a:xfrm>
                      <a:off x="0" y="0"/>
                      <a:ext cx="1350667" cy="708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754D65" wp14:editId="0C665951">
            <wp:extent cx="1213674" cy="609600"/>
            <wp:effectExtent l="0" t="0" r="5715" b="0"/>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27"/>
                    <a:srcRect l="31243" t="79654" r="59451" b="12074"/>
                    <a:stretch/>
                  </pic:blipFill>
                  <pic:spPr bwMode="auto">
                    <a:xfrm>
                      <a:off x="0" y="0"/>
                      <a:ext cx="1233803" cy="619710"/>
                    </a:xfrm>
                    <a:prstGeom prst="rect">
                      <a:avLst/>
                    </a:prstGeom>
                    <a:ln>
                      <a:noFill/>
                    </a:ln>
                    <a:extLst>
                      <a:ext uri="{53640926-AAD7-44D8-BBD7-CCE9431645EC}">
                        <a14:shadowObscured xmlns:a14="http://schemas.microsoft.com/office/drawing/2010/main"/>
                      </a:ext>
                    </a:extLst>
                  </pic:spPr>
                </pic:pic>
              </a:graphicData>
            </a:graphic>
          </wp:inline>
        </w:drawing>
      </w:r>
    </w:p>
    <w:p w14:paraId="1B87FDD9" w14:textId="38AFAEAE" w:rsidR="00EB7DFF" w:rsidRDefault="00205924" w:rsidP="00E00542">
      <w:pPr>
        <w:ind w:left="720"/>
        <w:jc w:val="both"/>
      </w:pPr>
      <w:r>
        <w:t>Dado que ya han sido explicado el significado y el ámbito al que pertenecen cada uno de los atributos, se procederá a comentar la modificación que han sufrido cada uno de ellos.</w:t>
      </w:r>
      <w:r w:rsidR="008D6ED0">
        <w:t xml:space="preserve"> Hay que tener en cuenta que los aspectos anteriores no han sido mejorados, por eso casi todos los valores se verán incrementados.</w:t>
      </w:r>
    </w:p>
    <w:p w14:paraId="4B22280D" w14:textId="10CFB60B" w:rsidR="00EB7DFF" w:rsidRPr="00E43EA5" w:rsidRDefault="00EB7DFF" w:rsidP="00EB7DFF">
      <w:pPr>
        <w:pStyle w:val="Prrafodelista"/>
        <w:numPr>
          <w:ilvl w:val="0"/>
          <w:numId w:val="18"/>
        </w:numPr>
        <w:jc w:val="both"/>
        <w:rPr>
          <w:b/>
          <w:bCs/>
        </w:rPr>
      </w:pPr>
      <w:r w:rsidRPr="00271174">
        <w:rPr>
          <w:b/>
          <w:bCs/>
        </w:rPr>
        <w:t xml:space="preserve">Fiabilidad: </w:t>
      </w:r>
      <w:r w:rsidR="008D6ED0">
        <w:t>en esta ocasión se han encontrado 8 bugs y el estado continúa siendo “C</w:t>
      </w:r>
      <w:r w:rsidR="00037684">
        <w:t>”.</w:t>
      </w:r>
    </w:p>
    <w:p w14:paraId="786759BB" w14:textId="60A0EDAD" w:rsidR="00EB7DFF" w:rsidRPr="00783487" w:rsidRDefault="00EB7DFF" w:rsidP="00EB7DFF">
      <w:pPr>
        <w:pStyle w:val="Prrafodelista"/>
        <w:numPr>
          <w:ilvl w:val="0"/>
          <w:numId w:val="18"/>
        </w:numPr>
        <w:jc w:val="both"/>
        <w:rPr>
          <w:b/>
          <w:bCs/>
        </w:rPr>
      </w:pPr>
      <w:r>
        <w:rPr>
          <w:b/>
          <w:bCs/>
        </w:rPr>
        <w:t xml:space="preserve">Seguridad: </w:t>
      </w:r>
      <w:r w:rsidR="008D6ED0">
        <w:t xml:space="preserve">en cuanto a las vulnerabilidades </w:t>
      </w:r>
      <w:r w:rsidR="00037684">
        <w:t>ahora hay 17 de estado “D” y los puntos críticos han aumentado a un valor de 4 con estado “E”. Ambos estados continúan igual que antes.</w:t>
      </w:r>
    </w:p>
    <w:p w14:paraId="2FEA4110" w14:textId="3AFE8D89" w:rsidR="00EB7DFF" w:rsidRDefault="00EB7DFF" w:rsidP="00EB7DFF">
      <w:pPr>
        <w:pStyle w:val="Prrafodelista"/>
        <w:numPr>
          <w:ilvl w:val="0"/>
          <w:numId w:val="18"/>
        </w:numPr>
        <w:jc w:val="both"/>
      </w:pPr>
      <w:r>
        <w:rPr>
          <w:b/>
          <w:bCs/>
        </w:rPr>
        <w:t xml:space="preserve">Mantenimiento: </w:t>
      </w:r>
      <w:r w:rsidR="00037684">
        <w:t>le deuda técnica ha aumentado considerablemente, ya que ahora es de un día, aunque sigue siendo aceptable ya que posee un estado “A”. Por otro lado, actualmente hay</w:t>
      </w:r>
      <w:r w:rsidR="00052CD8">
        <w:t xml:space="preserve"> 119 malos olores y el estado es “A” también. </w:t>
      </w:r>
    </w:p>
    <w:p w14:paraId="48CECC78" w14:textId="35DDA84F" w:rsidR="00EB7DFF" w:rsidRDefault="00EB7DFF" w:rsidP="00EB7DFF">
      <w:pPr>
        <w:pStyle w:val="Prrafodelista"/>
        <w:numPr>
          <w:ilvl w:val="0"/>
          <w:numId w:val="18"/>
        </w:numPr>
        <w:jc w:val="both"/>
      </w:pPr>
      <w:r w:rsidRPr="005C6433">
        <w:rPr>
          <w:b/>
          <w:bCs/>
        </w:rPr>
        <w:t>Cobertura:</w:t>
      </w:r>
      <w:r>
        <w:t xml:space="preserve"> </w:t>
      </w:r>
      <w:r w:rsidR="00052CD8">
        <w:t xml:space="preserve">en cuanto al porcentaje de la cobertura a disminuido ligeramente a un 53.5%. Hemos realizado todos los </w:t>
      </w:r>
      <w:proofErr w:type="spellStart"/>
      <w:r w:rsidR="00052CD8">
        <w:t>tests</w:t>
      </w:r>
      <w:proofErr w:type="spellEnd"/>
      <w:r w:rsidR="00052CD8">
        <w:t xml:space="preserve"> que nos ha dado tiempo en relación con las nuevas funcionalidades, pero es posible que los que no se hayan llevado </w:t>
      </w:r>
      <w:proofErr w:type="spellStart"/>
      <w:r w:rsidR="00052CD8">
        <w:t>acabo</w:t>
      </w:r>
      <w:proofErr w:type="spellEnd"/>
      <w:r w:rsidR="00052CD8">
        <w:t xml:space="preserve"> hayan deteriorado el porcentaje.</w:t>
      </w:r>
    </w:p>
    <w:p w14:paraId="4086E046" w14:textId="359EBDA3" w:rsidR="00EB7DFF" w:rsidRDefault="00EB7DFF" w:rsidP="00EB7DFF">
      <w:pPr>
        <w:pStyle w:val="Prrafodelista"/>
        <w:numPr>
          <w:ilvl w:val="0"/>
          <w:numId w:val="18"/>
        </w:numPr>
        <w:jc w:val="both"/>
      </w:pPr>
      <w:r>
        <w:rPr>
          <w:b/>
          <w:bCs/>
        </w:rPr>
        <w:t>Duplicaciones:</w:t>
      </w:r>
      <w:r>
        <w:t xml:space="preserve"> </w:t>
      </w:r>
      <w:r w:rsidR="00052CD8">
        <w:t>como en el análisis anterior, estas métricas continúan con un valor de 0.</w:t>
      </w:r>
    </w:p>
    <w:p w14:paraId="1156BE9D" w14:textId="7BC8BCB1" w:rsidR="00EB7DFF" w:rsidRDefault="00A318F5" w:rsidP="00EB7DFF">
      <w:pPr>
        <w:ind w:left="720"/>
        <w:jc w:val="both"/>
      </w:pPr>
      <w:r>
        <w:t>Finalmente, en cuanto al</w:t>
      </w:r>
      <w:r w:rsidR="00EB7DFF">
        <w:t xml:space="preserve"> número de líneas de código en el proyecto</w:t>
      </w:r>
      <w:r>
        <w:t xml:space="preserve"> actualmente tenemos </w:t>
      </w:r>
      <w:r w:rsidR="00ED1EE3">
        <w:t>en torno</w:t>
      </w:r>
      <w:r>
        <w:t xml:space="preserve"> a 2900 líneas.</w:t>
      </w:r>
    </w:p>
    <w:p w14:paraId="5E07D9E9" w14:textId="77777777" w:rsidR="00EB7DFF" w:rsidRPr="00573140" w:rsidRDefault="00EB7DFF" w:rsidP="002E4100">
      <w:pPr>
        <w:jc w:val="center"/>
      </w:pPr>
    </w:p>
    <w:p w14:paraId="0CE75416" w14:textId="5EFBD1E7" w:rsidR="00D16E28" w:rsidRDefault="00D16E28" w:rsidP="00D16E28">
      <w:pPr>
        <w:pStyle w:val="Ttulo3"/>
        <w:ind w:left="0" w:firstLine="720"/>
        <w:rPr>
          <w:color w:val="B85A22" w:themeColor="accent2" w:themeShade="BF"/>
        </w:rPr>
      </w:pPr>
      <w:bookmarkStart w:id="26" w:name="_Toc70948485"/>
      <w:r>
        <w:rPr>
          <w:color w:val="B85A22" w:themeColor="accent2" w:themeShade="BF"/>
        </w:rPr>
        <w:t>Descripción y análisis de los bugs encontrados</w:t>
      </w:r>
      <w:bookmarkEnd w:id="26"/>
    </w:p>
    <w:p w14:paraId="7DB071A4" w14:textId="597B1440" w:rsidR="00ED1EE3" w:rsidRDefault="00ED1EE3" w:rsidP="00ED1EE3">
      <w:pPr>
        <w:ind w:left="720"/>
      </w:pPr>
      <w:r>
        <w:t>Se han encontrado 8 bugs, de los cuales 6 de ellos ya estaban presentes por lo que se han explicado con anterioridad. Así sólo se añadirán los nuevos.</w:t>
      </w:r>
    </w:p>
    <w:p w14:paraId="497CD191" w14:textId="19622479" w:rsidR="00ED1EE3" w:rsidRDefault="00ED1EE3" w:rsidP="0057398D">
      <w:pPr>
        <w:ind w:left="720"/>
      </w:pPr>
      <w:r>
        <w:lastRenderedPageBreak/>
        <w:t>De los dos nuevos bugs, uno de ellos es debido a la misma situación que los otros 6. El otro se mostrará a continuación:</w:t>
      </w:r>
    </w:p>
    <w:p w14:paraId="37A5AA08" w14:textId="651DF3FF" w:rsidR="00ED1EE3" w:rsidRDefault="006906EF" w:rsidP="006906EF">
      <w:pPr>
        <w:jc w:val="center"/>
      </w:pPr>
      <w:r>
        <w:rPr>
          <w:noProof/>
        </w:rPr>
        <w:drawing>
          <wp:inline distT="0" distB="0" distL="0" distR="0" wp14:anchorId="7A17EBC2" wp14:editId="74AB7AA2">
            <wp:extent cx="5604510" cy="556209"/>
            <wp:effectExtent l="0" t="0" r="0" b="0"/>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rotWithShape="1">
                    <a:blip r:embed="rId28"/>
                    <a:srcRect l="34263" t="47745" r="25548" b="45165"/>
                    <a:stretch/>
                  </pic:blipFill>
                  <pic:spPr bwMode="auto">
                    <a:xfrm>
                      <a:off x="0" y="0"/>
                      <a:ext cx="5622381" cy="557983"/>
                    </a:xfrm>
                    <a:prstGeom prst="rect">
                      <a:avLst/>
                    </a:prstGeom>
                    <a:ln>
                      <a:noFill/>
                    </a:ln>
                    <a:extLst>
                      <a:ext uri="{53640926-AAD7-44D8-BBD7-CCE9431645EC}">
                        <a14:shadowObscured xmlns:a14="http://schemas.microsoft.com/office/drawing/2010/main"/>
                      </a:ext>
                    </a:extLst>
                  </pic:spPr>
                </pic:pic>
              </a:graphicData>
            </a:graphic>
          </wp:inline>
        </w:drawing>
      </w:r>
    </w:p>
    <w:p w14:paraId="492666C3" w14:textId="264A65CD" w:rsidR="0057398D" w:rsidRDefault="0057398D" w:rsidP="0057398D">
      <w:pPr>
        <w:ind w:left="720"/>
        <w:jc w:val="both"/>
      </w:pPr>
      <w:r>
        <w:t>Este bug ha ocurrido porque se está accediendo a un valor que es posible que sea nulo. En ese caso podría saltar la excepción “</w:t>
      </w:r>
      <w:proofErr w:type="spellStart"/>
      <w:r>
        <w:t>NullPointerException</w:t>
      </w:r>
      <w:proofErr w:type="spellEnd"/>
      <w:r>
        <w:t xml:space="preserve">”, pero también </w:t>
      </w:r>
      <w:r w:rsidRPr="0057398D">
        <w:t>podría exponer información de depuración que sería útil para un atacante, o podría permitir a un atacante saltarse las medidas de seguridad.</w:t>
      </w:r>
      <w:r>
        <w:t xml:space="preserve"> Por ello este bug es importante que se arregle.</w:t>
      </w:r>
    </w:p>
    <w:p w14:paraId="0F303AEC" w14:textId="518A57DB" w:rsidR="0057398D" w:rsidRDefault="0057398D" w:rsidP="0057398D">
      <w:pPr>
        <w:ind w:left="720"/>
        <w:jc w:val="both"/>
      </w:pPr>
      <w:r>
        <w:t xml:space="preserve">Para arreglarlo hay diversas maneras. Una de ellas es comprobar primero si el valor de ese objeto es nulo o no, y así solo se accederá a él en caso de que no lo sea. Otra manera es hacer que ese objeto no pueda ser nulo. </w:t>
      </w:r>
    </w:p>
    <w:p w14:paraId="52956CBC" w14:textId="77777777" w:rsidR="000518B9" w:rsidRDefault="000518B9" w:rsidP="000518B9">
      <w:pPr>
        <w:ind w:firstLine="648"/>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43594413" w14:textId="61D0C003" w:rsidR="000518B9" w:rsidRPr="00ED1EE3" w:rsidRDefault="005039E6" w:rsidP="0057398D">
      <w:pPr>
        <w:ind w:left="720"/>
        <w:jc w:val="both"/>
      </w:pPr>
      <w:r>
        <w:t>Para subsanar este mal olor,</w:t>
      </w:r>
      <w:r w:rsidR="00D8739A">
        <w:t xml:space="preserve"> finalmente lo que hemos hecho ha sido comprobar el objeto </w:t>
      </w:r>
      <w:proofErr w:type="spellStart"/>
      <w:r w:rsidR="00D8739A">
        <w:t>originalCause</w:t>
      </w:r>
      <w:proofErr w:type="spellEnd"/>
      <w:r w:rsidR="00D8739A">
        <w:t xml:space="preserve"> que le pasamos sea o no nulo.</w:t>
      </w:r>
    </w:p>
    <w:p w14:paraId="583A9843" w14:textId="77777777" w:rsidR="00D16E28" w:rsidRPr="00B93776" w:rsidRDefault="00D16E28" w:rsidP="00D16E28">
      <w:pPr>
        <w:pStyle w:val="Ttulo3"/>
        <w:ind w:left="0" w:firstLine="720"/>
        <w:rPr>
          <w:color w:val="B85A22" w:themeColor="accent2" w:themeShade="BF"/>
        </w:rPr>
      </w:pPr>
      <w:bookmarkStart w:id="27" w:name="_Toc70948486"/>
      <w:r>
        <w:rPr>
          <w:color w:val="B85A22" w:themeColor="accent2" w:themeShade="BF"/>
        </w:rPr>
        <w:t>Descripción y análisis de los malos olores encontrados</w:t>
      </w:r>
      <w:bookmarkEnd w:id="27"/>
    </w:p>
    <w:p w14:paraId="338F8F2D" w14:textId="67EDE500" w:rsidR="00D16E28" w:rsidRDefault="00672116" w:rsidP="006B1399">
      <w:pPr>
        <w:ind w:left="720"/>
        <w:jc w:val="both"/>
        <w:rPr>
          <w:rFonts w:asciiTheme="majorHAnsi" w:hAnsiTheme="majorHAnsi" w:cstheme="majorHAnsi"/>
          <w:color w:val="000000" w:themeColor="text1"/>
        </w:rPr>
      </w:pPr>
      <w:r>
        <w:rPr>
          <w:rFonts w:asciiTheme="majorHAnsi" w:hAnsiTheme="majorHAnsi" w:cstheme="majorHAnsi"/>
          <w:color w:val="000000" w:themeColor="text1"/>
        </w:rPr>
        <w:t xml:space="preserve">Se han encontrado diversos malos olores. </w:t>
      </w:r>
      <w:r w:rsidR="006B1399">
        <w:rPr>
          <w:rFonts w:asciiTheme="majorHAnsi" w:hAnsiTheme="majorHAnsi" w:cstheme="majorHAnsi"/>
          <w:color w:val="000000" w:themeColor="text1"/>
        </w:rPr>
        <w:t xml:space="preserve">Aquí solo se describirán aquellos malos olores que se hayan encontrado </w:t>
      </w:r>
      <w:r w:rsidR="007225A6">
        <w:rPr>
          <w:rFonts w:asciiTheme="majorHAnsi" w:hAnsiTheme="majorHAnsi" w:cstheme="majorHAnsi"/>
          <w:color w:val="000000" w:themeColor="text1"/>
        </w:rPr>
        <w:t>nuevos, ya que la mayoría de los anteriores continúan aún sin subsanarse.</w:t>
      </w:r>
    </w:p>
    <w:p w14:paraId="2FCBA888" w14:textId="492BEB49" w:rsidR="007225A6" w:rsidRDefault="00040CD8" w:rsidP="007225A6">
      <w:pPr>
        <w:pStyle w:val="Ttulo3"/>
        <w:ind w:left="720" w:firstLine="720"/>
        <w:rPr>
          <w:color w:val="808080" w:themeColor="background1" w:themeShade="80"/>
        </w:rPr>
      </w:pPr>
      <w:bookmarkStart w:id="28" w:name="_Toc70948487"/>
      <w:r w:rsidRPr="00040CD8">
        <w:rPr>
          <w:color w:val="808080" w:themeColor="background1" w:themeShade="80"/>
        </w:rPr>
        <w:t>Utilice las clases de la API de Java en lugar de las clases de Sun</w:t>
      </w:r>
      <w:bookmarkEnd w:id="28"/>
    </w:p>
    <w:p w14:paraId="765A1FAA" w14:textId="77777777" w:rsidR="00C63310" w:rsidRDefault="00C63310" w:rsidP="00C63310">
      <w:pPr>
        <w:ind w:left="1440"/>
        <w:jc w:val="both"/>
      </w:pPr>
      <w:r>
        <w:rPr>
          <w:noProof/>
        </w:rPr>
        <w:drawing>
          <wp:inline distT="0" distB="0" distL="0" distR="0" wp14:anchorId="097480D8" wp14:editId="557F95C4">
            <wp:extent cx="4741817" cy="502920"/>
            <wp:effectExtent l="0" t="0" r="1905"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rotWithShape="1">
                    <a:blip r:embed="rId18"/>
                    <a:srcRect l="27654" t="45854" r="37248" b="47528"/>
                    <a:stretch/>
                  </pic:blipFill>
                  <pic:spPr bwMode="auto">
                    <a:xfrm>
                      <a:off x="0" y="0"/>
                      <a:ext cx="4750805" cy="503873"/>
                    </a:xfrm>
                    <a:prstGeom prst="rect">
                      <a:avLst/>
                    </a:prstGeom>
                    <a:ln>
                      <a:noFill/>
                    </a:ln>
                    <a:extLst>
                      <a:ext uri="{53640926-AAD7-44D8-BBD7-CCE9431645EC}">
                        <a14:shadowObscured xmlns:a14="http://schemas.microsoft.com/office/drawing/2010/main"/>
                      </a:ext>
                    </a:extLst>
                  </pic:spPr>
                </pic:pic>
              </a:graphicData>
            </a:graphic>
          </wp:inline>
        </w:drawing>
      </w:r>
    </w:p>
    <w:p w14:paraId="04760D0D" w14:textId="3B52E64E" w:rsidR="00C63310" w:rsidRDefault="007225A6" w:rsidP="00C63310">
      <w:pPr>
        <w:ind w:left="1440"/>
        <w:jc w:val="both"/>
      </w:pPr>
      <w:r>
        <w:t xml:space="preserve">Este mal olor </w:t>
      </w:r>
      <w:r w:rsidR="00040CD8">
        <w:t>se produce porque se ha importado las</w:t>
      </w:r>
      <w:r w:rsidR="00040CD8" w:rsidRPr="00040CD8">
        <w:t xml:space="preserve"> clases de los paquetes </w:t>
      </w:r>
      <w:r w:rsidR="00040CD8" w:rsidRPr="00040CD8">
        <w:rPr>
          <w:i/>
          <w:iCs/>
        </w:rPr>
        <w:t>sun.*</w:t>
      </w:r>
      <w:r w:rsidR="00040CD8" w:rsidRPr="00040CD8">
        <w:t xml:space="preserve"> o </w:t>
      </w:r>
      <w:proofErr w:type="spellStart"/>
      <w:r w:rsidR="00040CD8" w:rsidRPr="00040CD8">
        <w:rPr>
          <w:i/>
          <w:iCs/>
        </w:rPr>
        <w:t>com.sun</w:t>
      </w:r>
      <w:proofErr w:type="spellEnd"/>
      <w:r w:rsidR="00040CD8" w:rsidRPr="00040CD8">
        <w:rPr>
          <w:i/>
          <w:iCs/>
        </w:rPr>
        <w:t>.*</w:t>
      </w:r>
      <w:r w:rsidR="00040CD8">
        <w:t xml:space="preserve">. Estos </w:t>
      </w:r>
      <w:r w:rsidR="00040CD8" w:rsidRPr="00040CD8">
        <w:t>no forman parte de la API de Java</w:t>
      </w:r>
      <w:r w:rsidR="00D8254A">
        <w:t xml:space="preserve"> y dichas</w:t>
      </w:r>
      <w:r w:rsidR="00040CD8" w:rsidRPr="00040CD8">
        <w:t xml:space="preserve"> clases están casi siempre envueltas por clases de la API de Java que deberían utilizarse en su lugar.</w:t>
      </w:r>
    </w:p>
    <w:p w14:paraId="31CD6500" w14:textId="1731FB71" w:rsidR="00D8254A" w:rsidRDefault="00D8254A" w:rsidP="00040CD8">
      <w:pPr>
        <w:ind w:left="1440"/>
        <w:jc w:val="both"/>
      </w:pPr>
      <w:r>
        <w:t>Esta situación puede derivar en varios problemas</w:t>
      </w:r>
      <w:r w:rsidR="00525CCE">
        <w:t>, por lo que es algo grave</w:t>
      </w:r>
      <w:r>
        <w:t xml:space="preserve">. Entre ellos destaca la compatibilidad, ya que </w:t>
      </w:r>
      <w:r w:rsidR="005A47BE">
        <w:t xml:space="preserve">esta </w:t>
      </w:r>
      <w:r>
        <w:t xml:space="preserve">no se garantiza con otras versiones de Java. También puede haber problemas si se cambia a otro proveedor de Java como es </w:t>
      </w:r>
      <w:proofErr w:type="spellStart"/>
      <w:r>
        <w:t>OpenJDK</w:t>
      </w:r>
      <w:proofErr w:type="spellEnd"/>
      <w:r>
        <w:t>.</w:t>
      </w:r>
    </w:p>
    <w:p w14:paraId="6A560EA3" w14:textId="5F32B7D7" w:rsidR="009137CC" w:rsidRDefault="009137CC" w:rsidP="00040CD8">
      <w:pPr>
        <w:ind w:left="1440"/>
        <w:jc w:val="both"/>
      </w:pPr>
      <w:r>
        <w:t>Así, la solución sería utilizar clases de la API de Java para evitar estos posibles conflictos.</w:t>
      </w:r>
    </w:p>
    <w:p w14:paraId="1E4CC036" w14:textId="6C51B0CC" w:rsidR="00E75023" w:rsidRDefault="00E75023" w:rsidP="00040CD8">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14F87EDE" w14:textId="782DAB03" w:rsidR="00E75023" w:rsidRDefault="00E75023" w:rsidP="00040CD8">
      <w:pPr>
        <w:ind w:left="1440"/>
        <w:jc w:val="both"/>
      </w:pPr>
      <w:r>
        <w:t xml:space="preserve">Para subsanar este mal olor, hemos procedido a cambiar la importación de los paquetes </w:t>
      </w:r>
      <w:proofErr w:type="spellStart"/>
      <w:r>
        <w:t>Sun</w:t>
      </w:r>
      <w:proofErr w:type="spellEnd"/>
      <w:r>
        <w:t xml:space="preserve"> por los de las clases de la API de Java.</w:t>
      </w:r>
    </w:p>
    <w:p w14:paraId="17F219BF" w14:textId="6B4B7748" w:rsidR="00525CCE" w:rsidRDefault="00525CCE" w:rsidP="00525CCE">
      <w:pPr>
        <w:pStyle w:val="Ttulo3"/>
        <w:ind w:left="1440"/>
        <w:rPr>
          <w:color w:val="808080" w:themeColor="background1" w:themeShade="80"/>
        </w:rPr>
      </w:pPr>
      <w:bookmarkStart w:id="29" w:name="_Toc70948488"/>
      <w:r w:rsidRPr="00525CCE">
        <w:rPr>
          <w:color w:val="808080" w:themeColor="background1" w:themeShade="80"/>
        </w:rPr>
        <w:t>Sustituir este uso de "String.class.isInstance()" por "instanceof String"</w:t>
      </w:r>
      <w:bookmarkEnd w:id="29"/>
    </w:p>
    <w:p w14:paraId="565435AC" w14:textId="77777777" w:rsidR="00156077" w:rsidRDefault="00156077" w:rsidP="00156077">
      <w:pPr>
        <w:ind w:left="1440"/>
        <w:jc w:val="both"/>
      </w:pPr>
      <w:r>
        <w:rPr>
          <w:noProof/>
        </w:rPr>
        <w:drawing>
          <wp:inline distT="0" distB="0" distL="0" distR="0" wp14:anchorId="3981B7D7" wp14:editId="40769650">
            <wp:extent cx="4774692" cy="495300"/>
            <wp:effectExtent l="0" t="0" r="6985" b="0"/>
            <wp:docPr id="29" name="Imagen 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rotWithShape="1">
                    <a:blip r:embed="rId21"/>
                    <a:srcRect l="27520" t="63344" r="40439" b="30746"/>
                    <a:stretch/>
                  </pic:blipFill>
                  <pic:spPr bwMode="auto">
                    <a:xfrm>
                      <a:off x="0" y="0"/>
                      <a:ext cx="4810380" cy="499002"/>
                    </a:xfrm>
                    <a:prstGeom prst="rect">
                      <a:avLst/>
                    </a:prstGeom>
                    <a:ln>
                      <a:noFill/>
                    </a:ln>
                    <a:extLst>
                      <a:ext uri="{53640926-AAD7-44D8-BBD7-CCE9431645EC}">
                        <a14:shadowObscured xmlns:a14="http://schemas.microsoft.com/office/drawing/2010/main"/>
                      </a:ext>
                    </a:extLst>
                  </pic:spPr>
                </pic:pic>
              </a:graphicData>
            </a:graphic>
          </wp:inline>
        </w:drawing>
      </w:r>
    </w:p>
    <w:p w14:paraId="3BC501C2" w14:textId="33E79537" w:rsidR="00156077" w:rsidRPr="00156077" w:rsidRDefault="00525CCE" w:rsidP="00156077">
      <w:pPr>
        <w:ind w:left="1440"/>
        <w:jc w:val="both"/>
        <w:rPr>
          <w:rFonts w:asciiTheme="majorHAnsi" w:hAnsiTheme="majorHAnsi" w:cstheme="majorHAnsi"/>
          <w:i/>
          <w:iCs/>
          <w:color w:val="000000" w:themeColor="text1"/>
        </w:rPr>
      </w:pPr>
      <w:r>
        <w:t xml:space="preserve">Este mal olor se produce </w:t>
      </w:r>
      <w:r w:rsidR="0043084C">
        <w:t>se quiere comprobar</w:t>
      </w:r>
      <w:r w:rsidR="0043084C" w:rsidRPr="0043084C">
        <w:t xml:space="preserve"> si una variable puede ser lanzada a algún tipo de forma estática</w:t>
      </w:r>
      <w:r w:rsidR="0043084C">
        <w:t xml:space="preserve"> y no se utiliza </w:t>
      </w:r>
      <w:proofErr w:type="spellStart"/>
      <w:r w:rsidR="0043084C" w:rsidRPr="0043084C">
        <w:rPr>
          <w:rFonts w:asciiTheme="majorHAnsi" w:hAnsiTheme="majorHAnsi" w:cstheme="majorHAnsi"/>
          <w:i/>
          <w:iCs/>
          <w:color w:val="000000" w:themeColor="text1"/>
        </w:rPr>
        <w:t>instanceof</w:t>
      </w:r>
      <w:proofErr w:type="spellEnd"/>
      <w:r w:rsidR="0043084C">
        <w:rPr>
          <w:rFonts w:asciiTheme="majorHAnsi" w:hAnsiTheme="majorHAnsi" w:cstheme="majorHAnsi"/>
          <w:i/>
          <w:iCs/>
          <w:color w:val="000000" w:themeColor="text1"/>
        </w:rPr>
        <w:t>.</w:t>
      </w:r>
    </w:p>
    <w:p w14:paraId="3C7DFB05" w14:textId="717E2E57" w:rsidR="001346AE" w:rsidRDefault="001346AE" w:rsidP="00040CD8">
      <w:pPr>
        <w:ind w:left="1440"/>
        <w:jc w:val="both"/>
        <w:rPr>
          <w:rFonts w:asciiTheme="majorHAnsi" w:hAnsiTheme="majorHAnsi" w:cstheme="majorHAnsi"/>
          <w:color w:val="000000" w:themeColor="text1"/>
        </w:rPr>
      </w:pPr>
      <w:r w:rsidRPr="001346AE">
        <w:rPr>
          <w:rFonts w:asciiTheme="majorHAnsi" w:hAnsiTheme="majorHAnsi" w:cstheme="majorHAnsi"/>
          <w:color w:val="000000" w:themeColor="text1"/>
        </w:rPr>
        <w:lastRenderedPageBreak/>
        <w:t xml:space="preserve">El método </w:t>
      </w:r>
      <w:proofErr w:type="spellStart"/>
      <w:r w:rsidRPr="001346AE">
        <w:rPr>
          <w:rFonts w:asciiTheme="majorHAnsi" w:hAnsiTheme="majorHAnsi" w:cstheme="majorHAnsi"/>
          <w:color w:val="000000" w:themeColor="text1"/>
        </w:rPr>
        <w:t>isInstance</w:t>
      </w:r>
      <w:proofErr w:type="spellEnd"/>
      <w:r w:rsidRPr="001346AE">
        <w:rPr>
          <w:rFonts w:asciiTheme="majorHAnsi" w:hAnsiTheme="majorHAnsi" w:cstheme="majorHAnsi"/>
          <w:color w:val="000000" w:themeColor="text1"/>
        </w:rPr>
        <w:t xml:space="preserve">() de </w:t>
      </w:r>
      <w:proofErr w:type="spellStart"/>
      <w:r w:rsidRPr="001346AE">
        <w:rPr>
          <w:rFonts w:asciiTheme="majorHAnsi" w:hAnsiTheme="majorHAnsi" w:cstheme="majorHAnsi"/>
          <w:color w:val="000000" w:themeColor="text1"/>
        </w:rPr>
        <w:t>java.lang.Class</w:t>
      </w:r>
      <w:proofErr w:type="spellEnd"/>
      <w:r w:rsidRPr="001346AE">
        <w:rPr>
          <w:rFonts w:asciiTheme="majorHAnsi" w:hAnsiTheme="majorHAnsi" w:cstheme="majorHAnsi"/>
          <w:color w:val="000000" w:themeColor="text1"/>
        </w:rPr>
        <w:t xml:space="preserve"> funciona de forma diferente y realiza la comprobación de tipos sólo en tiempo de ejecución, por lo que los tipos incompatibles no se detectarán en una fase temprana del desarrollo, lo que puede dar lugar a código muerto</w:t>
      </w:r>
      <w:r w:rsidR="0043084C">
        <w:rPr>
          <w:rFonts w:asciiTheme="majorHAnsi" w:hAnsiTheme="majorHAnsi" w:cstheme="majorHAnsi"/>
          <w:color w:val="000000" w:themeColor="text1"/>
        </w:rPr>
        <w:t xml:space="preserve">. En caso de </w:t>
      </w:r>
      <w:proofErr w:type="spellStart"/>
      <w:r w:rsidR="0043084C">
        <w:rPr>
          <w:rFonts w:asciiTheme="majorHAnsi" w:hAnsiTheme="majorHAnsi" w:cstheme="majorHAnsi"/>
          <w:color w:val="000000" w:themeColor="text1"/>
        </w:rPr>
        <w:t>instanceof</w:t>
      </w:r>
      <w:proofErr w:type="spellEnd"/>
      <w:r w:rsidR="0043084C">
        <w:rPr>
          <w:rFonts w:asciiTheme="majorHAnsi" w:hAnsiTheme="majorHAnsi" w:cstheme="majorHAnsi"/>
          <w:color w:val="000000" w:themeColor="text1"/>
        </w:rPr>
        <w:t xml:space="preserve"> </w:t>
      </w:r>
      <w:proofErr w:type="spellStart"/>
      <w:r w:rsidR="0043084C">
        <w:rPr>
          <w:rFonts w:asciiTheme="majorHAnsi" w:hAnsiTheme="majorHAnsi" w:cstheme="majorHAnsi"/>
          <w:color w:val="000000" w:themeColor="text1"/>
        </w:rPr>
        <w:t>String</w:t>
      </w:r>
      <w:proofErr w:type="spellEnd"/>
      <w:r w:rsidR="0043084C">
        <w:rPr>
          <w:rFonts w:asciiTheme="majorHAnsi" w:hAnsiTheme="majorHAnsi" w:cstheme="majorHAnsi"/>
          <w:color w:val="000000" w:themeColor="text1"/>
        </w:rPr>
        <w:t>,</w:t>
      </w:r>
      <w:r w:rsidR="0043084C" w:rsidRPr="0043084C">
        <w:t xml:space="preserve"> </w:t>
      </w:r>
      <w:r w:rsidR="0043084C" w:rsidRPr="0043084C">
        <w:rPr>
          <w:rFonts w:asciiTheme="majorHAnsi" w:hAnsiTheme="majorHAnsi" w:cstheme="majorHAnsi"/>
          <w:color w:val="000000" w:themeColor="text1"/>
        </w:rPr>
        <w:t>producirá un error en tiempo de compilación en caso de tipos incompatibles</w:t>
      </w:r>
      <w:r w:rsidR="0043084C">
        <w:rPr>
          <w:rFonts w:asciiTheme="majorHAnsi" w:hAnsiTheme="majorHAnsi" w:cstheme="majorHAnsi"/>
          <w:color w:val="000000" w:themeColor="text1"/>
        </w:rPr>
        <w:t>. Estos son problemas destacables, por lo que tiene bastante importancia este mal olor.</w:t>
      </w:r>
    </w:p>
    <w:p w14:paraId="555692E2" w14:textId="7665ED31" w:rsidR="00FA025D" w:rsidRDefault="0043084C" w:rsidP="00FA025D">
      <w:pPr>
        <w:ind w:left="1440"/>
        <w:jc w:val="both"/>
        <w:rPr>
          <w:rFonts w:asciiTheme="majorHAnsi" w:hAnsiTheme="majorHAnsi" w:cstheme="majorHAnsi"/>
          <w:color w:val="000000" w:themeColor="text1"/>
        </w:rPr>
      </w:pPr>
      <w:r>
        <w:rPr>
          <w:rFonts w:asciiTheme="majorHAnsi" w:hAnsiTheme="majorHAnsi" w:cstheme="majorHAnsi"/>
          <w:color w:val="000000" w:themeColor="text1"/>
        </w:rPr>
        <w:t xml:space="preserve">Para solucionarlo habría que cambia el método que se ha usado por </w:t>
      </w:r>
      <w:proofErr w:type="spellStart"/>
      <w:r>
        <w:rPr>
          <w:rFonts w:asciiTheme="majorHAnsi" w:hAnsiTheme="majorHAnsi" w:cstheme="majorHAnsi"/>
          <w:color w:val="000000" w:themeColor="text1"/>
        </w:rPr>
        <w:t>instanceof</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String</w:t>
      </w:r>
      <w:proofErr w:type="spellEnd"/>
      <w:r>
        <w:rPr>
          <w:rFonts w:asciiTheme="majorHAnsi" w:hAnsiTheme="majorHAnsi" w:cstheme="majorHAnsi"/>
          <w:color w:val="000000" w:themeColor="text1"/>
        </w:rPr>
        <w:t>.</w:t>
      </w:r>
    </w:p>
    <w:p w14:paraId="7F53072D" w14:textId="77777777" w:rsidR="00E75023" w:rsidRDefault="00E75023" w:rsidP="00E75023">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3F496FCE" w14:textId="17D78C0C" w:rsidR="00E75023" w:rsidRDefault="00E75023" w:rsidP="00E75023">
      <w:pPr>
        <w:ind w:left="1440"/>
        <w:jc w:val="both"/>
        <w:rPr>
          <w:rFonts w:asciiTheme="majorHAnsi" w:hAnsiTheme="majorHAnsi" w:cstheme="majorHAnsi"/>
          <w:color w:val="000000" w:themeColor="text1"/>
        </w:rPr>
      </w:pPr>
      <w:r>
        <w:t xml:space="preserve">Para subsanar este mal olor, hemos reemplazado el uso de </w:t>
      </w:r>
      <w:proofErr w:type="spellStart"/>
      <w:r>
        <w:t>isIstance</w:t>
      </w:r>
      <w:proofErr w:type="spellEnd"/>
      <w:r>
        <w:t xml:space="preserve">() de la clase </w:t>
      </w:r>
      <w:proofErr w:type="spellStart"/>
      <w:r>
        <w:t>String</w:t>
      </w:r>
      <w:proofErr w:type="spellEnd"/>
      <w:r>
        <w:t xml:space="preserve"> por el método </w:t>
      </w:r>
      <w:proofErr w:type="spellStart"/>
      <w:r>
        <w:t>instanceOf</w:t>
      </w:r>
      <w:proofErr w:type="spellEnd"/>
      <w:r>
        <w:t>().</w:t>
      </w:r>
    </w:p>
    <w:p w14:paraId="37715AEC" w14:textId="2C1251A8" w:rsidR="00A32703" w:rsidRDefault="00A32703" w:rsidP="00A32703">
      <w:pPr>
        <w:pStyle w:val="Ttulo3"/>
        <w:ind w:left="1440"/>
        <w:rPr>
          <w:color w:val="808080" w:themeColor="background1" w:themeShade="80"/>
        </w:rPr>
      </w:pPr>
      <w:bookmarkStart w:id="30" w:name="_Toc70948489"/>
      <w:r>
        <w:rPr>
          <w:color w:val="808080" w:themeColor="background1" w:themeShade="80"/>
        </w:rPr>
        <w:t>Elimin</w:t>
      </w:r>
      <w:r w:rsidR="006F0CA9">
        <w:rPr>
          <w:color w:val="808080" w:themeColor="background1" w:themeShade="80"/>
        </w:rPr>
        <w:t>ar</w:t>
      </w:r>
      <w:r>
        <w:rPr>
          <w:color w:val="808080" w:themeColor="background1" w:themeShade="80"/>
        </w:rPr>
        <w:t xml:space="preserve"> el casteo innecesario</w:t>
      </w:r>
      <w:bookmarkEnd w:id="30"/>
    </w:p>
    <w:p w14:paraId="12B9EFCC" w14:textId="3BAFF1DE" w:rsidR="00A32703" w:rsidRDefault="00A32703" w:rsidP="00A32703">
      <w:pPr>
        <w:ind w:left="1440"/>
        <w:jc w:val="both"/>
      </w:pPr>
      <w:r>
        <w:rPr>
          <w:noProof/>
        </w:rPr>
        <w:drawing>
          <wp:inline distT="0" distB="0" distL="0" distR="0" wp14:anchorId="67DEA62A" wp14:editId="7D52F8D2">
            <wp:extent cx="4741025" cy="441960"/>
            <wp:effectExtent l="0" t="0" r="2540" b="0"/>
            <wp:docPr id="198" name="Imagen 198"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Texto, Aplicación, Correo electrónico, Sitio web&#10;&#10;Descripción generada automáticamente"/>
                    <pic:cNvPicPr/>
                  </pic:nvPicPr>
                  <pic:blipFill rotWithShape="1">
                    <a:blip r:embed="rId29"/>
                    <a:srcRect l="27520" t="51527" r="41104" b="43274"/>
                    <a:stretch/>
                  </pic:blipFill>
                  <pic:spPr bwMode="auto">
                    <a:xfrm>
                      <a:off x="0" y="0"/>
                      <a:ext cx="4760820" cy="443805"/>
                    </a:xfrm>
                    <a:prstGeom prst="rect">
                      <a:avLst/>
                    </a:prstGeom>
                    <a:ln>
                      <a:noFill/>
                    </a:ln>
                    <a:extLst>
                      <a:ext uri="{53640926-AAD7-44D8-BBD7-CCE9431645EC}">
                        <a14:shadowObscured xmlns:a14="http://schemas.microsoft.com/office/drawing/2010/main"/>
                      </a:ext>
                    </a:extLst>
                  </pic:spPr>
                </pic:pic>
              </a:graphicData>
            </a:graphic>
          </wp:inline>
        </w:drawing>
      </w:r>
    </w:p>
    <w:p w14:paraId="02311358" w14:textId="14AAE098" w:rsidR="00A32703" w:rsidRPr="00156077" w:rsidRDefault="00A32703" w:rsidP="00A32703">
      <w:pPr>
        <w:ind w:left="1440"/>
        <w:jc w:val="both"/>
        <w:rPr>
          <w:rFonts w:asciiTheme="majorHAnsi" w:hAnsiTheme="majorHAnsi" w:cstheme="majorHAnsi"/>
          <w:i/>
          <w:iCs/>
          <w:color w:val="000000" w:themeColor="text1"/>
        </w:rPr>
      </w:pPr>
      <w:r>
        <w:t>Este mal olor se produce cuando se realiza un casteo innecesario a un tipo determinado.</w:t>
      </w:r>
    </w:p>
    <w:p w14:paraId="01124A2A" w14:textId="1E337EAE" w:rsidR="00A32703" w:rsidRDefault="00A32703" w:rsidP="00A32703">
      <w:pPr>
        <w:ind w:left="1440"/>
        <w:jc w:val="both"/>
        <w:rPr>
          <w:rFonts w:asciiTheme="majorHAnsi" w:hAnsiTheme="majorHAnsi" w:cstheme="majorHAnsi"/>
          <w:color w:val="000000" w:themeColor="text1"/>
        </w:rPr>
      </w:pPr>
      <w:r>
        <w:rPr>
          <w:rFonts w:asciiTheme="majorHAnsi" w:hAnsiTheme="majorHAnsi" w:cstheme="majorHAnsi"/>
          <w:color w:val="000000" w:themeColor="text1"/>
        </w:rPr>
        <w:t>Esta situación no es muy grave, aunque hace que</w:t>
      </w:r>
      <w:r w:rsidRPr="00A32703">
        <w:t xml:space="preserve"> </w:t>
      </w:r>
      <w:r w:rsidRPr="00A32703">
        <w:rPr>
          <w:rFonts w:asciiTheme="majorHAnsi" w:hAnsiTheme="majorHAnsi" w:cstheme="majorHAnsi"/>
          <w:color w:val="000000" w:themeColor="text1"/>
        </w:rPr>
        <w:t>el código sea más difícil de leer y entender.</w:t>
      </w:r>
    </w:p>
    <w:p w14:paraId="388FA99C" w14:textId="7BC1CFB8" w:rsidR="00A32703" w:rsidRDefault="00A32703" w:rsidP="00A32703">
      <w:pPr>
        <w:ind w:left="1440"/>
        <w:jc w:val="both"/>
        <w:rPr>
          <w:rFonts w:asciiTheme="majorHAnsi" w:hAnsiTheme="majorHAnsi" w:cstheme="majorHAnsi"/>
          <w:color w:val="000000" w:themeColor="text1"/>
        </w:rPr>
      </w:pPr>
      <w:r>
        <w:rPr>
          <w:rFonts w:asciiTheme="majorHAnsi" w:hAnsiTheme="majorHAnsi" w:cstheme="majorHAnsi"/>
          <w:color w:val="000000" w:themeColor="text1"/>
        </w:rPr>
        <w:t>La solución sería sencilla, ya que sólo habría que eliminar ese casteo.</w:t>
      </w:r>
    </w:p>
    <w:p w14:paraId="2D1E9441" w14:textId="77777777" w:rsidR="00E75023" w:rsidRDefault="00E75023" w:rsidP="00E75023">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554AAEBE" w14:textId="7D9C52B1" w:rsidR="00E75023" w:rsidRDefault="00E75023" w:rsidP="00A32703">
      <w:pPr>
        <w:ind w:left="1440"/>
        <w:jc w:val="both"/>
        <w:rPr>
          <w:rFonts w:asciiTheme="majorHAnsi" w:hAnsiTheme="majorHAnsi" w:cstheme="majorHAnsi"/>
          <w:color w:val="000000" w:themeColor="text1"/>
        </w:rPr>
      </w:pPr>
      <w:r>
        <w:t xml:space="preserve">Para subsanar este mal olor, hemos eliminado un casteo que estábamos realizando a una </w:t>
      </w:r>
      <w:proofErr w:type="spellStart"/>
      <w:r>
        <w:t>Collection</w:t>
      </w:r>
      <w:proofErr w:type="spellEnd"/>
      <w:r>
        <w:t xml:space="preserve"> en específico.</w:t>
      </w:r>
    </w:p>
    <w:p w14:paraId="67D3F248" w14:textId="7C0EA08C" w:rsidR="006F0CA9" w:rsidRDefault="006F0CA9" w:rsidP="006F0CA9">
      <w:pPr>
        <w:pStyle w:val="Ttulo3"/>
        <w:ind w:left="1440"/>
        <w:rPr>
          <w:color w:val="808080" w:themeColor="background1" w:themeShade="80"/>
        </w:rPr>
      </w:pPr>
      <w:bookmarkStart w:id="31" w:name="_Toc70948490"/>
      <w:r>
        <w:rPr>
          <w:color w:val="808080" w:themeColor="background1" w:themeShade="80"/>
        </w:rPr>
        <w:t>Eliminar el literal booleano innecesario</w:t>
      </w:r>
      <w:bookmarkEnd w:id="31"/>
    </w:p>
    <w:p w14:paraId="4902914B" w14:textId="432A9C74" w:rsidR="006F0CA9" w:rsidRDefault="006F0CA9" w:rsidP="006F0CA9">
      <w:pPr>
        <w:ind w:left="1440"/>
        <w:jc w:val="both"/>
      </w:pPr>
      <w:r>
        <w:rPr>
          <w:noProof/>
        </w:rPr>
        <w:drawing>
          <wp:inline distT="0" distB="0" distL="0" distR="0" wp14:anchorId="54C0D433" wp14:editId="549CEC18">
            <wp:extent cx="4742993" cy="480060"/>
            <wp:effectExtent l="0" t="0" r="635" b="0"/>
            <wp:docPr id="200" name="Imagen 200"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Texto, Aplicación, Correo electrónico, Sitio web&#10;&#10;Descripción generada automáticamente"/>
                    <pic:cNvPicPr/>
                  </pic:nvPicPr>
                  <pic:blipFill rotWithShape="1">
                    <a:blip r:embed="rId29"/>
                    <a:srcRect l="27255" t="62162" r="39907" b="31928"/>
                    <a:stretch/>
                  </pic:blipFill>
                  <pic:spPr bwMode="auto">
                    <a:xfrm>
                      <a:off x="0" y="0"/>
                      <a:ext cx="4759755" cy="481757"/>
                    </a:xfrm>
                    <a:prstGeom prst="rect">
                      <a:avLst/>
                    </a:prstGeom>
                    <a:ln>
                      <a:noFill/>
                    </a:ln>
                    <a:extLst>
                      <a:ext uri="{53640926-AAD7-44D8-BBD7-CCE9431645EC}">
                        <a14:shadowObscured xmlns:a14="http://schemas.microsoft.com/office/drawing/2010/main"/>
                      </a:ext>
                    </a:extLst>
                  </pic:spPr>
                </pic:pic>
              </a:graphicData>
            </a:graphic>
          </wp:inline>
        </w:drawing>
      </w:r>
    </w:p>
    <w:p w14:paraId="028CBB9F" w14:textId="01C55775" w:rsidR="006F0CA9" w:rsidRPr="00156077" w:rsidRDefault="006F0CA9" w:rsidP="006F0CA9">
      <w:pPr>
        <w:ind w:left="1440"/>
        <w:jc w:val="both"/>
        <w:rPr>
          <w:rFonts w:asciiTheme="majorHAnsi" w:hAnsiTheme="majorHAnsi" w:cstheme="majorHAnsi"/>
          <w:i/>
          <w:iCs/>
          <w:color w:val="000000" w:themeColor="text1"/>
        </w:rPr>
      </w:pPr>
      <w:r>
        <w:t>Este mal olor se produce cuando se añade un booleano innecesario.</w:t>
      </w:r>
    </w:p>
    <w:p w14:paraId="6C068047" w14:textId="7FF2117D" w:rsidR="006F0CA9" w:rsidRDefault="006F0CA9" w:rsidP="006F0CA9">
      <w:pPr>
        <w:ind w:left="1440"/>
        <w:jc w:val="both"/>
        <w:rPr>
          <w:rFonts w:asciiTheme="majorHAnsi" w:hAnsiTheme="majorHAnsi" w:cstheme="majorHAnsi"/>
          <w:color w:val="000000" w:themeColor="text1"/>
        </w:rPr>
      </w:pPr>
      <w:r>
        <w:rPr>
          <w:rFonts w:asciiTheme="majorHAnsi" w:hAnsiTheme="majorHAnsi" w:cstheme="majorHAnsi"/>
          <w:color w:val="000000" w:themeColor="text1"/>
        </w:rPr>
        <w:t>Esta situación no es nada grave, pero afecta a la legibilidad del código.</w:t>
      </w:r>
    </w:p>
    <w:p w14:paraId="50740281" w14:textId="7EDD3414" w:rsidR="006F0CA9" w:rsidRDefault="006F0CA9" w:rsidP="006F0CA9">
      <w:pPr>
        <w:ind w:left="1440"/>
        <w:jc w:val="both"/>
        <w:rPr>
          <w:rFonts w:asciiTheme="majorHAnsi" w:hAnsiTheme="majorHAnsi" w:cstheme="majorHAnsi"/>
          <w:color w:val="000000" w:themeColor="text1"/>
        </w:rPr>
      </w:pPr>
      <w:r>
        <w:rPr>
          <w:rFonts w:asciiTheme="majorHAnsi" w:hAnsiTheme="majorHAnsi" w:cstheme="majorHAnsi"/>
          <w:color w:val="000000" w:themeColor="text1"/>
        </w:rPr>
        <w:t xml:space="preserve">La solución sería sencilla, ya que sólo habría que eliminar ese </w:t>
      </w:r>
      <w:proofErr w:type="spellStart"/>
      <w:r>
        <w:rPr>
          <w:rFonts w:asciiTheme="majorHAnsi" w:hAnsiTheme="majorHAnsi" w:cstheme="majorHAnsi"/>
          <w:color w:val="000000" w:themeColor="text1"/>
        </w:rPr>
        <w:t>boolean</w:t>
      </w:r>
      <w:proofErr w:type="spellEnd"/>
      <w:r>
        <w:rPr>
          <w:rFonts w:asciiTheme="majorHAnsi" w:hAnsiTheme="majorHAnsi" w:cstheme="majorHAnsi"/>
          <w:color w:val="000000" w:themeColor="text1"/>
        </w:rPr>
        <w:t xml:space="preserve"> innecesario.</w:t>
      </w:r>
    </w:p>
    <w:p w14:paraId="73371C8C" w14:textId="77777777" w:rsidR="00E75023" w:rsidRDefault="00E75023" w:rsidP="00E75023">
      <w:pPr>
        <w:ind w:left="1440"/>
        <w:jc w:val="both"/>
        <w:rPr>
          <w:rFonts w:asciiTheme="majorHAnsi" w:hAnsiTheme="majorHAnsi" w:cstheme="majorHAnsi"/>
          <w:b/>
          <w:bCs/>
          <w:color w:val="B85A22" w:themeColor="accent2" w:themeShade="BF"/>
          <w:sz w:val="24"/>
          <w:szCs w:val="24"/>
        </w:rPr>
      </w:pPr>
      <w:r>
        <w:rPr>
          <w:rFonts w:asciiTheme="majorHAnsi" w:hAnsiTheme="majorHAnsi" w:cstheme="majorHAnsi"/>
          <w:b/>
          <w:bCs/>
          <w:color w:val="B85A22" w:themeColor="accent2" w:themeShade="BF"/>
          <w:sz w:val="24"/>
          <w:szCs w:val="24"/>
        </w:rPr>
        <w:t>SOLUCIÓN PROPORCIONADA</w:t>
      </w:r>
    </w:p>
    <w:p w14:paraId="1DA58DA1" w14:textId="269604F1" w:rsidR="00E75023" w:rsidRDefault="00E75023" w:rsidP="00E75023">
      <w:pPr>
        <w:ind w:left="1440"/>
        <w:jc w:val="both"/>
      </w:pPr>
      <w:r>
        <w:t>Para subsanar este mal olor, hemos</w:t>
      </w:r>
      <w:r w:rsidR="00DB3E59">
        <w:t xml:space="preserve"> eliminado un booleano que estaba siendo innecesario en el código.</w:t>
      </w:r>
    </w:p>
    <w:p w14:paraId="64485176" w14:textId="602110ED" w:rsidR="00DB3E59" w:rsidRDefault="00DB3E59" w:rsidP="00E75023">
      <w:pPr>
        <w:ind w:left="1440"/>
        <w:jc w:val="both"/>
      </w:pPr>
    </w:p>
    <w:p w14:paraId="6F934BFB" w14:textId="00D6CE01" w:rsidR="006E29CA" w:rsidRDefault="006E29CA" w:rsidP="00E75023">
      <w:pPr>
        <w:ind w:left="1440"/>
        <w:jc w:val="both"/>
      </w:pPr>
    </w:p>
    <w:p w14:paraId="4BA9AC8B" w14:textId="474D2278" w:rsidR="006E29CA" w:rsidRDefault="006E29CA" w:rsidP="00E75023">
      <w:pPr>
        <w:ind w:left="1440"/>
        <w:jc w:val="both"/>
      </w:pPr>
    </w:p>
    <w:p w14:paraId="75302FF4" w14:textId="77777777" w:rsidR="006E29CA" w:rsidRDefault="006E29CA" w:rsidP="00E75023">
      <w:pPr>
        <w:ind w:left="1440"/>
        <w:jc w:val="both"/>
      </w:pPr>
    </w:p>
    <w:p w14:paraId="1DC50E66" w14:textId="6D3C7907" w:rsidR="00DB3E59" w:rsidRDefault="00DB3E59" w:rsidP="00DB3E59">
      <w:pPr>
        <w:pStyle w:val="Ttulo3"/>
        <w:ind w:left="0"/>
      </w:pPr>
      <w:bookmarkStart w:id="32" w:name="_Toc70948491"/>
      <w:r>
        <w:lastRenderedPageBreak/>
        <w:t>Métricas SonarCloud FINALES</w:t>
      </w:r>
      <w:bookmarkEnd w:id="32"/>
    </w:p>
    <w:p w14:paraId="345A9F77" w14:textId="77777777" w:rsidR="00DB3E59" w:rsidRDefault="00DB3E59" w:rsidP="00DB3E59">
      <w:pPr>
        <w:pStyle w:val="Ttulo3"/>
        <w:ind w:left="0" w:firstLine="720"/>
        <w:rPr>
          <w:color w:val="B85A22" w:themeColor="accent2" w:themeShade="BF"/>
        </w:rPr>
      </w:pPr>
      <w:bookmarkStart w:id="33" w:name="_Toc70948492"/>
      <w:r>
        <w:rPr>
          <w:color w:val="B85A22" w:themeColor="accent2" w:themeShade="BF"/>
        </w:rPr>
        <w:t>Panel de control</w:t>
      </w:r>
      <w:bookmarkEnd w:id="33"/>
    </w:p>
    <w:p w14:paraId="13A4615D" w14:textId="77777777" w:rsidR="00DB3E59" w:rsidRPr="00271174" w:rsidRDefault="00DB3E59" w:rsidP="00DB3E59">
      <w:pPr>
        <w:ind w:left="720"/>
        <w:jc w:val="both"/>
      </w:pPr>
      <w:r>
        <w:t>A continuación, se mostrarán las métricas facilitadas por el Sonar Cloud una vez añadido el valor de nuevas funcionalidades implementadas en el sistema:</w:t>
      </w:r>
    </w:p>
    <w:p w14:paraId="43FBF7B4" w14:textId="77777777" w:rsidR="00DB3E59" w:rsidRPr="00DB3E59" w:rsidRDefault="00DB3E59" w:rsidP="00DB3E59"/>
    <w:p w14:paraId="4AA536A6" w14:textId="713A46A0" w:rsidR="00DB3E59" w:rsidRPr="00DB3E59" w:rsidRDefault="00DB3E59" w:rsidP="00DB3E59">
      <w:r>
        <w:rPr>
          <w:noProof/>
        </w:rPr>
        <w:drawing>
          <wp:inline distT="0" distB="0" distL="0" distR="0" wp14:anchorId="63B466AD" wp14:editId="557737F5">
            <wp:extent cx="5731510" cy="900430"/>
            <wp:effectExtent l="0" t="0" r="2540" b="0"/>
            <wp:docPr id="32" name="Imagen 3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con confianza baja"/>
                    <pic:cNvPicPr/>
                  </pic:nvPicPr>
                  <pic:blipFill>
                    <a:blip r:embed="rId30"/>
                    <a:stretch>
                      <a:fillRect/>
                    </a:stretch>
                  </pic:blipFill>
                  <pic:spPr>
                    <a:xfrm>
                      <a:off x="0" y="0"/>
                      <a:ext cx="5731510" cy="900430"/>
                    </a:xfrm>
                    <a:prstGeom prst="rect">
                      <a:avLst/>
                    </a:prstGeom>
                  </pic:spPr>
                </pic:pic>
              </a:graphicData>
            </a:graphic>
          </wp:inline>
        </w:drawing>
      </w:r>
    </w:p>
    <w:p w14:paraId="126A9439" w14:textId="77777777" w:rsidR="00DB3E59" w:rsidRDefault="00DB3E59" w:rsidP="00E75023">
      <w:pPr>
        <w:ind w:left="1440"/>
        <w:jc w:val="both"/>
        <w:rPr>
          <w:rFonts w:asciiTheme="majorHAnsi" w:hAnsiTheme="majorHAnsi" w:cstheme="majorHAnsi"/>
          <w:color w:val="000000" w:themeColor="text1"/>
        </w:rPr>
      </w:pPr>
    </w:p>
    <w:p w14:paraId="3521A158" w14:textId="77777777" w:rsidR="00A32703" w:rsidRDefault="00A32703" w:rsidP="00A32703">
      <w:pPr>
        <w:ind w:left="1440"/>
        <w:jc w:val="both"/>
        <w:rPr>
          <w:rFonts w:asciiTheme="majorHAnsi" w:hAnsiTheme="majorHAnsi" w:cstheme="majorHAnsi"/>
          <w:color w:val="000000" w:themeColor="text1"/>
        </w:rPr>
      </w:pPr>
    </w:p>
    <w:p w14:paraId="4453A96D" w14:textId="4825C519" w:rsidR="005B5DBD" w:rsidRDefault="00DB3E59" w:rsidP="006E29CA">
      <w:pPr>
        <w:ind w:firstLine="648"/>
        <w:jc w:val="both"/>
        <w:rPr>
          <w:rFonts w:asciiTheme="majorHAnsi" w:hAnsiTheme="majorHAnsi" w:cstheme="majorHAnsi"/>
          <w:color w:val="000000" w:themeColor="text1"/>
        </w:rPr>
      </w:pPr>
      <w:r>
        <w:rPr>
          <w:rFonts w:asciiTheme="majorHAnsi" w:hAnsiTheme="majorHAnsi" w:cstheme="majorHAnsi"/>
          <w:color w:val="000000" w:themeColor="text1"/>
        </w:rPr>
        <w:t xml:space="preserve">Cómo podemos observar hemos bajado considerablemente los </w:t>
      </w:r>
      <w:proofErr w:type="spellStart"/>
      <w:r>
        <w:rPr>
          <w:rFonts w:asciiTheme="majorHAnsi" w:hAnsiTheme="majorHAnsi" w:cstheme="majorHAnsi"/>
          <w:color w:val="000000" w:themeColor="text1"/>
        </w:rPr>
        <w:t>code</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smells</w:t>
      </w:r>
      <w:proofErr w:type="spellEnd"/>
      <w:r>
        <w:rPr>
          <w:rFonts w:asciiTheme="majorHAnsi" w:hAnsiTheme="majorHAnsi" w:cstheme="majorHAnsi"/>
          <w:color w:val="000000" w:themeColor="text1"/>
        </w:rPr>
        <w:t xml:space="preserve"> pasando de tener 119 a tan sólo tener 8. Esto se debe a las prácticas que hemos realizado en el código explicadas con anterioridad.</w:t>
      </w:r>
    </w:p>
    <w:p w14:paraId="6C072A12" w14:textId="2ADDFB39" w:rsidR="006E29CA" w:rsidRDefault="00D8739A" w:rsidP="006E29CA">
      <w:pPr>
        <w:ind w:firstLine="648"/>
        <w:jc w:val="both"/>
        <w:rPr>
          <w:rFonts w:asciiTheme="majorHAnsi" w:hAnsiTheme="majorHAnsi" w:cstheme="majorHAnsi"/>
          <w:color w:val="000000" w:themeColor="text1"/>
        </w:rPr>
      </w:pPr>
      <w:r>
        <w:rPr>
          <w:noProof/>
        </w:rPr>
        <w:drawing>
          <wp:anchor distT="0" distB="0" distL="114300" distR="114300" simplePos="0" relativeHeight="251662336" behindDoc="0" locked="0" layoutInCell="1" allowOverlap="1" wp14:anchorId="631B1A4B" wp14:editId="5EBD9FB3">
            <wp:simplePos x="0" y="0"/>
            <wp:positionH relativeFrom="margin">
              <wp:align>right</wp:align>
            </wp:positionH>
            <wp:positionV relativeFrom="paragraph">
              <wp:posOffset>821055</wp:posOffset>
            </wp:positionV>
            <wp:extent cx="5695950" cy="2072640"/>
            <wp:effectExtent l="0" t="0" r="0" b="3810"/>
            <wp:wrapThrough wrapText="bothSides">
              <wp:wrapPolygon edited="0">
                <wp:start x="0" y="0"/>
                <wp:lineTo x="0" y="21441"/>
                <wp:lineTo x="21528" y="21441"/>
                <wp:lineTo x="21528" y="0"/>
                <wp:lineTo x="0" y="0"/>
              </wp:wrapPolygon>
            </wp:wrapThrough>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1"/>
                    <a:stretch>
                      <a:fillRect/>
                    </a:stretch>
                  </pic:blipFill>
                  <pic:spPr>
                    <a:xfrm>
                      <a:off x="0" y="0"/>
                      <a:ext cx="5695950" cy="2072640"/>
                    </a:xfrm>
                    <a:prstGeom prst="rect">
                      <a:avLst/>
                    </a:prstGeom>
                  </pic:spPr>
                </pic:pic>
              </a:graphicData>
            </a:graphic>
            <wp14:sizeRelH relativeFrom="margin">
              <wp14:pctWidth>0</wp14:pctWidth>
            </wp14:sizeRelH>
          </wp:anchor>
        </w:drawing>
      </w:r>
      <w:r w:rsidR="006E29CA">
        <w:rPr>
          <w:rFonts w:asciiTheme="majorHAnsi" w:hAnsiTheme="majorHAnsi" w:cstheme="majorHAnsi"/>
          <w:color w:val="000000" w:themeColor="text1"/>
        </w:rPr>
        <w:t xml:space="preserve">El proyecto nos sale </w:t>
      </w:r>
      <w:proofErr w:type="spellStart"/>
      <w:r w:rsidR="006E29CA">
        <w:rPr>
          <w:rFonts w:asciiTheme="majorHAnsi" w:hAnsiTheme="majorHAnsi" w:cstheme="majorHAnsi"/>
          <w:color w:val="000000" w:themeColor="text1"/>
        </w:rPr>
        <w:t>Failed</w:t>
      </w:r>
      <w:proofErr w:type="spellEnd"/>
      <w:r w:rsidR="006E29CA">
        <w:rPr>
          <w:rFonts w:asciiTheme="majorHAnsi" w:hAnsiTheme="majorHAnsi" w:cstheme="majorHAnsi"/>
          <w:color w:val="000000" w:themeColor="text1"/>
        </w:rPr>
        <w:t xml:space="preserve"> pero esto es debido al </w:t>
      </w:r>
      <w:proofErr w:type="spellStart"/>
      <w:r w:rsidR="006E29CA">
        <w:rPr>
          <w:rFonts w:asciiTheme="majorHAnsi" w:hAnsiTheme="majorHAnsi" w:cstheme="majorHAnsi"/>
          <w:color w:val="000000" w:themeColor="text1"/>
        </w:rPr>
        <w:t>coverage</w:t>
      </w:r>
      <w:proofErr w:type="spellEnd"/>
      <w:r w:rsidR="006E29CA">
        <w:rPr>
          <w:rFonts w:asciiTheme="majorHAnsi" w:hAnsiTheme="majorHAnsi" w:cstheme="majorHAnsi"/>
          <w:color w:val="000000" w:themeColor="text1"/>
        </w:rPr>
        <w:t xml:space="preserve"> que nos muestra que tenemos un 53.5% sin embargo si lo vemos desde eclipse podemos observar que el </w:t>
      </w:r>
      <w:proofErr w:type="spellStart"/>
      <w:r w:rsidR="006E29CA">
        <w:rPr>
          <w:rFonts w:asciiTheme="majorHAnsi" w:hAnsiTheme="majorHAnsi" w:cstheme="majorHAnsi"/>
          <w:color w:val="000000" w:themeColor="text1"/>
        </w:rPr>
        <w:t>coverage</w:t>
      </w:r>
      <w:proofErr w:type="spellEnd"/>
      <w:r w:rsidR="006E29CA">
        <w:rPr>
          <w:rFonts w:asciiTheme="majorHAnsi" w:hAnsiTheme="majorHAnsi" w:cstheme="majorHAnsi"/>
          <w:color w:val="000000" w:themeColor="text1"/>
        </w:rPr>
        <w:t xml:space="preserve"> es del 76.9% sin embargo el Sonar Cloud nos coge unas clases y otras no, no sabemos a qué se debe eso.</w:t>
      </w:r>
    </w:p>
    <w:p w14:paraId="62BC5D47" w14:textId="09BCCBAA" w:rsidR="005039E6" w:rsidRDefault="005039E6" w:rsidP="006E29CA">
      <w:pPr>
        <w:ind w:firstLine="648"/>
        <w:jc w:val="both"/>
        <w:rPr>
          <w:rFonts w:asciiTheme="majorHAnsi" w:hAnsiTheme="majorHAnsi" w:cstheme="majorHAnsi"/>
          <w:color w:val="000000" w:themeColor="text1"/>
        </w:rPr>
      </w:pPr>
    </w:p>
    <w:p w14:paraId="59CCFECB" w14:textId="401B93A3" w:rsidR="006E29CA" w:rsidRDefault="006E29CA" w:rsidP="006E29CA">
      <w:pPr>
        <w:pStyle w:val="Ttulo3"/>
        <w:ind w:left="0" w:firstLine="720"/>
        <w:rPr>
          <w:color w:val="B85A22" w:themeColor="accent2" w:themeShade="BF"/>
        </w:rPr>
      </w:pPr>
      <w:bookmarkStart w:id="34" w:name="_Toc70948493"/>
      <w:r>
        <w:rPr>
          <w:color w:val="B85A22" w:themeColor="accent2" w:themeShade="BF"/>
        </w:rPr>
        <w:lastRenderedPageBreak/>
        <w:t>BUGS</w:t>
      </w:r>
      <w:bookmarkEnd w:id="34"/>
    </w:p>
    <w:p w14:paraId="43D0E3D1" w14:textId="5B20710D" w:rsidR="00FA025D" w:rsidRDefault="006E29CA" w:rsidP="006E29CA">
      <w:pPr>
        <w:jc w:val="both"/>
        <w:rPr>
          <w:rFonts w:asciiTheme="majorHAnsi" w:hAnsiTheme="majorHAnsi" w:cstheme="majorHAnsi"/>
          <w:color w:val="000000" w:themeColor="text1"/>
        </w:rPr>
      </w:pPr>
      <w:r>
        <w:rPr>
          <w:rFonts w:asciiTheme="majorHAnsi" w:hAnsiTheme="majorHAnsi" w:cstheme="majorHAnsi"/>
          <w:noProof/>
          <w:color w:val="000000" w:themeColor="text1"/>
        </w:rPr>
        <w:drawing>
          <wp:inline distT="0" distB="0" distL="0" distR="0" wp14:anchorId="14CE9FBD" wp14:editId="07E6381A">
            <wp:extent cx="5731510" cy="2599690"/>
            <wp:effectExtent l="0" t="0" r="2540" b="0"/>
            <wp:docPr id="33" name="Imagen 3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Tabla&#10;&#10;Descripción generada automáticamente"/>
                    <pic:cNvPicPr/>
                  </pic:nvPicPr>
                  <pic:blipFill>
                    <a:blip r:embed="rId32"/>
                    <a:stretch>
                      <a:fillRect/>
                    </a:stretch>
                  </pic:blipFill>
                  <pic:spPr>
                    <a:xfrm>
                      <a:off x="0" y="0"/>
                      <a:ext cx="5731510" cy="2599690"/>
                    </a:xfrm>
                    <a:prstGeom prst="rect">
                      <a:avLst/>
                    </a:prstGeom>
                  </pic:spPr>
                </pic:pic>
              </a:graphicData>
            </a:graphic>
          </wp:inline>
        </w:drawing>
      </w:r>
    </w:p>
    <w:p w14:paraId="069DDC0A" w14:textId="710F16B7" w:rsidR="006E29CA" w:rsidRDefault="006E29CA" w:rsidP="006E29CA">
      <w:pPr>
        <w:jc w:val="both"/>
        <w:rPr>
          <w:rFonts w:asciiTheme="majorHAnsi" w:hAnsiTheme="majorHAnsi" w:cstheme="majorHAnsi"/>
          <w:color w:val="000000" w:themeColor="text1"/>
        </w:rPr>
      </w:pPr>
    </w:p>
    <w:p w14:paraId="30620B3A" w14:textId="6613955E" w:rsidR="006E29CA" w:rsidRDefault="006E29CA" w:rsidP="005039E6">
      <w:pPr>
        <w:jc w:val="both"/>
        <w:rPr>
          <w:rFonts w:asciiTheme="majorHAnsi" w:hAnsiTheme="majorHAnsi" w:cstheme="majorHAnsi"/>
          <w:color w:val="000000" w:themeColor="text1"/>
        </w:rPr>
      </w:pPr>
      <w:r>
        <w:rPr>
          <w:rFonts w:asciiTheme="majorHAnsi" w:hAnsiTheme="majorHAnsi" w:cstheme="majorHAnsi"/>
          <w:color w:val="000000" w:themeColor="text1"/>
        </w:rPr>
        <w:tab/>
        <w:t>En cuánto a los bugs son todos debidos al mismo, que nos pide el uso de “</w:t>
      </w:r>
      <w:proofErr w:type="spellStart"/>
      <w:r>
        <w:rPr>
          <w:rFonts w:asciiTheme="majorHAnsi" w:hAnsiTheme="majorHAnsi" w:cstheme="majorHAnsi"/>
          <w:color w:val="000000" w:themeColor="text1"/>
        </w:rPr>
        <w:t>equals</w:t>
      </w:r>
      <w:proofErr w:type="spellEnd"/>
      <w:r>
        <w:rPr>
          <w:rFonts w:asciiTheme="majorHAnsi" w:hAnsiTheme="majorHAnsi" w:cstheme="majorHAnsi"/>
          <w:color w:val="000000" w:themeColor="text1"/>
        </w:rPr>
        <w:t xml:space="preserve">” en la aplicación pero no lo hemos podido llevar </w:t>
      </w:r>
      <w:r w:rsidR="005039E6">
        <w:rPr>
          <w:rFonts w:asciiTheme="majorHAnsi" w:hAnsiTheme="majorHAnsi" w:cstheme="majorHAnsi"/>
          <w:color w:val="000000" w:themeColor="text1"/>
        </w:rPr>
        <w:t>a cabo</w:t>
      </w:r>
      <w:r>
        <w:rPr>
          <w:rFonts w:asciiTheme="majorHAnsi" w:hAnsiTheme="majorHAnsi" w:cstheme="majorHAnsi"/>
          <w:color w:val="000000" w:themeColor="text1"/>
        </w:rPr>
        <w:t xml:space="preserve"> ya que obteníamos varios errores relacionados con campos nulos y por lo tanto no lo hemos podido solucionar.</w:t>
      </w:r>
      <w:r w:rsidR="005039E6">
        <w:rPr>
          <w:rFonts w:asciiTheme="majorHAnsi" w:hAnsiTheme="majorHAnsi" w:cstheme="majorHAnsi"/>
          <w:color w:val="000000" w:themeColor="text1"/>
        </w:rPr>
        <w:t xml:space="preserve"> Entonces lo hemos puesto directamente bien en Sonar Cloud para que ya no salga como error.</w:t>
      </w:r>
    </w:p>
    <w:p w14:paraId="1D8374A6" w14:textId="77777777" w:rsidR="005039E6" w:rsidRDefault="005039E6" w:rsidP="00D8739A">
      <w:pPr>
        <w:ind w:left="0"/>
        <w:jc w:val="both"/>
        <w:rPr>
          <w:rFonts w:asciiTheme="majorHAnsi" w:hAnsiTheme="majorHAnsi" w:cstheme="majorHAnsi"/>
          <w:color w:val="000000" w:themeColor="text1"/>
        </w:rPr>
      </w:pPr>
    </w:p>
    <w:p w14:paraId="5F4052D1" w14:textId="5F525F09" w:rsidR="006E29CA" w:rsidRDefault="006E29CA" w:rsidP="006E29CA">
      <w:pPr>
        <w:pStyle w:val="Ttulo3"/>
        <w:ind w:left="0" w:firstLine="720"/>
        <w:rPr>
          <w:color w:val="B85A22" w:themeColor="accent2" w:themeShade="BF"/>
        </w:rPr>
      </w:pPr>
      <w:bookmarkStart w:id="35" w:name="_Toc70948494"/>
      <w:r>
        <w:rPr>
          <w:color w:val="B85A22" w:themeColor="accent2" w:themeShade="BF"/>
        </w:rPr>
        <w:t>Vulnerabilities</w:t>
      </w:r>
      <w:bookmarkEnd w:id="35"/>
    </w:p>
    <w:p w14:paraId="3950790A" w14:textId="6FD78ECA" w:rsidR="006E29CA" w:rsidRDefault="005039E6" w:rsidP="006E29CA">
      <w:pPr>
        <w:jc w:val="both"/>
        <w:rPr>
          <w:rFonts w:asciiTheme="majorHAnsi" w:hAnsiTheme="majorHAnsi" w:cstheme="majorHAnsi"/>
          <w:color w:val="000000" w:themeColor="text1"/>
        </w:rPr>
      </w:pPr>
      <w:r>
        <w:rPr>
          <w:rFonts w:asciiTheme="majorHAnsi" w:hAnsiTheme="majorHAnsi" w:cstheme="majorHAnsi"/>
          <w:noProof/>
          <w:color w:val="000000" w:themeColor="text1"/>
        </w:rPr>
        <w:drawing>
          <wp:inline distT="0" distB="0" distL="0" distR="0" wp14:anchorId="3F3C4C7E" wp14:editId="42591DC3">
            <wp:extent cx="5731510" cy="2586355"/>
            <wp:effectExtent l="0" t="0" r="2540" b="4445"/>
            <wp:docPr id="34" name="Imagen 3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faz de usuario gráfica&#10;&#10;Descripción generada automáticamente"/>
                    <pic:cNvPicPr/>
                  </pic:nvPicPr>
                  <pic:blipFill>
                    <a:blip r:embed="rId33"/>
                    <a:stretch>
                      <a:fillRect/>
                    </a:stretch>
                  </pic:blipFill>
                  <pic:spPr>
                    <a:xfrm>
                      <a:off x="0" y="0"/>
                      <a:ext cx="5731510" cy="2586355"/>
                    </a:xfrm>
                    <a:prstGeom prst="rect">
                      <a:avLst/>
                    </a:prstGeom>
                  </pic:spPr>
                </pic:pic>
              </a:graphicData>
            </a:graphic>
          </wp:inline>
        </w:drawing>
      </w:r>
    </w:p>
    <w:p w14:paraId="3B8DE121" w14:textId="20A56085" w:rsidR="005039E6" w:rsidRDefault="005039E6" w:rsidP="006E29CA">
      <w:pPr>
        <w:jc w:val="both"/>
        <w:rPr>
          <w:rFonts w:asciiTheme="majorHAnsi" w:hAnsiTheme="majorHAnsi" w:cstheme="majorHAnsi"/>
          <w:color w:val="000000" w:themeColor="text1"/>
        </w:rPr>
      </w:pPr>
      <w:r>
        <w:rPr>
          <w:rFonts w:asciiTheme="majorHAnsi" w:hAnsiTheme="majorHAnsi" w:cstheme="majorHAnsi"/>
          <w:color w:val="000000" w:themeColor="text1"/>
        </w:rPr>
        <w:tab/>
      </w:r>
      <w:r w:rsidR="00852C6A">
        <w:rPr>
          <w:rFonts w:asciiTheme="majorHAnsi" w:hAnsiTheme="majorHAnsi" w:cstheme="majorHAnsi"/>
          <w:color w:val="000000" w:themeColor="text1"/>
        </w:rPr>
        <w:t>Y,</w:t>
      </w:r>
      <w:r>
        <w:rPr>
          <w:rFonts w:asciiTheme="majorHAnsi" w:hAnsiTheme="majorHAnsi" w:cstheme="majorHAnsi"/>
          <w:color w:val="000000" w:themeColor="text1"/>
        </w:rPr>
        <w:t xml:space="preserve"> por último, estas vulnerabilidades no la hemos podido solucionar</w:t>
      </w:r>
      <w:r w:rsidR="00D8739A">
        <w:rPr>
          <w:rFonts w:asciiTheme="majorHAnsi" w:hAnsiTheme="majorHAnsi" w:cstheme="majorHAnsi"/>
          <w:color w:val="000000" w:themeColor="text1"/>
        </w:rPr>
        <w:t xml:space="preserve"> pero si nos fijamos vemos que son siempre la misma</w:t>
      </w:r>
      <w:r>
        <w:rPr>
          <w:rFonts w:asciiTheme="majorHAnsi" w:hAnsiTheme="majorHAnsi" w:cstheme="majorHAnsi"/>
          <w:color w:val="000000" w:themeColor="text1"/>
        </w:rPr>
        <w:t>, pero para tenerlas en cuenta y que no se nos muestre como un error lo hemos puesto en el estado de “INFO” en vez de “ERROR”.</w:t>
      </w:r>
    </w:p>
    <w:p w14:paraId="23F75F5A" w14:textId="6411B411" w:rsidR="008C0926" w:rsidRDefault="008C0926" w:rsidP="006E29CA">
      <w:pPr>
        <w:jc w:val="both"/>
        <w:rPr>
          <w:rFonts w:asciiTheme="majorHAnsi" w:hAnsiTheme="majorHAnsi" w:cstheme="majorHAnsi"/>
          <w:color w:val="000000" w:themeColor="text1"/>
        </w:rPr>
      </w:pPr>
    </w:p>
    <w:p w14:paraId="1635EF1B" w14:textId="2E22AD1C" w:rsidR="008C0926" w:rsidRDefault="008C0926" w:rsidP="006E29CA">
      <w:pPr>
        <w:jc w:val="both"/>
        <w:rPr>
          <w:rFonts w:asciiTheme="majorHAnsi" w:hAnsiTheme="majorHAnsi" w:cstheme="majorHAnsi"/>
          <w:color w:val="000000" w:themeColor="text1"/>
        </w:rPr>
      </w:pPr>
    </w:p>
    <w:p w14:paraId="0357DDE6" w14:textId="5CE8620C" w:rsidR="008C0926" w:rsidRDefault="008C0926" w:rsidP="006E29CA">
      <w:pPr>
        <w:jc w:val="both"/>
        <w:rPr>
          <w:rFonts w:asciiTheme="majorHAnsi" w:hAnsiTheme="majorHAnsi" w:cstheme="majorHAnsi"/>
          <w:color w:val="000000" w:themeColor="text1"/>
        </w:rPr>
      </w:pPr>
    </w:p>
    <w:p w14:paraId="5A06479D" w14:textId="3DF64965" w:rsidR="008C0926" w:rsidRDefault="008C0926" w:rsidP="006E29CA">
      <w:pPr>
        <w:jc w:val="both"/>
        <w:rPr>
          <w:rFonts w:asciiTheme="majorHAnsi" w:hAnsiTheme="majorHAnsi" w:cstheme="majorHAnsi"/>
          <w:color w:val="000000" w:themeColor="text1"/>
        </w:rPr>
      </w:pPr>
    </w:p>
    <w:p w14:paraId="79EA3A12" w14:textId="77777777" w:rsidR="008C0926" w:rsidRDefault="008C0926" w:rsidP="008C0926">
      <w:pPr>
        <w:pStyle w:val="Ttulo3"/>
        <w:ind w:left="0"/>
      </w:pPr>
      <w:bookmarkStart w:id="36" w:name="_Toc70948495"/>
      <w:r>
        <w:lastRenderedPageBreak/>
        <w:t>Comparación de las métricas sprint s3 respecto al s2</w:t>
      </w:r>
      <w:bookmarkEnd w:id="36"/>
    </w:p>
    <w:p w14:paraId="29C2CC63" w14:textId="77777777" w:rsidR="008C0926" w:rsidRDefault="008C0926" w:rsidP="008C0926"/>
    <w:p w14:paraId="3127B195" w14:textId="77777777" w:rsidR="008C0926" w:rsidRDefault="008C0926" w:rsidP="008C0926">
      <w:pPr>
        <w:ind w:left="0" w:firstLine="432"/>
        <w:jc w:val="both"/>
      </w:pPr>
      <w:r>
        <w:t>Vamos a proceder a comentar los resultados correspondientes a la comparación de las métricas generadas en el sprint S3 respecto a las generadas en el S2.</w:t>
      </w:r>
    </w:p>
    <w:p w14:paraId="5AD45CC5" w14:textId="77777777" w:rsidR="008C0926" w:rsidRDefault="008C0926" w:rsidP="008C0926">
      <w:pPr>
        <w:pStyle w:val="Prrafodelista"/>
        <w:numPr>
          <w:ilvl w:val="0"/>
          <w:numId w:val="23"/>
        </w:numPr>
        <w:spacing w:line="256" w:lineRule="auto"/>
        <w:jc w:val="both"/>
      </w:pPr>
      <w:r>
        <w:t xml:space="preserve">En primer lugar, vamos a comparar la </w:t>
      </w:r>
      <w:r>
        <w:rPr>
          <w:b/>
          <w:bCs/>
        </w:rPr>
        <w:t xml:space="preserve">fiabilidad, </w:t>
      </w:r>
      <w:r>
        <w:t>en el sprint S2 nos encontramos con 6 bugs mientras que en el sprint S3 ya tenemos 8 bugs por lo que hemos aumentado en dos unidades la probabilidad de que en el sistema se produzca algún fallo inesperado. Aunque es algo que no es muy preocupante ya que nos seguimos encontrando en el nivel C.</w:t>
      </w:r>
    </w:p>
    <w:p w14:paraId="1FF7E1E3" w14:textId="2A123BC9" w:rsidR="008C0926" w:rsidRDefault="008C0926" w:rsidP="008C0926">
      <w:pPr>
        <w:pStyle w:val="Prrafodelista"/>
        <w:numPr>
          <w:ilvl w:val="0"/>
          <w:numId w:val="23"/>
        </w:numPr>
        <w:spacing w:line="256" w:lineRule="auto"/>
        <w:jc w:val="both"/>
      </w:pPr>
      <w:r>
        <w:t xml:space="preserve">El segundo aspecto que considerar es la </w:t>
      </w:r>
      <w:r>
        <w:rPr>
          <w:b/>
          <w:bCs/>
        </w:rPr>
        <w:t>seguridad</w:t>
      </w:r>
      <w:r>
        <w:t xml:space="preserve">, en el sprint S2 nos encontramos con 14 vulnerabilidades además de con 3 puntos críticos. Mientras tanto en el sprint S3 podemos observar que hemos subido a 17 las vulnerabilidades aumentando 3 unidades. Y los puntos críticos pasan a ser 4. Sin </w:t>
      </w:r>
      <w:r w:rsidR="00852C6A">
        <w:t>embargo,</w:t>
      </w:r>
      <w:r>
        <w:t xml:space="preserve"> el aumento no ha sido de gran importancia ya que las vulnerabilidades siguen estando en un nivel D y los puntos críticos con un nivel E.</w:t>
      </w:r>
    </w:p>
    <w:p w14:paraId="03A17FA9" w14:textId="77777777" w:rsidR="008C0926" w:rsidRDefault="008C0926" w:rsidP="008C0926">
      <w:pPr>
        <w:pStyle w:val="Prrafodelista"/>
        <w:ind w:left="792"/>
        <w:jc w:val="both"/>
      </w:pPr>
      <w:r>
        <w:t xml:space="preserve">La seguridad es algo que deberíamos de mejorar para los próximos </w:t>
      </w:r>
      <w:proofErr w:type="spellStart"/>
      <w:r>
        <w:t>sprints</w:t>
      </w:r>
      <w:proofErr w:type="spellEnd"/>
      <w:r>
        <w:t>.</w:t>
      </w:r>
    </w:p>
    <w:p w14:paraId="65AB20BA" w14:textId="77777777" w:rsidR="008C0926" w:rsidRDefault="008C0926" w:rsidP="008C0926">
      <w:pPr>
        <w:pStyle w:val="Prrafodelista"/>
        <w:numPr>
          <w:ilvl w:val="0"/>
          <w:numId w:val="23"/>
        </w:numPr>
        <w:spacing w:line="256" w:lineRule="auto"/>
        <w:jc w:val="both"/>
      </w:pPr>
      <w:r>
        <w:t xml:space="preserve">El siguiente punto que vamos a comentar es el </w:t>
      </w:r>
      <w:r>
        <w:rPr>
          <w:b/>
          <w:bCs/>
        </w:rPr>
        <w:t xml:space="preserve">mantenimiento, </w:t>
      </w:r>
      <w:r>
        <w:t>en el sprint S2 nos encontramos con una deuda técnica con un valor de 6h sin embargo en el sprint S3 hemos aumentado considerablemente la deuda ya que esta asciende a 1 día. En cuanto a los malos olores pasamos de tener 117 a 119 hemos subido dos nada más ya que averiguamos cuáles eran muchos de ellos y arreglamos algunos además de tener cuidado de no cometerlos en el nuevo sprint. Aunque vemos unas cifras bastante altas, podemos observar que tanto la deuda técnica como los malos olores están catalogados como A lo que significa que el mantenimiento es bastante bueno.</w:t>
      </w:r>
    </w:p>
    <w:p w14:paraId="71137175" w14:textId="77777777" w:rsidR="008C0926" w:rsidRDefault="008C0926" w:rsidP="008C0926">
      <w:pPr>
        <w:pStyle w:val="Prrafodelista"/>
        <w:numPr>
          <w:ilvl w:val="0"/>
          <w:numId w:val="23"/>
        </w:numPr>
        <w:spacing w:line="256" w:lineRule="auto"/>
        <w:jc w:val="both"/>
      </w:pPr>
      <w:r>
        <w:t xml:space="preserve">En cuanto a la </w:t>
      </w:r>
      <w:r>
        <w:rPr>
          <w:b/>
          <w:bCs/>
        </w:rPr>
        <w:t>cobertura</w:t>
      </w:r>
      <w:r>
        <w:t xml:space="preserve">, cabe destacar que en el sprint S2 tenemos una cobertura del código con los test del 55.5% mientras que en el sprint S3 bajamos a una cobertura del 53.5%. Cabe destacar que sí que hemos realizado </w:t>
      </w:r>
      <w:proofErr w:type="spellStart"/>
      <w:r>
        <w:t>tests</w:t>
      </w:r>
      <w:proofErr w:type="spellEnd"/>
      <w:r>
        <w:t xml:space="preserve"> del nuevo código generado para algunos métodos pero no para todos por lo que a esto se debe la bajada en la cobertura de los </w:t>
      </w:r>
      <w:proofErr w:type="spellStart"/>
      <w:r>
        <w:t>tests</w:t>
      </w:r>
      <w:proofErr w:type="spellEnd"/>
      <w:r>
        <w:t xml:space="preserve"> sobre el código.</w:t>
      </w:r>
    </w:p>
    <w:p w14:paraId="11F4994E" w14:textId="77777777" w:rsidR="008C0926" w:rsidRDefault="008C0926" w:rsidP="008C0926">
      <w:pPr>
        <w:pStyle w:val="Prrafodelista"/>
        <w:numPr>
          <w:ilvl w:val="0"/>
          <w:numId w:val="23"/>
        </w:numPr>
        <w:spacing w:line="256" w:lineRule="auto"/>
        <w:jc w:val="both"/>
      </w:pPr>
      <w:r>
        <w:t xml:space="preserve">Por último, hablar sobre las </w:t>
      </w:r>
      <w:r>
        <w:rPr>
          <w:b/>
          <w:bCs/>
        </w:rPr>
        <w:t>duplicaciones</w:t>
      </w:r>
      <w:r>
        <w:t>, que es la única métrica que se mantiene igual en sprint 3 respecto al sprint 2, ambas con valores 0. Siendo esto bastante positivo.</w:t>
      </w:r>
    </w:p>
    <w:p w14:paraId="6FAA0C4A" w14:textId="77777777" w:rsidR="008C0926" w:rsidRDefault="008C0926" w:rsidP="008C0926">
      <w:pPr>
        <w:jc w:val="both"/>
      </w:pPr>
      <w:r>
        <w:t xml:space="preserve">En términos generales hay que exponer que en el S3 no se han mejorado las métricas generadas en el S2 algo con lo que no tendríamos que encontrarnos satisfechos y tratar de mejorar en los siguientes </w:t>
      </w:r>
      <w:proofErr w:type="spellStart"/>
      <w:r>
        <w:t>sprints</w:t>
      </w:r>
      <w:proofErr w:type="spellEnd"/>
      <w:r>
        <w:t>.</w:t>
      </w:r>
    </w:p>
    <w:p w14:paraId="2C6A8F18" w14:textId="77777777" w:rsidR="008C0926" w:rsidRPr="002B06E6" w:rsidRDefault="008C0926" w:rsidP="006E29CA">
      <w:pPr>
        <w:jc w:val="both"/>
        <w:rPr>
          <w:rFonts w:asciiTheme="majorHAnsi" w:hAnsiTheme="majorHAnsi" w:cstheme="majorHAnsi"/>
          <w:color w:val="000000" w:themeColor="text1"/>
        </w:rPr>
      </w:pPr>
    </w:p>
    <w:sectPr w:rsidR="008C0926" w:rsidRPr="002B06E6" w:rsidSect="00CA74A9">
      <w:headerReference w:type="default" r:id="rId34"/>
      <w:footerReference w:type="default" r:id="rId35"/>
      <w:headerReference w:type="first" r:id="rId36"/>
      <w:pgSz w:w="11906" w:h="16838" w:code="9"/>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55B14" w14:textId="77777777" w:rsidR="006531B9" w:rsidRDefault="006531B9">
      <w:r>
        <w:separator/>
      </w:r>
    </w:p>
    <w:p w14:paraId="13D3CE42" w14:textId="77777777" w:rsidR="006531B9" w:rsidRDefault="006531B9"/>
  </w:endnote>
  <w:endnote w:type="continuationSeparator" w:id="0">
    <w:p w14:paraId="6FD204CB" w14:textId="77777777" w:rsidR="006531B9" w:rsidRDefault="006531B9">
      <w:r>
        <w:continuationSeparator/>
      </w:r>
    </w:p>
    <w:p w14:paraId="670EC62C" w14:textId="77777777" w:rsidR="006531B9" w:rsidRDefault="006531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620" w:firstRow="1" w:lastRow="0" w:firstColumn="0" w:lastColumn="0" w:noHBand="1" w:noVBand="1"/>
      <w:tblDescription w:val="Tabla de pie de página con la fecha, el título del documento y el número de página"/>
    </w:tblPr>
    <w:tblGrid>
      <w:gridCol w:w="1354"/>
      <w:gridCol w:w="6318"/>
      <w:gridCol w:w="1354"/>
    </w:tblGrid>
    <w:tr w:rsidR="00D8739A" w14:paraId="6BD50034" w14:textId="77777777" w:rsidTr="005A54FA">
      <w:tc>
        <w:tcPr>
          <w:tcW w:w="750" w:type="pct"/>
        </w:tcPr>
        <w:p w14:paraId="604FC3F9" w14:textId="10BDAEDC" w:rsidR="00D8739A" w:rsidRDefault="006531B9" w:rsidP="00547E56">
          <w:pPr>
            <w:pStyle w:val="Piedepgina"/>
          </w:pPr>
          <w:sdt>
            <w:sdtPr>
              <w:alias w:val="Fecha:"/>
              <w:tag w:val="Fecha:"/>
              <w:id w:val="-581765881"/>
              <w:placeholder>
                <w:docPart w:val="4B3793C48BBC45ABAC2FF9B091B4F333"/>
              </w:placeholder>
              <w:dataBinding w:prefixMappings="xmlns:ns0='http://schemas.microsoft.com/office/2006/coverPageProps' " w:xpath="/ns0:CoverPageProperties[1]/ns0:CompanyFax[1]" w:storeItemID="{55AF091B-3C7A-41E3-B477-F2FDAA23CFDA}"/>
              <w15:appearance w15:val="hidden"/>
              <w:text/>
            </w:sdtPr>
            <w:sdtEndPr/>
            <w:sdtContent>
              <w:r w:rsidR="00D8739A">
                <w:t>PSG2</w:t>
              </w:r>
            </w:sdtContent>
          </w:sdt>
        </w:p>
      </w:tc>
      <w:tc>
        <w:tcPr>
          <w:tcW w:w="3500" w:type="pct"/>
        </w:tcPr>
        <w:sdt>
          <w:sdtPr>
            <w:alias w:val="Título:"/>
            <w:tag w:val="Título:"/>
            <w:id w:val="1369803302"/>
            <w:placeholder>
              <w:docPart w:val="B08247CCBF5D4DDA8AAC70BEC6B9A627"/>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6F1E0BDC" w14:textId="07087357" w:rsidR="00D8739A" w:rsidRDefault="00D8739A" w:rsidP="00547E56">
              <w:pPr>
                <w:pStyle w:val="Piedepgina"/>
                <w:jc w:val="center"/>
              </w:pPr>
              <w:r>
                <w:t>Informe técnico - Análisis del Código Fuente y Métricas Asociadas</w:t>
              </w:r>
            </w:p>
          </w:sdtContent>
        </w:sdt>
      </w:tc>
      <w:tc>
        <w:tcPr>
          <w:tcW w:w="750" w:type="pct"/>
        </w:tcPr>
        <w:p w14:paraId="6EB9E00B" w14:textId="77777777" w:rsidR="00D8739A" w:rsidRDefault="00D8739A" w:rsidP="00547E56">
          <w:pPr>
            <w:pStyle w:val="Piedepgina"/>
            <w:jc w:val="right"/>
          </w:pPr>
          <w:r>
            <w:rPr>
              <w:lang w:bidi="es-ES"/>
            </w:rPr>
            <w:fldChar w:fldCharType="begin"/>
          </w:r>
          <w:r>
            <w:rPr>
              <w:lang w:bidi="es-ES"/>
            </w:rPr>
            <w:instrText xml:space="preserve"> PAGE   \* MERGEFORMAT </w:instrText>
          </w:r>
          <w:r>
            <w:rPr>
              <w:lang w:bidi="es-ES"/>
            </w:rPr>
            <w:fldChar w:fldCharType="separate"/>
          </w:r>
          <w:r>
            <w:rPr>
              <w:noProof/>
              <w:lang w:bidi="es-ES"/>
            </w:rPr>
            <w:t>4</w:t>
          </w:r>
          <w:r>
            <w:rPr>
              <w:noProof/>
              <w:lang w:bidi="es-ES"/>
            </w:rPr>
            <w:fldChar w:fldCharType="end"/>
          </w:r>
        </w:p>
      </w:tc>
    </w:tr>
  </w:tbl>
  <w:p w14:paraId="6575AE9E" w14:textId="77777777" w:rsidR="00D8739A" w:rsidRDefault="00D8739A">
    <w:pPr>
      <w:pStyle w:val="Piedepgina"/>
      <w:ind w:left="0"/>
    </w:pPr>
  </w:p>
  <w:p w14:paraId="77BB002A" w14:textId="77777777" w:rsidR="00D8739A" w:rsidRDefault="00D873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53924" w14:textId="77777777" w:rsidR="006531B9" w:rsidRDefault="006531B9">
      <w:r>
        <w:separator/>
      </w:r>
    </w:p>
    <w:p w14:paraId="6D0DFA22" w14:textId="77777777" w:rsidR="006531B9" w:rsidRDefault="006531B9"/>
  </w:footnote>
  <w:footnote w:type="continuationSeparator" w:id="0">
    <w:p w14:paraId="1706E463" w14:textId="77777777" w:rsidR="006531B9" w:rsidRDefault="006531B9">
      <w:r>
        <w:continuationSeparator/>
      </w:r>
    </w:p>
    <w:p w14:paraId="7E7477E3" w14:textId="77777777" w:rsidR="006531B9" w:rsidRDefault="006531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3B519" w14:textId="77777777" w:rsidR="00D8739A" w:rsidRDefault="006531B9">
    <w:pPr>
      <w:pStyle w:val="Encabezado"/>
    </w:pPr>
    <w:sdt>
      <w:sdtPr>
        <w:alias w:val="Confidencial:"/>
        <w:tag w:val="Confidencial:"/>
        <w:id w:val="-1822729698"/>
        <w:placeholder>
          <w:docPart w:val="E59D0294146640218BBA2D1CA7510DAC"/>
        </w:placeholder>
        <w:temporary/>
        <w:showingPlcHdr/>
        <w15:appearance w15:val="hidden"/>
      </w:sdtPr>
      <w:sdtEndPr/>
      <w:sdtContent>
        <w:r w:rsidR="00D8739A">
          <w:rPr>
            <w:lang w:bidi="es-ES"/>
          </w:rPr>
          <w:t>Confidencial</w:t>
        </w:r>
      </w:sdtContent>
    </w:sdt>
  </w:p>
  <w:p w14:paraId="53BF0ABD" w14:textId="77777777" w:rsidR="00D8739A" w:rsidRDefault="00D8739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76C23" w14:textId="77777777" w:rsidR="00D8739A" w:rsidRDefault="00D8739A">
    <w:pPr>
      <w:pStyle w:val="Encabezado"/>
    </w:pPr>
    <w:r>
      <w:rPr>
        <w:noProof/>
        <w:lang w:bidi="es-ES"/>
      </w:rPr>
      <mc:AlternateContent>
        <mc:Choice Requires="wpg">
          <w:drawing>
            <wp:anchor distT="0" distB="0" distL="114300" distR="114300" simplePos="0" relativeHeight="251659264" behindDoc="0" locked="1" layoutInCell="1" allowOverlap="1" wp14:anchorId="0757FE7E" wp14:editId="55CAD614">
              <wp:simplePos x="0" y="0"/>
              <wp:positionH relativeFrom="page">
                <wp:posOffset>352425</wp:posOffset>
              </wp:positionH>
              <wp:positionV relativeFrom="page">
                <wp:posOffset>457200</wp:posOffset>
              </wp:positionV>
              <wp:extent cx="228600" cy="9144000"/>
              <wp:effectExtent l="0" t="0" r="3175" b="635"/>
              <wp:wrapNone/>
              <wp:docPr id="1" name="Grupo 1" descr="Barra lateral decorativa"/>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tángulo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81E7B1E" id="Grupo 1" o:spid="_x0000_s1026" alt="Barra lateral decorativa"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">
              <v:rect id="Rectángulo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ángulo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C215DA2"/>
    <w:multiLevelType w:val="hybridMultilevel"/>
    <w:tmpl w:val="ABEE6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12555A"/>
    <w:multiLevelType w:val="hybridMultilevel"/>
    <w:tmpl w:val="6982234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412FAA"/>
    <w:multiLevelType w:val="hybridMultilevel"/>
    <w:tmpl w:val="A5726FA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B71765E"/>
    <w:multiLevelType w:val="hybridMultilevel"/>
    <w:tmpl w:val="9AB6A6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4D993888"/>
    <w:multiLevelType w:val="hybridMultilevel"/>
    <w:tmpl w:val="E0525368"/>
    <w:lvl w:ilvl="0" w:tplc="0EB45C24">
      <w:start w:val="1"/>
      <w:numFmt w:val="bullet"/>
      <w:pStyle w:val="Listaconvietas"/>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4E085DA4"/>
    <w:multiLevelType w:val="hybridMultilevel"/>
    <w:tmpl w:val="3252B9B8"/>
    <w:lvl w:ilvl="0" w:tplc="0C0A0001">
      <w:start w:val="1"/>
      <w:numFmt w:val="bullet"/>
      <w:lvlText w:val=""/>
      <w:lvlJc w:val="left"/>
      <w:pPr>
        <w:ind w:left="792" w:hanging="360"/>
      </w:pPr>
      <w:rPr>
        <w:rFonts w:ascii="Symbol" w:hAnsi="Symbol" w:hint="default"/>
      </w:rPr>
    </w:lvl>
    <w:lvl w:ilvl="1" w:tplc="0C0A0003" w:tentative="1">
      <w:start w:val="1"/>
      <w:numFmt w:val="bullet"/>
      <w:lvlText w:val="o"/>
      <w:lvlJc w:val="left"/>
      <w:pPr>
        <w:ind w:left="1512" w:hanging="360"/>
      </w:pPr>
      <w:rPr>
        <w:rFonts w:ascii="Courier New" w:hAnsi="Courier New" w:cs="Courier New" w:hint="default"/>
      </w:rPr>
    </w:lvl>
    <w:lvl w:ilvl="2" w:tplc="0C0A0005" w:tentative="1">
      <w:start w:val="1"/>
      <w:numFmt w:val="bullet"/>
      <w:lvlText w:val=""/>
      <w:lvlJc w:val="left"/>
      <w:pPr>
        <w:ind w:left="2232" w:hanging="360"/>
      </w:pPr>
      <w:rPr>
        <w:rFonts w:ascii="Wingdings" w:hAnsi="Wingdings" w:hint="default"/>
      </w:rPr>
    </w:lvl>
    <w:lvl w:ilvl="3" w:tplc="0C0A0001" w:tentative="1">
      <w:start w:val="1"/>
      <w:numFmt w:val="bullet"/>
      <w:lvlText w:val=""/>
      <w:lvlJc w:val="left"/>
      <w:pPr>
        <w:ind w:left="2952" w:hanging="360"/>
      </w:pPr>
      <w:rPr>
        <w:rFonts w:ascii="Symbol" w:hAnsi="Symbol" w:hint="default"/>
      </w:rPr>
    </w:lvl>
    <w:lvl w:ilvl="4" w:tplc="0C0A0003" w:tentative="1">
      <w:start w:val="1"/>
      <w:numFmt w:val="bullet"/>
      <w:lvlText w:val="o"/>
      <w:lvlJc w:val="left"/>
      <w:pPr>
        <w:ind w:left="3672" w:hanging="360"/>
      </w:pPr>
      <w:rPr>
        <w:rFonts w:ascii="Courier New" w:hAnsi="Courier New" w:cs="Courier New" w:hint="default"/>
      </w:rPr>
    </w:lvl>
    <w:lvl w:ilvl="5" w:tplc="0C0A0005" w:tentative="1">
      <w:start w:val="1"/>
      <w:numFmt w:val="bullet"/>
      <w:lvlText w:val=""/>
      <w:lvlJc w:val="left"/>
      <w:pPr>
        <w:ind w:left="4392" w:hanging="360"/>
      </w:pPr>
      <w:rPr>
        <w:rFonts w:ascii="Wingdings" w:hAnsi="Wingdings" w:hint="default"/>
      </w:rPr>
    </w:lvl>
    <w:lvl w:ilvl="6" w:tplc="0C0A0001" w:tentative="1">
      <w:start w:val="1"/>
      <w:numFmt w:val="bullet"/>
      <w:lvlText w:val=""/>
      <w:lvlJc w:val="left"/>
      <w:pPr>
        <w:ind w:left="5112" w:hanging="360"/>
      </w:pPr>
      <w:rPr>
        <w:rFonts w:ascii="Symbol" w:hAnsi="Symbol" w:hint="default"/>
      </w:rPr>
    </w:lvl>
    <w:lvl w:ilvl="7" w:tplc="0C0A0003" w:tentative="1">
      <w:start w:val="1"/>
      <w:numFmt w:val="bullet"/>
      <w:lvlText w:val="o"/>
      <w:lvlJc w:val="left"/>
      <w:pPr>
        <w:ind w:left="5832" w:hanging="360"/>
      </w:pPr>
      <w:rPr>
        <w:rFonts w:ascii="Courier New" w:hAnsi="Courier New" w:cs="Courier New" w:hint="default"/>
      </w:rPr>
    </w:lvl>
    <w:lvl w:ilvl="8" w:tplc="0C0A0005" w:tentative="1">
      <w:start w:val="1"/>
      <w:numFmt w:val="bullet"/>
      <w:lvlText w:val=""/>
      <w:lvlJc w:val="left"/>
      <w:pPr>
        <w:ind w:left="6552" w:hanging="360"/>
      </w:pPr>
      <w:rPr>
        <w:rFonts w:ascii="Wingdings" w:hAnsi="Wingdings" w:hint="default"/>
      </w:rPr>
    </w:lvl>
  </w:abstractNum>
  <w:abstractNum w:abstractNumId="17" w15:restartNumberingAfterBreak="0">
    <w:nsid w:val="50022585"/>
    <w:multiLevelType w:val="multilevel"/>
    <w:tmpl w:val="8E20EB36"/>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4BF4C30"/>
    <w:multiLevelType w:val="hybridMultilevel"/>
    <w:tmpl w:val="4606D2D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6E5F009F"/>
    <w:multiLevelType w:val="hybridMultilevel"/>
    <w:tmpl w:val="F02C8AF6"/>
    <w:lvl w:ilvl="0" w:tplc="0C0A0001">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20" w15:restartNumberingAfterBreak="0">
    <w:nsid w:val="7DF165BC"/>
    <w:multiLevelType w:val="hybridMultilevel"/>
    <w:tmpl w:val="7A626DD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9"/>
  </w:num>
  <w:num w:numId="2">
    <w:abstractNumId w:val="12"/>
  </w:num>
  <w:num w:numId="3">
    <w:abstractNumId w:val="8"/>
  </w:num>
  <w:num w:numId="4">
    <w:abstractNumId w:val="8"/>
  </w:num>
  <w:num w:numId="5">
    <w:abstractNumId w:val="15"/>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0"/>
  </w:num>
  <w:num w:numId="15">
    <w:abstractNumId w:val="17"/>
  </w:num>
  <w:num w:numId="16">
    <w:abstractNumId w:val="13"/>
  </w:num>
  <w:num w:numId="17">
    <w:abstractNumId w:val="14"/>
  </w:num>
  <w:num w:numId="18">
    <w:abstractNumId w:val="18"/>
  </w:num>
  <w:num w:numId="19">
    <w:abstractNumId w:val="19"/>
  </w:num>
  <w:num w:numId="20">
    <w:abstractNumId w:val="20"/>
  </w:num>
  <w:num w:numId="21">
    <w:abstractNumId w:val="11"/>
  </w:num>
  <w:num w:numId="22">
    <w:abstractNumId w:val="16"/>
  </w:num>
  <w:num w:numId="23">
    <w:abstractNumId w:val="1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90D"/>
    <w:rsid w:val="00011621"/>
    <w:rsid w:val="00011AB3"/>
    <w:rsid w:val="00034A79"/>
    <w:rsid w:val="00037684"/>
    <w:rsid w:val="00040CD8"/>
    <w:rsid w:val="0004172B"/>
    <w:rsid w:val="000518B9"/>
    <w:rsid w:val="00052CD8"/>
    <w:rsid w:val="00070AC3"/>
    <w:rsid w:val="0009174E"/>
    <w:rsid w:val="00096F5E"/>
    <w:rsid w:val="000C1EF1"/>
    <w:rsid w:val="000C738E"/>
    <w:rsid w:val="000C7C30"/>
    <w:rsid w:val="000D0390"/>
    <w:rsid w:val="000E2AF4"/>
    <w:rsid w:val="000E6C8F"/>
    <w:rsid w:val="00111758"/>
    <w:rsid w:val="001145F8"/>
    <w:rsid w:val="00116B65"/>
    <w:rsid w:val="00126D2C"/>
    <w:rsid w:val="001346AE"/>
    <w:rsid w:val="00143A85"/>
    <w:rsid w:val="00155C4B"/>
    <w:rsid w:val="00156077"/>
    <w:rsid w:val="00157EE7"/>
    <w:rsid w:val="001855A4"/>
    <w:rsid w:val="001912B2"/>
    <w:rsid w:val="00194F09"/>
    <w:rsid w:val="00196E64"/>
    <w:rsid w:val="001A18DE"/>
    <w:rsid w:val="001B3F30"/>
    <w:rsid w:val="001B6E32"/>
    <w:rsid w:val="001C1A21"/>
    <w:rsid w:val="001C381E"/>
    <w:rsid w:val="001D2171"/>
    <w:rsid w:val="001D2929"/>
    <w:rsid w:val="001E6FC0"/>
    <w:rsid w:val="001F1B7F"/>
    <w:rsid w:val="002030BF"/>
    <w:rsid w:val="00205924"/>
    <w:rsid w:val="0021022C"/>
    <w:rsid w:val="002132C7"/>
    <w:rsid w:val="00213672"/>
    <w:rsid w:val="00222270"/>
    <w:rsid w:val="00224300"/>
    <w:rsid w:val="0023090D"/>
    <w:rsid w:val="00245B13"/>
    <w:rsid w:val="002569AA"/>
    <w:rsid w:val="002569E8"/>
    <w:rsid w:val="0026058B"/>
    <w:rsid w:val="00267BA7"/>
    <w:rsid w:val="00271174"/>
    <w:rsid w:val="00276DB2"/>
    <w:rsid w:val="00290347"/>
    <w:rsid w:val="002A0044"/>
    <w:rsid w:val="002A3796"/>
    <w:rsid w:val="002B06E6"/>
    <w:rsid w:val="002C46BD"/>
    <w:rsid w:val="002D2817"/>
    <w:rsid w:val="002E4100"/>
    <w:rsid w:val="003164AF"/>
    <w:rsid w:val="0031761A"/>
    <w:rsid w:val="0033438A"/>
    <w:rsid w:val="00356236"/>
    <w:rsid w:val="00363096"/>
    <w:rsid w:val="0038403F"/>
    <w:rsid w:val="003A445F"/>
    <w:rsid w:val="003A4FE1"/>
    <w:rsid w:val="003C0801"/>
    <w:rsid w:val="003D72E3"/>
    <w:rsid w:val="003E73DF"/>
    <w:rsid w:val="003F66FA"/>
    <w:rsid w:val="00402CA7"/>
    <w:rsid w:val="004224CB"/>
    <w:rsid w:val="00426981"/>
    <w:rsid w:val="0043084C"/>
    <w:rsid w:val="004323AE"/>
    <w:rsid w:val="004352F1"/>
    <w:rsid w:val="004355EA"/>
    <w:rsid w:val="00450117"/>
    <w:rsid w:val="00474746"/>
    <w:rsid w:val="00491E10"/>
    <w:rsid w:val="004B1E45"/>
    <w:rsid w:val="004B5653"/>
    <w:rsid w:val="004C6F95"/>
    <w:rsid w:val="004D277C"/>
    <w:rsid w:val="004D2E2B"/>
    <w:rsid w:val="004D5282"/>
    <w:rsid w:val="004D62BC"/>
    <w:rsid w:val="004D66DF"/>
    <w:rsid w:val="004F0E9B"/>
    <w:rsid w:val="004F5166"/>
    <w:rsid w:val="00500DF7"/>
    <w:rsid w:val="005039E6"/>
    <w:rsid w:val="00517127"/>
    <w:rsid w:val="00525CCE"/>
    <w:rsid w:val="00533561"/>
    <w:rsid w:val="00534129"/>
    <w:rsid w:val="005475DE"/>
    <w:rsid w:val="00547E56"/>
    <w:rsid w:val="005542E6"/>
    <w:rsid w:val="00561C12"/>
    <w:rsid w:val="005623AB"/>
    <w:rsid w:val="005643F1"/>
    <w:rsid w:val="005671EF"/>
    <w:rsid w:val="00573140"/>
    <w:rsid w:val="0057398D"/>
    <w:rsid w:val="00584F95"/>
    <w:rsid w:val="005A47BE"/>
    <w:rsid w:val="005A54FA"/>
    <w:rsid w:val="005B2EAF"/>
    <w:rsid w:val="005B3755"/>
    <w:rsid w:val="005B5DBD"/>
    <w:rsid w:val="005C594A"/>
    <w:rsid w:val="005C6433"/>
    <w:rsid w:val="005D6131"/>
    <w:rsid w:val="00600E5F"/>
    <w:rsid w:val="006444ED"/>
    <w:rsid w:val="00644B5D"/>
    <w:rsid w:val="00646A96"/>
    <w:rsid w:val="00651F33"/>
    <w:rsid w:val="006531B9"/>
    <w:rsid w:val="006651B4"/>
    <w:rsid w:val="00672116"/>
    <w:rsid w:val="006839E0"/>
    <w:rsid w:val="006906EF"/>
    <w:rsid w:val="00694E30"/>
    <w:rsid w:val="00696E40"/>
    <w:rsid w:val="006B1399"/>
    <w:rsid w:val="006B45AA"/>
    <w:rsid w:val="006E29CA"/>
    <w:rsid w:val="006E67C4"/>
    <w:rsid w:val="006F0CA9"/>
    <w:rsid w:val="006F2718"/>
    <w:rsid w:val="007077FF"/>
    <w:rsid w:val="00715A85"/>
    <w:rsid w:val="007169DC"/>
    <w:rsid w:val="007225A6"/>
    <w:rsid w:val="00733AFF"/>
    <w:rsid w:val="007432DA"/>
    <w:rsid w:val="0075474E"/>
    <w:rsid w:val="00766CC1"/>
    <w:rsid w:val="007833A8"/>
    <w:rsid w:val="00783487"/>
    <w:rsid w:val="007B40CB"/>
    <w:rsid w:val="007C2F6E"/>
    <w:rsid w:val="007C7F54"/>
    <w:rsid w:val="007D770B"/>
    <w:rsid w:val="007E5B90"/>
    <w:rsid w:val="007F4B9C"/>
    <w:rsid w:val="007F6D58"/>
    <w:rsid w:val="00804957"/>
    <w:rsid w:val="008159B8"/>
    <w:rsid w:val="008171DE"/>
    <w:rsid w:val="008400AB"/>
    <w:rsid w:val="008447B1"/>
    <w:rsid w:val="00852C6A"/>
    <w:rsid w:val="008547FA"/>
    <w:rsid w:val="00862180"/>
    <w:rsid w:val="008722C5"/>
    <w:rsid w:val="008A69D0"/>
    <w:rsid w:val="008B1843"/>
    <w:rsid w:val="008C0926"/>
    <w:rsid w:val="008C30A3"/>
    <w:rsid w:val="008D6ED0"/>
    <w:rsid w:val="008E1B54"/>
    <w:rsid w:val="008F0C1F"/>
    <w:rsid w:val="008F38DB"/>
    <w:rsid w:val="0090428B"/>
    <w:rsid w:val="009137CC"/>
    <w:rsid w:val="00931D5A"/>
    <w:rsid w:val="009424A0"/>
    <w:rsid w:val="00975AEB"/>
    <w:rsid w:val="009947D6"/>
    <w:rsid w:val="009B5899"/>
    <w:rsid w:val="009B6EA6"/>
    <w:rsid w:val="009C33C5"/>
    <w:rsid w:val="00A01B87"/>
    <w:rsid w:val="00A318F5"/>
    <w:rsid w:val="00A32703"/>
    <w:rsid w:val="00A440E9"/>
    <w:rsid w:val="00A53FBA"/>
    <w:rsid w:val="00A565D6"/>
    <w:rsid w:val="00A638EC"/>
    <w:rsid w:val="00A65A28"/>
    <w:rsid w:val="00A71768"/>
    <w:rsid w:val="00A72CAA"/>
    <w:rsid w:val="00A81110"/>
    <w:rsid w:val="00A94C93"/>
    <w:rsid w:val="00A97757"/>
    <w:rsid w:val="00AA133F"/>
    <w:rsid w:val="00AA2FE2"/>
    <w:rsid w:val="00AB4FF3"/>
    <w:rsid w:val="00AD1702"/>
    <w:rsid w:val="00AE57CB"/>
    <w:rsid w:val="00B17A28"/>
    <w:rsid w:val="00B2015D"/>
    <w:rsid w:val="00B20C4F"/>
    <w:rsid w:val="00B22870"/>
    <w:rsid w:val="00B2556E"/>
    <w:rsid w:val="00B3662E"/>
    <w:rsid w:val="00B3689B"/>
    <w:rsid w:val="00B4444E"/>
    <w:rsid w:val="00B45916"/>
    <w:rsid w:val="00B54047"/>
    <w:rsid w:val="00B550C9"/>
    <w:rsid w:val="00B86621"/>
    <w:rsid w:val="00B93776"/>
    <w:rsid w:val="00BA6D8C"/>
    <w:rsid w:val="00BB43D7"/>
    <w:rsid w:val="00BB4814"/>
    <w:rsid w:val="00BD6E65"/>
    <w:rsid w:val="00BE0195"/>
    <w:rsid w:val="00BE203E"/>
    <w:rsid w:val="00BE7B1C"/>
    <w:rsid w:val="00BF636A"/>
    <w:rsid w:val="00C04477"/>
    <w:rsid w:val="00C076C6"/>
    <w:rsid w:val="00C10D47"/>
    <w:rsid w:val="00C11935"/>
    <w:rsid w:val="00C133BB"/>
    <w:rsid w:val="00C21FE1"/>
    <w:rsid w:val="00C327B5"/>
    <w:rsid w:val="00C3423D"/>
    <w:rsid w:val="00C35867"/>
    <w:rsid w:val="00C466F6"/>
    <w:rsid w:val="00C56A12"/>
    <w:rsid w:val="00C56DC1"/>
    <w:rsid w:val="00C63310"/>
    <w:rsid w:val="00C800AC"/>
    <w:rsid w:val="00C867DF"/>
    <w:rsid w:val="00C9372D"/>
    <w:rsid w:val="00C953AB"/>
    <w:rsid w:val="00C96FA7"/>
    <w:rsid w:val="00CA74A9"/>
    <w:rsid w:val="00D008EE"/>
    <w:rsid w:val="00D16E28"/>
    <w:rsid w:val="00D252B9"/>
    <w:rsid w:val="00D5350B"/>
    <w:rsid w:val="00D6350E"/>
    <w:rsid w:val="00D75072"/>
    <w:rsid w:val="00D8254A"/>
    <w:rsid w:val="00D8739A"/>
    <w:rsid w:val="00DB3E59"/>
    <w:rsid w:val="00DC7112"/>
    <w:rsid w:val="00DD0C05"/>
    <w:rsid w:val="00DD7B4B"/>
    <w:rsid w:val="00DE26D2"/>
    <w:rsid w:val="00DE7774"/>
    <w:rsid w:val="00E00542"/>
    <w:rsid w:val="00E32E05"/>
    <w:rsid w:val="00E43EA5"/>
    <w:rsid w:val="00E504EA"/>
    <w:rsid w:val="00E54C8E"/>
    <w:rsid w:val="00E66ED6"/>
    <w:rsid w:val="00E75023"/>
    <w:rsid w:val="00E84570"/>
    <w:rsid w:val="00E91896"/>
    <w:rsid w:val="00EA2F9B"/>
    <w:rsid w:val="00EB2601"/>
    <w:rsid w:val="00EB7DFF"/>
    <w:rsid w:val="00EC04B9"/>
    <w:rsid w:val="00EC3435"/>
    <w:rsid w:val="00EC60BD"/>
    <w:rsid w:val="00ED1EE3"/>
    <w:rsid w:val="00EE2312"/>
    <w:rsid w:val="00EE53B0"/>
    <w:rsid w:val="00EF65DB"/>
    <w:rsid w:val="00F015D8"/>
    <w:rsid w:val="00F12916"/>
    <w:rsid w:val="00F24E35"/>
    <w:rsid w:val="00F51CD1"/>
    <w:rsid w:val="00F52165"/>
    <w:rsid w:val="00F70D53"/>
    <w:rsid w:val="00F70F6C"/>
    <w:rsid w:val="00F72B31"/>
    <w:rsid w:val="00F84D1E"/>
    <w:rsid w:val="00F9069F"/>
    <w:rsid w:val="00FA025D"/>
    <w:rsid w:val="00FA35A4"/>
    <w:rsid w:val="00FC053F"/>
    <w:rsid w:val="00FC58C2"/>
    <w:rsid w:val="00FD646D"/>
    <w:rsid w:val="00FE61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BE67AC"/>
  <w15:chartTrackingRefBased/>
  <w15:docId w15:val="{B08BFE3F-E434-4D6B-9939-6A604998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2"/>
        <w:sz w:val="22"/>
        <w:szCs w:val="22"/>
        <w:lang w:val="es-E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3B0"/>
    <w:pPr>
      <w:spacing w:before="120" w:after="0" w:line="240" w:lineRule="auto"/>
      <w:ind w:left="72" w:right="72"/>
    </w:pPr>
  </w:style>
  <w:style w:type="paragraph" w:styleId="Ttulo1">
    <w:name w:val="heading 1"/>
    <w:basedOn w:val="Normal"/>
    <w:next w:val="Normal"/>
    <w:link w:val="Ttulo1Car"/>
    <w:uiPriority w:val="1"/>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Ttulo2">
    <w:name w:val="heading 2"/>
    <w:basedOn w:val="Normal"/>
    <w:next w:val="Normal"/>
    <w:link w:val="Ttulo2Car"/>
    <w:uiPriority w:val="1"/>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Ttulo3">
    <w:name w:val="heading 3"/>
    <w:basedOn w:val="Normal"/>
    <w:next w:val="Normal"/>
    <w:link w:val="Ttulo3C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Ttulo4">
    <w:name w:val="heading 4"/>
    <w:basedOn w:val="Normal"/>
    <w:next w:val="Normal"/>
    <w:link w:val="Ttulo4Car"/>
    <w:uiPriority w:val="1"/>
    <w:qFormat/>
    <w:pPr>
      <w:outlineLvl w:val="3"/>
    </w:pPr>
    <w:rPr>
      <w:rFonts w:asciiTheme="majorHAnsi" w:eastAsiaTheme="majorEastAsia" w:hAnsiTheme="majorHAnsi" w:cstheme="majorBidi"/>
    </w:rPr>
  </w:style>
  <w:style w:type="paragraph" w:styleId="Ttulo5">
    <w:name w:val="heading 5"/>
    <w:basedOn w:val="Normal"/>
    <w:next w:val="Normal"/>
    <w:link w:val="Ttulo5C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Ttulo6">
    <w:name w:val="heading 6"/>
    <w:basedOn w:val="Normal"/>
    <w:next w:val="Normal"/>
    <w:link w:val="Ttulo6C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Ttulo9">
    <w:name w:val="heading 9"/>
    <w:basedOn w:val="Normal"/>
    <w:next w:val="Normal"/>
    <w:link w:val="Ttulo9C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5A54FA"/>
    <w:rPr>
      <w:rFonts w:asciiTheme="majorHAnsi" w:eastAsiaTheme="majorEastAsia" w:hAnsiTheme="majorHAnsi" w:cstheme="majorBidi"/>
      <w:caps/>
      <w:color w:val="355D7E" w:themeColor="accent1" w:themeShade="80"/>
      <w:sz w:val="28"/>
      <w:szCs w:val="28"/>
    </w:rPr>
  </w:style>
  <w:style w:type="character" w:customStyle="1" w:styleId="Ttulo2Car">
    <w:name w:val="Título 2 Car"/>
    <w:basedOn w:val="Fuentedeprrafopredeter"/>
    <w:link w:val="Ttulo2"/>
    <w:uiPriority w:val="1"/>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Ttulo3Car">
    <w:name w:val="Título 3 Car"/>
    <w:basedOn w:val="Fuentedeprrafopredeter"/>
    <w:link w:val="Ttulo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Ttulo4Car">
    <w:name w:val="Título 4 Car"/>
    <w:basedOn w:val="Fuentedeprrafopredeter"/>
    <w:link w:val="Ttulo4"/>
    <w:uiPriority w:val="1"/>
    <w:rPr>
      <w:rFonts w:asciiTheme="majorHAnsi" w:eastAsiaTheme="majorEastAsia" w:hAnsiTheme="majorHAnsi" w:cstheme="majorBidi"/>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caps/>
      <w:sz w:val="24"/>
      <w:szCs w:val="24"/>
    </w:rPr>
  </w:style>
  <w:style w:type="character" w:customStyle="1" w:styleId="Ttulo6Car">
    <w:name w:val="Título 6 Car"/>
    <w:basedOn w:val="Fuentedeprrafopredeter"/>
    <w:link w:val="Ttulo6"/>
    <w:uiPriority w:val="9"/>
    <w:semiHidden/>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Ttulo9Car">
    <w:name w:val="Título 9 Car"/>
    <w:basedOn w:val="Fuentedeprrafopredeter"/>
    <w:link w:val="Ttulo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Descripcin">
    <w:name w:val="caption"/>
    <w:basedOn w:val="Normal"/>
    <w:next w:val="Normal"/>
    <w:uiPriority w:val="35"/>
    <w:unhideWhenUsed/>
    <w:qFormat/>
    <w:rPr>
      <w:b/>
      <w:bCs/>
      <w:smallCaps/>
      <w:color w:val="595959" w:themeColor="text1" w:themeTint="A6"/>
    </w:rPr>
  </w:style>
  <w:style w:type="paragraph" w:styleId="Ttulo">
    <w:name w:val="Title"/>
    <w:basedOn w:val="Normal"/>
    <w:link w:val="TtuloC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tuloCar">
    <w:name w:val="Título Car"/>
    <w:basedOn w:val="Fuentedeprrafopredeter"/>
    <w:link w:val="Ttulo"/>
    <w:uiPriority w:val="1"/>
    <w:rsid w:val="005A54FA"/>
    <w:rPr>
      <w:rFonts w:asciiTheme="majorHAnsi" w:eastAsiaTheme="majorEastAsia" w:hAnsiTheme="majorHAnsi" w:cstheme="majorBidi"/>
      <w:caps/>
      <w:color w:val="B85A22" w:themeColor="accent2" w:themeShade="BF"/>
      <w:sz w:val="52"/>
      <w:szCs w:val="52"/>
    </w:rPr>
  </w:style>
  <w:style w:type="paragraph" w:styleId="Subttulo">
    <w:name w:val="Subtitle"/>
    <w:basedOn w:val="Normal"/>
    <w:next w:val="Normal"/>
    <w:link w:val="SubttuloCar"/>
    <w:uiPriority w:val="1"/>
    <w:qFormat/>
    <w:pPr>
      <w:jc w:val="right"/>
    </w:pPr>
    <w:rPr>
      <w:rFonts w:asciiTheme="majorHAnsi" w:eastAsiaTheme="majorEastAsia" w:hAnsiTheme="majorHAnsi" w:cstheme="majorBidi"/>
      <w:caps/>
      <w:sz w:val="28"/>
      <w:szCs w:val="28"/>
    </w:rPr>
  </w:style>
  <w:style w:type="character" w:customStyle="1" w:styleId="SubttuloCar">
    <w:name w:val="Subtítulo Car"/>
    <w:basedOn w:val="Fuentedeprrafopredeter"/>
    <w:link w:val="Subttulo"/>
    <w:uiPriority w:val="1"/>
    <w:rPr>
      <w:rFonts w:asciiTheme="majorHAnsi" w:eastAsiaTheme="majorEastAsia" w:hAnsiTheme="majorHAnsi" w:cstheme="majorBidi"/>
      <w:caps/>
      <w:sz w:val="28"/>
      <w:szCs w:val="28"/>
    </w:rPr>
  </w:style>
  <w:style w:type="paragraph" w:styleId="TtuloTDC">
    <w:name w:val="TOC Heading"/>
    <w:basedOn w:val="Ttulo1"/>
    <w:next w:val="Normal"/>
    <w:uiPriority w:val="39"/>
    <w:unhideWhenUsed/>
    <w:qFormat/>
    <w:pPr>
      <w:outlineLvl w:val="9"/>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Tabladelista7concolores-nfasis1">
    <w:name w:val="List Table 7 Colorful Accent 1"/>
    <w:basedOn w:val="Tabla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Tablaconcuadrcula4-nfasis6">
    <w:name w:val="Grid Table 4 Accent 6"/>
    <w:basedOn w:val="Tabla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aconcuadrculaclara">
    <w:name w:val="Grid Table Light"/>
    <w:basedOn w:val="Tabla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nfasis1">
    <w:name w:val="List Table 2 Accent 1"/>
    <w:basedOn w:val="Tabla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adelista1clara-nfasis2">
    <w:name w:val="List Table 1 Light Accent 2"/>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Textodelmarcadordeposicin">
    <w:name w:val="Placeholder Text"/>
    <w:basedOn w:val="Fuentedeprrafopredeter"/>
    <w:uiPriority w:val="2"/>
    <w:rPr>
      <w:i/>
      <w:iCs/>
      <w:color w:val="808080"/>
    </w:rPr>
  </w:style>
  <w:style w:type="table" w:styleId="Tablaconcuadrcula4-nfasis1">
    <w:name w:val="Grid Table 4 Accent 1"/>
    <w:basedOn w:val="Tabla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aconcuadrcula4-nfasis2">
    <w:name w:val="Grid Table 4 Accent 2"/>
    <w:basedOn w:val="Tabla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lanormal4">
    <w:name w:val="Plain Table 4"/>
    <w:basedOn w:val="Tabla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6">
    <w:name w:val="Grid Table 1 Light Accent 6"/>
    <w:basedOn w:val="Tabla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Tabladelista1clara-nfasis6">
    <w:name w:val="List Table 1 Light Accent 6"/>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Piedepgina">
    <w:name w:val="footer"/>
    <w:basedOn w:val="Normal"/>
    <w:link w:val="PiedepginaCar"/>
    <w:uiPriority w:val="2"/>
    <w:pPr>
      <w:spacing w:before="0"/>
    </w:pPr>
  </w:style>
  <w:style w:type="character" w:customStyle="1" w:styleId="PiedepginaCar">
    <w:name w:val="Pie de página Car"/>
    <w:basedOn w:val="Fuentedeprrafopredeter"/>
    <w:link w:val="Piedepgina"/>
    <w:uiPriority w:val="2"/>
  </w:style>
  <w:style w:type="table" w:customStyle="1" w:styleId="Sinbordes">
    <w:name w:val="Sin bordes"/>
    <w:basedOn w:val="Tablanormal"/>
    <w:uiPriority w:val="99"/>
    <w:pPr>
      <w:spacing w:after="0" w:line="240" w:lineRule="auto"/>
    </w:pPr>
    <w:tblPr/>
  </w:style>
  <w:style w:type="table" w:styleId="Tablaconcuadrcula1clara-nfasis1">
    <w:name w:val="Grid Table 1 Light Accent 1"/>
    <w:aliases w:val="Sample questionnaires table"/>
    <w:basedOn w:val="Tabla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Tablaconcuadrcula2-nfasis1">
    <w:name w:val="Grid Table 2 Accent 1"/>
    <w:basedOn w:val="Tabla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tipo">
    <w:name w:val="Logotipo"/>
    <w:basedOn w:val="Normal"/>
    <w:next w:val="Normal"/>
    <w:uiPriority w:val="1"/>
    <w:qFormat/>
    <w:rsid w:val="00A638EC"/>
    <w:pPr>
      <w:spacing w:before="4700" w:after="1440"/>
      <w:jc w:val="right"/>
    </w:pPr>
    <w:rPr>
      <w:color w:val="59473F" w:themeColor="text2" w:themeShade="BF"/>
      <w:sz w:val="52"/>
      <w:szCs w:val="52"/>
    </w:rPr>
  </w:style>
  <w:style w:type="paragraph" w:styleId="z-Principiodelformulario">
    <w:name w:val="HTML Top of Form"/>
    <w:basedOn w:val="Normal"/>
    <w:next w:val="Normal"/>
    <w:link w:val="z-PrincipiodelformularioCar"/>
    <w:hidden/>
    <w:uiPriority w:val="99"/>
    <w:semiHidden/>
    <w:unhideWhenUsed/>
    <w:pPr>
      <w:pBdr>
        <w:bottom w:val="single" w:sz="6" w:space="1" w:color="auto"/>
      </w:pBdr>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pPr>
      <w:pBdr>
        <w:top w:val="single" w:sz="6" w:space="1" w:color="auto"/>
      </w:pBdr>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Pr>
      <w:rFonts w:ascii="Arial" w:hAnsi="Arial" w:cs="Arial"/>
      <w:vanish/>
      <w:sz w:val="16"/>
      <w:szCs w:val="16"/>
    </w:rPr>
  </w:style>
  <w:style w:type="paragraph" w:customStyle="1" w:styleId="Informacindecontacto">
    <w:name w:val="Información de contacto"/>
    <w:basedOn w:val="Normal"/>
    <w:uiPriority w:val="1"/>
    <w:qFormat/>
    <w:rsid w:val="00290347"/>
    <w:pPr>
      <w:spacing w:before="1680"/>
      <w:contextualSpacing/>
      <w:jc w:val="right"/>
    </w:pPr>
    <w:rPr>
      <w:caps/>
    </w:rPr>
  </w:style>
  <w:style w:type="table" w:styleId="Tablaconcuadrcula3-nfasis3">
    <w:name w:val="Grid Table 3 Accent 3"/>
    <w:basedOn w:val="Tabla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Tablaconcuadrcula5oscura-nfasis3">
    <w:name w:val="Grid Table 5 Dark Accent 3"/>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Tablaconcuadrcula1clara-nfasis3">
    <w:name w:val="Grid Table 1 Light Accent 3"/>
    <w:basedOn w:val="Tabla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pPr>
      <w:tabs>
        <w:tab w:val="center" w:pos="4680"/>
        <w:tab w:val="right" w:pos="9360"/>
      </w:tabs>
      <w:spacing w:before="0"/>
      <w:jc w:val="right"/>
    </w:pPr>
  </w:style>
  <w:style w:type="paragraph" w:styleId="Firma">
    <w:name w:val="Signature"/>
    <w:basedOn w:val="Normal"/>
    <w:link w:val="FirmaC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FirmaCar">
    <w:name w:val="Firma Car"/>
    <w:basedOn w:val="Fuentedeprrafopredeter"/>
    <w:link w:val="Firma"/>
    <w:uiPriority w:val="1"/>
    <w:rsid w:val="006E67C4"/>
    <w:rPr>
      <w:kern w:val="0"/>
      <w:sz w:val="16"/>
      <w:szCs w:val="16"/>
      <w14:ligatures w14:val="none"/>
    </w:rPr>
  </w:style>
  <w:style w:type="paragraph" w:customStyle="1" w:styleId="Aprobacin">
    <w:name w:val="Aprobación"/>
    <w:basedOn w:val="Normal"/>
    <w:uiPriority w:val="1"/>
    <w:qFormat/>
    <w:pPr>
      <w:jc w:val="center"/>
    </w:pPr>
    <w:rPr>
      <w:sz w:val="20"/>
      <w:szCs w:val="20"/>
    </w:rPr>
  </w:style>
  <w:style w:type="paragraph" w:customStyle="1" w:styleId="Alinearaladerecha">
    <w:name w:val="Alinear a la derecha"/>
    <w:basedOn w:val="Normal"/>
    <w:uiPriority w:val="1"/>
    <w:qFormat/>
    <w:pPr>
      <w:jc w:val="right"/>
    </w:pPr>
  </w:style>
  <w:style w:type="table" w:styleId="Tablaconcuadrcula1Claro-nfasis2">
    <w:name w:val="Grid Table 1 Light Accent 2"/>
    <w:basedOn w:val="Tabla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EncabezadoCar">
    <w:name w:val="Encabezado Car"/>
    <w:basedOn w:val="Fuentedeprrafopredeter"/>
    <w:link w:val="Encabezado"/>
    <w:uiPriority w:val="99"/>
  </w:style>
  <w:style w:type="paragraph" w:styleId="Listaconvietas">
    <w:name w:val="List Bullet"/>
    <w:basedOn w:val="Normal"/>
    <w:uiPriority w:val="1"/>
    <w:unhideWhenUsed/>
    <w:pPr>
      <w:numPr>
        <w:numId w:val="5"/>
      </w:numPr>
      <w:ind w:left="432"/>
      <w:contextualSpacing/>
    </w:pPr>
  </w:style>
  <w:style w:type="character" w:styleId="nfasisintenso">
    <w:name w:val="Intense Emphasis"/>
    <w:basedOn w:val="Fuentedeprrafopredeter"/>
    <w:uiPriority w:val="21"/>
    <w:semiHidden/>
    <w:unhideWhenUsed/>
    <w:rsid w:val="005A54FA"/>
    <w:rPr>
      <w:i/>
      <w:iCs/>
      <w:color w:val="355D7E" w:themeColor="accent1" w:themeShade="80"/>
    </w:rPr>
  </w:style>
  <w:style w:type="paragraph" w:styleId="Citadestacada">
    <w:name w:val="Intense Quote"/>
    <w:basedOn w:val="Normal"/>
    <w:next w:val="Normal"/>
    <w:link w:val="CitadestacadaC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CitadestacadaCar">
    <w:name w:val="Cita destacada Car"/>
    <w:basedOn w:val="Fuentedeprrafopredeter"/>
    <w:link w:val="Citadestacada"/>
    <w:uiPriority w:val="30"/>
    <w:semiHidden/>
    <w:rsid w:val="005A54FA"/>
    <w:rPr>
      <w:i/>
      <w:iCs/>
      <w:color w:val="355D7E" w:themeColor="accent1" w:themeShade="80"/>
    </w:rPr>
  </w:style>
  <w:style w:type="character" w:styleId="Referenciaintensa">
    <w:name w:val="Intense Reference"/>
    <w:basedOn w:val="Fuentedeprrafopredeter"/>
    <w:uiPriority w:val="32"/>
    <w:semiHidden/>
    <w:unhideWhenUsed/>
    <w:rsid w:val="005A54FA"/>
    <w:rPr>
      <w:b/>
      <w:bCs/>
      <w:caps w:val="0"/>
      <w:smallCaps/>
      <w:color w:val="355D7E" w:themeColor="accent1" w:themeShade="80"/>
      <w:spacing w:val="5"/>
    </w:rPr>
  </w:style>
  <w:style w:type="paragraph" w:styleId="Textodebloque">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ipervnculo">
    <w:name w:val="Hyperlink"/>
    <w:basedOn w:val="Fuentedeprrafopredeter"/>
    <w:uiPriority w:val="99"/>
    <w:unhideWhenUsed/>
    <w:rsid w:val="005A54FA"/>
    <w:rPr>
      <w:color w:val="7C5F1D" w:themeColor="accent4" w:themeShade="80"/>
      <w:u w:val="single"/>
    </w:rPr>
  </w:style>
  <w:style w:type="character" w:customStyle="1" w:styleId="Mencinnoresuelta1">
    <w:name w:val="Mención no resuelta 1"/>
    <w:basedOn w:val="Fuentedeprrafopredeter"/>
    <w:uiPriority w:val="99"/>
    <w:semiHidden/>
    <w:unhideWhenUsed/>
    <w:rsid w:val="005A54FA"/>
    <w:rPr>
      <w:color w:val="595959" w:themeColor="text1" w:themeTint="A6"/>
      <w:shd w:val="clear" w:color="auto" w:fill="E6E6E6"/>
    </w:rPr>
  </w:style>
  <w:style w:type="character" w:styleId="nfasis">
    <w:name w:val="Emphasis"/>
    <w:basedOn w:val="Fuentedeprrafopredeter"/>
    <w:uiPriority w:val="20"/>
    <w:rsid w:val="005B2EAF"/>
    <w:rPr>
      <w:i/>
      <w:iCs/>
      <w:color w:val="595959" w:themeColor="text1" w:themeTint="A6"/>
    </w:rPr>
  </w:style>
  <w:style w:type="paragraph" w:styleId="Textodeglobo">
    <w:name w:val="Balloon Text"/>
    <w:basedOn w:val="Normal"/>
    <w:link w:val="TextodegloboCar"/>
    <w:uiPriority w:val="99"/>
    <w:semiHidden/>
    <w:unhideWhenUsed/>
    <w:rsid w:val="001D2171"/>
    <w:pPr>
      <w:spacing w:before="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2171"/>
    <w:rPr>
      <w:rFonts w:ascii="Segoe UI" w:hAnsi="Segoe UI" w:cs="Segoe UI"/>
      <w:sz w:val="18"/>
      <w:szCs w:val="18"/>
    </w:rPr>
  </w:style>
  <w:style w:type="paragraph" w:styleId="TDC1">
    <w:name w:val="toc 1"/>
    <w:basedOn w:val="Normal"/>
    <w:next w:val="Normal"/>
    <w:autoRedefine/>
    <w:uiPriority w:val="39"/>
    <w:unhideWhenUsed/>
    <w:rsid w:val="0023090D"/>
    <w:pPr>
      <w:spacing w:after="100"/>
      <w:ind w:left="0"/>
    </w:pPr>
  </w:style>
  <w:style w:type="paragraph" w:styleId="TDC3">
    <w:name w:val="toc 3"/>
    <w:basedOn w:val="Normal"/>
    <w:next w:val="Normal"/>
    <w:autoRedefine/>
    <w:uiPriority w:val="39"/>
    <w:unhideWhenUsed/>
    <w:rsid w:val="0023090D"/>
    <w:pPr>
      <w:spacing w:after="100"/>
      <w:ind w:left="440"/>
    </w:pPr>
  </w:style>
  <w:style w:type="paragraph" w:styleId="Prrafodelista">
    <w:name w:val="List Paragraph"/>
    <w:basedOn w:val="Normal"/>
    <w:uiPriority w:val="34"/>
    <w:qFormat/>
    <w:rsid w:val="00A01B87"/>
    <w:pPr>
      <w:spacing w:before="0" w:after="160" w:line="259" w:lineRule="auto"/>
      <w:ind w:left="720" w:right="0"/>
      <w:contextualSpacing/>
    </w:pPr>
    <w:rPr>
      <w:rFonts w:eastAsiaTheme="minorHAnsi"/>
      <w:kern w:val="0"/>
      <w:lang w:eastAsia="en-US"/>
      <w14:ligatures w14:val="none"/>
    </w:rPr>
  </w:style>
  <w:style w:type="paragraph" w:styleId="HTMLconformatoprevio">
    <w:name w:val="HTML Preformatted"/>
    <w:basedOn w:val="Normal"/>
    <w:link w:val="HTMLconformatoprevioCar"/>
    <w:uiPriority w:val="99"/>
    <w:semiHidden/>
    <w:unhideWhenUsed/>
    <w:rsid w:val="00C46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C466F6"/>
    <w:rPr>
      <w:rFonts w:ascii="Courier New" w:eastAsia="Times New Roman" w:hAnsi="Courier New" w:cs="Courier New"/>
      <w:kern w:val="0"/>
      <w:sz w:val="20"/>
      <w:szCs w:val="20"/>
      <w:lang w:eastAsia="es-ES"/>
      <w14:ligatures w14:val="none"/>
    </w:rPr>
  </w:style>
  <w:style w:type="character" w:customStyle="1" w:styleId="cd">
    <w:name w:val="cd"/>
    <w:basedOn w:val="Fuentedeprrafopredeter"/>
    <w:rsid w:val="00C466F6"/>
  </w:style>
  <w:style w:type="character" w:customStyle="1" w:styleId="spacer-right">
    <w:name w:val="spacer-right"/>
    <w:basedOn w:val="Fuentedeprrafopredeter"/>
    <w:rsid w:val="00B3689B"/>
  </w:style>
  <w:style w:type="character" w:customStyle="1" w:styleId="sym-16">
    <w:name w:val="sym-16"/>
    <w:basedOn w:val="Fuentedeprrafopredeter"/>
    <w:rsid w:val="00B3689B"/>
  </w:style>
  <w:style w:type="character" w:customStyle="1" w:styleId="s">
    <w:name w:val="s"/>
    <w:basedOn w:val="Fuentedeprrafopredeter"/>
    <w:rsid w:val="00B36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9674">
      <w:bodyDiv w:val="1"/>
      <w:marLeft w:val="0"/>
      <w:marRight w:val="0"/>
      <w:marTop w:val="0"/>
      <w:marBottom w:val="0"/>
      <w:divBdr>
        <w:top w:val="none" w:sz="0" w:space="0" w:color="auto"/>
        <w:left w:val="none" w:sz="0" w:space="0" w:color="auto"/>
        <w:bottom w:val="none" w:sz="0" w:space="0" w:color="auto"/>
        <w:right w:val="none" w:sz="0" w:space="0" w:color="auto"/>
      </w:divBdr>
    </w:div>
    <w:div w:id="924537541">
      <w:bodyDiv w:val="1"/>
      <w:marLeft w:val="0"/>
      <w:marRight w:val="0"/>
      <w:marTop w:val="0"/>
      <w:marBottom w:val="0"/>
      <w:divBdr>
        <w:top w:val="none" w:sz="0" w:space="0" w:color="auto"/>
        <w:left w:val="none" w:sz="0" w:space="0" w:color="auto"/>
        <w:bottom w:val="none" w:sz="0" w:space="0" w:color="auto"/>
        <w:right w:val="none" w:sz="0" w:space="0" w:color="auto"/>
      </w:divBdr>
    </w:div>
    <w:div w:id="1153528734">
      <w:bodyDiv w:val="1"/>
      <w:marLeft w:val="0"/>
      <w:marRight w:val="0"/>
      <w:marTop w:val="0"/>
      <w:marBottom w:val="0"/>
      <w:divBdr>
        <w:top w:val="none" w:sz="0" w:space="0" w:color="auto"/>
        <w:left w:val="none" w:sz="0" w:space="0" w:color="auto"/>
        <w:bottom w:val="none" w:sz="0" w:space="0" w:color="auto"/>
        <w:right w:val="none" w:sz="0" w:space="0" w:color="auto"/>
      </w:divBdr>
    </w:div>
    <w:div w:id="1188451167">
      <w:bodyDiv w:val="1"/>
      <w:marLeft w:val="0"/>
      <w:marRight w:val="0"/>
      <w:marTop w:val="0"/>
      <w:marBottom w:val="0"/>
      <w:divBdr>
        <w:top w:val="none" w:sz="0" w:space="0" w:color="auto"/>
        <w:left w:val="none" w:sz="0" w:space="0" w:color="auto"/>
        <w:bottom w:val="none" w:sz="0" w:space="0" w:color="auto"/>
        <w:right w:val="none" w:sz="0" w:space="0" w:color="auto"/>
      </w:divBdr>
      <w:divsChild>
        <w:div w:id="1459104789">
          <w:marLeft w:val="0"/>
          <w:marRight w:val="0"/>
          <w:marTop w:val="0"/>
          <w:marBottom w:val="0"/>
          <w:divBdr>
            <w:top w:val="none" w:sz="0" w:space="0" w:color="auto"/>
            <w:left w:val="none" w:sz="0" w:space="0" w:color="auto"/>
            <w:bottom w:val="none" w:sz="0" w:space="0" w:color="auto"/>
            <w:right w:val="none" w:sz="0" w:space="0" w:color="auto"/>
          </w:divBdr>
        </w:div>
      </w:divsChild>
    </w:div>
    <w:div w:id="1596358069">
      <w:bodyDiv w:val="1"/>
      <w:marLeft w:val="0"/>
      <w:marRight w:val="0"/>
      <w:marTop w:val="0"/>
      <w:marBottom w:val="0"/>
      <w:divBdr>
        <w:top w:val="none" w:sz="0" w:space="0" w:color="auto"/>
        <w:left w:val="none" w:sz="0" w:space="0" w:color="auto"/>
        <w:bottom w:val="none" w:sz="0" w:space="0" w:color="auto"/>
        <w:right w:val="none" w:sz="0" w:space="0" w:color="auto"/>
      </w:divBdr>
      <w:divsChild>
        <w:div w:id="2047754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menm\AppData\Roaming\Microsoft\Templates\Plan%20estrat&#233;gico%20de%20marketing%20empresari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5D7A4935BE4EE2A723110A60D663FB"/>
        <w:category>
          <w:name w:val="General"/>
          <w:gallery w:val="placeholder"/>
        </w:category>
        <w:types>
          <w:type w:val="bbPlcHdr"/>
        </w:types>
        <w:behaviors>
          <w:behavior w:val="content"/>
        </w:behaviors>
        <w:guid w:val="{A545F9B6-AA6D-43CA-B455-F73DAF668A5F}"/>
      </w:docPartPr>
      <w:docPartBody>
        <w:p w:rsidR="00313D53" w:rsidRDefault="00136372">
          <w:pPr>
            <w:pStyle w:val="105D7A4935BE4EE2A723110A60D663FB"/>
          </w:pPr>
          <w:r w:rsidRPr="00116B65">
            <w:rPr>
              <w:lang w:bidi="es-ES"/>
            </w:rPr>
            <w:t>Fecha</w:t>
          </w:r>
        </w:p>
      </w:docPartBody>
    </w:docPart>
    <w:docPart>
      <w:docPartPr>
        <w:name w:val="23A4802B943F41F8A74722A937243B5E"/>
        <w:category>
          <w:name w:val="General"/>
          <w:gallery w:val="placeholder"/>
        </w:category>
        <w:types>
          <w:type w:val="bbPlcHdr"/>
        </w:types>
        <w:behaviors>
          <w:behavior w:val="content"/>
        </w:behaviors>
        <w:guid w:val="{C05A3A44-C686-41DB-A45B-09348C1BBA81}"/>
      </w:docPartPr>
      <w:docPartBody>
        <w:p w:rsidR="00313D53" w:rsidRDefault="00136372">
          <w:pPr>
            <w:pStyle w:val="23A4802B943F41F8A74722A937243B5E"/>
          </w:pPr>
          <w:r w:rsidRPr="00116B65">
            <w:rPr>
              <w:lang w:bidi="es-ES"/>
            </w:rPr>
            <w:t>Plan de marketing táctico</w:t>
          </w:r>
        </w:p>
      </w:docPartBody>
    </w:docPart>
    <w:docPart>
      <w:docPartPr>
        <w:name w:val="9586192FD39D4FEC87DB0524F5FC5C03"/>
        <w:category>
          <w:name w:val="General"/>
          <w:gallery w:val="placeholder"/>
        </w:category>
        <w:types>
          <w:type w:val="bbPlcHdr"/>
        </w:types>
        <w:behaviors>
          <w:behavior w:val="content"/>
        </w:behaviors>
        <w:guid w:val="{0EA41259-1C55-4F67-8277-1191C50E35D2}"/>
      </w:docPartPr>
      <w:docPartBody>
        <w:p w:rsidR="00313D53" w:rsidRDefault="00136372">
          <w:pPr>
            <w:pStyle w:val="9586192FD39D4FEC87DB0524F5FC5C03"/>
          </w:pPr>
          <w:r w:rsidRPr="00116B65">
            <w:rPr>
              <w:lang w:bidi="es-ES"/>
            </w:rPr>
            <w:t>Subtítulo del documento</w:t>
          </w:r>
        </w:p>
      </w:docPartBody>
    </w:docPart>
    <w:docPart>
      <w:docPartPr>
        <w:name w:val="4B3793C48BBC45ABAC2FF9B091B4F333"/>
        <w:category>
          <w:name w:val="General"/>
          <w:gallery w:val="placeholder"/>
        </w:category>
        <w:types>
          <w:type w:val="bbPlcHdr"/>
        </w:types>
        <w:behaviors>
          <w:behavior w:val="content"/>
        </w:behaviors>
        <w:guid w:val="{A638EE1F-35C3-4953-8A9E-E19A691BA4F3}"/>
      </w:docPartPr>
      <w:docPartBody>
        <w:p w:rsidR="00313D53" w:rsidRDefault="00136372">
          <w:pPr>
            <w:pStyle w:val="4B3793C48BBC45ABAC2FF9B091B4F333"/>
          </w:pPr>
          <w:r w:rsidRPr="00116B65">
            <w:rPr>
              <w:lang w:bidi="es-ES"/>
            </w:rPr>
            <w:t>Defina la oferta atractiva.</w:t>
          </w:r>
        </w:p>
      </w:docPartBody>
    </w:docPart>
    <w:docPart>
      <w:docPartPr>
        <w:name w:val="B08247CCBF5D4DDA8AAC70BEC6B9A627"/>
        <w:category>
          <w:name w:val="General"/>
          <w:gallery w:val="placeholder"/>
        </w:category>
        <w:types>
          <w:type w:val="bbPlcHdr"/>
        </w:types>
        <w:behaviors>
          <w:behavior w:val="content"/>
        </w:behaviors>
        <w:guid w:val="{3856275E-A6FB-4C49-B9D5-FF3EB2CE3FC8}"/>
      </w:docPartPr>
      <w:docPartBody>
        <w:p w:rsidR="00313D53" w:rsidRDefault="00136372">
          <w:pPr>
            <w:pStyle w:val="B08247CCBF5D4DDA8AAC70BEC6B9A627"/>
          </w:pPr>
          <w:r w:rsidRPr="00116B65">
            <w:rPr>
              <w:lang w:bidi="es-ES"/>
            </w:rPr>
            <w:t>Proceso</w:t>
          </w:r>
        </w:p>
      </w:docPartBody>
    </w:docPart>
    <w:docPart>
      <w:docPartPr>
        <w:name w:val="E59D0294146640218BBA2D1CA7510DAC"/>
        <w:category>
          <w:name w:val="General"/>
          <w:gallery w:val="placeholder"/>
        </w:category>
        <w:types>
          <w:type w:val="bbPlcHdr"/>
        </w:types>
        <w:behaviors>
          <w:behavior w:val="content"/>
        </w:behaviors>
        <w:guid w:val="{2F9E848D-F89E-4A48-B526-AF64312C8DCB}"/>
      </w:docPartPr>
      <w:docPartBody>
        <w:p w:rsidR="00313D53" w:rsidRDefault="00136372">
          <w:pPr>
            <w:pStyle w:val="E59D0294146640218BBA2D1CA7510DAC"/>
          </w:pPr>
          <w:r w:rsidRPr="00116B65">
            <w:rPr>
              <w:lang w:bidi="es-ES"/>
            </w:rPr>
            <w:t>Nota: Si el documento cambia significativamente por solicitud del cliente, puede ser necesario realizar firmas adicionales.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58C"/>
    <w:rsid w:val="00136372"/>
    <w:rsid w:val="0025436A"/>
    <w:rsid w:val="00313D53"/>
    <w:rsid w:val="003701D6"/>
    <w:rsid w:val="00393F37"/>
    <w:rsid w:val="00684C79"/>
    <w:rsid w:val="007B189D"/>
    <w:rsid w:val="00897170"/>
    <w:rsid w:val="00945B24"/>
    <w:rsid w:val="00985F1E"/>
    <w:rsid w:val="009E0013"/>
    <w:rsid w:val="00A1058C"/>
    <w:rsid w:val="00A70721"/>
    <w:rsid w:val="00B54D3F"/>
    <w:rsid w:val="00B56B54"/>
    <w:rsid w:val="00B64492"/>
    <w:rsid w:val="00D80E49"/>
    <w:rsid w:val="00DA3507"/>
    <w:rsid w:val="00DD28A0"/>
    <w:rsid w:val="00E216BD"/>
    <w:rsid w:val="00EA48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05D7A4935BE4EE2A723110A60D663FB">
    <w:name w:val="105D7A4935BE4EE2A723110A60D663FB"/>
  </w:style>
  <w:style w:type="paragraph" w:customStyle="1" w:styleId="23A4802B943F41F8A74722A937243B5E">
    <w:name w:val="23A4802B943F41F8A74722A937243B5E"/>
  </w:style>
  <w:style w:type="paragraph" w:customStyle="1" w:styleId="9586192FD39D4FEC87DB0524F5FC5C03">
    <w:name w:val="9586192FD39D4FEC87DB0524F5FC5C03"/>
  </w:style>
  <w:style w:type="character" w:styleId="nfasis">
    <w:name w:val="Emphasis"/>
    <w:basedOn w:val="Fuentedeprrafopredeter"/>
    <w:uiPriority w:val="20"/>
    <w:rPr>
      <w:i/>
      <w:iCs/>
      <w:color w:val="595959" w:themeColor="text1" w:themeTint="A6"/>
    </w:rPr>
  </w:style>
  <w:style w:type="paragraph" w:customStyle="1" w:styleId="4B3793C48BBC45ABAC2FF9B091B4F333">
    <w:name w:val="4B3793C48BBC45ABAC2FF9B091B4F333"/>
  </w:style>
  <w:style w:type="paragraph" w:customStyle="1" w:styleId="B08247CCBF5D4DDA8AAC70BEC6B9A627">
    <w:name w:val="B08247CCBF5D4DDA8AAC70BEC6B9A627"/>
  </w:style>
  <w:style w:type="character" w:styleId="Textodelmarcadordeposicin">
    <w:name w:val="Placeholder Text"/>
    <w:basedOn w:val="Fuentedeprrafopredeter"/>
    <w:uiPriority w:val="2"/>
    <w:rPr>
      <w:i/>
      <w:iCs/>
      <w:color w:val="808080"/>
    </w:rPr>
  </w:style>
  <w:style w:type="paragraph" w:customStyle="1" w:styleId="E59D0294146640218BBA2D1CA7510DAC">
    <w:name w:val="E59D0294146640218BBA2D1CA7510D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PSG2</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2D5A61-3E10-44D2-BB90-03378F697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estratégico de marketing empresarial.dotx</Template>
  <TotalTime>4</TotalTime>
  <Pages>18</Pages>
  <Words>4990</Words>
  <Characters>27451</Characters>
  <Application>Microsoft Office Word</Application>
  <DocSecurity>0</DocSecurity>
  <Lines>228</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product owner: Carlos Müller Cejás</dc:subject>
  <dc:creator>carmenm</dc:creator>
  <cp:keywords>Informe técnico - Análisis del Código Fuente y Métricas Asociadas</cp:keywords>
  <cp:lastModifiedBy>Carmen María Muñoz Pérez</cp:lastModifiedBy>
  <cp:revision>4</cp:revision>
  <dcterms:created xsi:type="dcterms:W3CDTF">2021-05-02T17:16:00Z</dcterms:created>
  <dcterms:modified xsi:type="dcterms:W3CDTF">2021-05-03T13:35:00Z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